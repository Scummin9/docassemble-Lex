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DB2F" w14:textId="3F1F797B" w:rsidR="00A123D0" w:rsidRDefault="007620BB" w:rsidP="007B3C9A">
      <w:pPr>
        <w:widowControl w:val="0"/>
        <w:contextualSpacing/>
        <w:jc w:val="left"/>
        <w:rPr>
          <w:rFonts w:eastAsia="Calibri"/>
        </w:rPr>
      </w:pPr>
      <w:r w:rsidRPr="00301396">
        <w:rPr>
          <w:rFonts w:eastAsia="Calibri"/>
          <w:highlight w:val="green"/>
        </w:rPr>
        <w:t>{%</w:t>
      </w:r>
      <w:r w:rsidR="00A123D0" w:rsidRPr="00301396">
        <w:rPr>
          <w:rFonts w:eastAsia="Calibri"/>
          <w:highlight w:val="green"/>
        </w:rPr>
        <w:t>p</w:t>
      </w:r>
      <w:r w:rsidRPr="00301396">
        <w:rPr>
          <w:rFonts w:eastAsia="Calibri"/>
          <w:highlight w:val="green"/>
        </w:rPr>
        <w:t xml:space="preserve"> if </w:t>
      </w:r>
      <w:proofErr w:type="spellStart"/>
      <w:r w:rsidRPr="00301396">
        <w:rPr>
          <w:rFonts w:eastAsia="Calibri"/>
          <w:highlight w:val="green"/>
        </w:rPr>
        <w:t>case.juris.jurisdiction.name.text</w:t>
      </w:r>
      <w:proofErr w:type="spellEnd"/>
      <w:r w:rsidRPr="00301396">
        <w:rPr>
          <w:rFonts w:eastAsia="Calibri"/>
          <w:highlight w:val="green"/>
        </w:rPr>
        <w:t xml:space="preserve"> == ‘federal’ %}</w:t>
      </w:r>
    </w:p>
    <w:p w14:paraId="2FF18804" w14:textId="4A2B2798" w:rsidR="00A123D0" w:rsidRDefault="007620BB" w:rsidP="007B3C9A">
      <w:pPr>
        <w:widowControl w:val="0"/>
        <w:contextualSpacing/>
        <w:jc w:val="left"/>
        <w:rPr>
          <w:rFonts w:eastAsia="Calibri"/>
        </w:rPr>
      </w:pPr>
      <w:r w:rsidRPr="007620BB">
        <w:rPr>
          <w:rFonts w:eastAsia="Calibri"/>
        </w:rPr>
        <w:t xml:space="preserve">{{r </w:t>
      </w:r>
      <w:proofErr w:type="spellStart"/>
      <w:r w:rsidRPr="007620BB">
        <w:rPr>
          <w:rFonts w:eastAsia="Calibri"/>
        </w:rPr>
        <w:t>case.fed_</w:t>
      </w:r>
      <w:proofErr w:type="gramStart"/>
      <w:r w:rsidRPr="007620BB">
        <w:rPr>
          <w:rFonts w:eastAsia="Calibri"/>
        </w:rPr>
        <w:t>head</w:t>
      </w:r>
      <w:proofErr w:type="spellEnd"/>
      <w:r w:rsidRPr="007620BB">
        <w:rPr>
          <w:rFonts w:eastAsia="Calibri"/>
        </w:rPr>
        <w:t>(</w:t>
      </w:r>
      <w:proofErr w:type="gramEnd"/>
      <w:r w:rsidRPr="007620BB">
        <w:rPr>
          <w:rFonts w:eastAsia="Calibri"/>
        </w:rPr>
        <w:t xml:space="preserve">) | </w:t>
      </w:r>
      <w:proofErr w:type="spellStart"/>
      <w:r w:rsidRPr="007620BB">
        <w:rPr>
          <w:rFonts w:eastAsia="Calibri"/>
        </w:rPr>
        <w:t>inline_markdown</w:t>
      </w:r>
      <w:proofErr w:type="spellEnd"/>
      <w:r w:rsidRPr="007620BB">
        <w:rPr>
          <w:rFonts w:eastAsia="Calibri"/>
        </w:rPr>
        <w:t xml:space="preserve"> }}</w:t>
      </w:r>
    </w:p>
    <w:p w14:paraId="03B00B6E" w14:textId="77777777" w:rsidR="00452AD0" w:rsidRDefault="00452AD0" w:rsidP="00452AD0">
      <w:pPr>
        <w:widowControl w:val="0"/>
        <w:rPr>
          <w:rFonts w:eastAsia="Calibri"/>
        </w:rPr>
      </w:pPr>
    </w:p>
    <w:p w14:paraId="13B32BF8" w14:textId="77777777" w:rsidR="00452AD0" w:rsidRDefault="00452AD0" w:rsidP="00452AD0">
      <w:pPr>
        <w:widowControl w:val="0"/>
        <w:rPr>
          <w:rFonts w:eastAsia="Calibri"/>
        </w:rPr>
      </w:pPr>
    </w:p>
    <w:p w14:paraId="5BAA74A0" w14:textId="77777777" w:rsidR="00452AD0" w:rsidRDefault="00452AD0" w:rsidP="00452AD0">
      <w:pPr>
        <w:widowControl w:val="0"/>
        <w:rPr>
          <w:rFonts w:eastAsia="Calibri"/>
        </w:rPr>
      </w:pPr>
    </w:p>
    <w:p w14:paraId="35490C6C" w14:textId="77777777" w:rsidR="00452AD0" w:rsidRDefault="00452AD0" w:rsidP="00452AD0">
      <w:pPr>
        <w:widowControl w:val="0"/>
        <w:rPr>
          <w:rFonts w:eastAsia="Calibri"/>
        </w:rPr>
      </w:pPr>
    </w:p>
    <w:p w14:paraId="4E6E4D19" w14:textId="77777777" w:rsidR="00452AD0" w:rsidRDefault="00452AD0" w:rsidP="00452AD0">
      <w:pPr>
        <w:widowControl w:val="0"/>
        <w:rPr>
          <w:rFonts w:eastAsia="Calibri"/>
        </w:rPr>
      </w:pPr>
    </w:p>
    <w:p w14:paraId="789084F5" w14:textId="77777777" w:rsidR="00452AD0" w:rsidRDefault="00452AD0" w:rsidP="00452AD0">
      <w:pPr>
        <w:widowControl w:val="0"/>
        <w:rPr>
          <w:rFonts w:eastAsia="Calibri"/>
        </w:rPr>
      </w:pPr>
    </w:p>
    <w:p w14:paraId="5B4992C7" w14:textId="77777777" w:rsidR="00452AD0" w:rsidRDefault="00452AD0" w:rsidP="00452AD0">
      <w:pPr>
        <w:widowControl w:val="0"/>
        <w:rPr>
          <w:rFonts w:eastAsia="Calibri"/>
        </w:rPr>
      </w:pPr>
    </w:p>
    <w:p w14:paraId="6EDAB990" w14:textId="77777777" w:rsidR="002B0D1F" w:rsidRPr="003078F5" w:rsidRDefault="002B0D1F" w:rsidP="00B73279">
      <w:pPr>
        <w:widowControl w:val="0"/>
        <w:spacing w:line="490" w:lineRule="exact"/>
        <w:ind w:left="115" w:right="29"/>
        <w:contextualSpacing/>
        <w:jc w:val="center"/>
        <w:rPr>
          <w:caps/>
        </w:rPr>
      </w:pPr>
      <w:r w:rsidRPr="007620BB">
        <w:rPr>
          <w:caps/>
        </w:rPr>
        <w:t>{{</w:t>
      </w:r>
      <w:r>
        <w:t xml:space="preserve">r </w:t>
      </w:r>
      <w:r w:rsidRPr="007620BB">
        <w:rPr>
          <w:caps/>
        </w:rPr>
        <w:t>case.doc_</w:t>
      </w:r>
      <w:proofErr w:type="gramStart"/>
      <w:r w:rsidRPr="007620BB">
        <w:rPr>
          <w:caps/>
        </w:rPr>
        <w:t>header(</w:t>
      </w:r>
      <w:proofErr w:type="gramEnd"/>
      <w:r w:rsidRPr="007620BB">
        <w:rPr>
          <w:caps/>
        </w:rPr>
        <w:t xml:space="preserve">) </w:t>
      </w:r>
      <w:r w:rsidRPr="006C0890">
        <w:rPr>
          <w:caps/>
        </w:rPr>
        <w:t xml:space="preserve">| </w:t>
      </w:r>
      <w:r>
        <w:rPr>
          <w:caps/>
        </w:rPr>
        <w:t>inline_</w:t>
      </w:r>
      <w:r w:rsidRPr="006C0890">
        <w:rPr>
          <w:caps/>
        </w:rPr>
        <w:t>markdown</w:t>
      </w:r>
      <w:r w:rsidRPr="007620BB">
        <w:t xml:space="preserve"> </w:t>
      </w:r>
      <w:r w:rsidRPr="007620BB">
        <w:rPr>
          <w:caps/>
        </w:rPr>
        <w:t>}}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2"/>
        <w:gridCol w:w="4770"/>
      </w:tblGrid>
      <w:tr w:rsidR="002B0D1F" w:rsidRPr="00B72629" w14:paraId="1805AC6D" w14:textId="77777777" w:rsidTr="000C1976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580DAEEA" w14:textId="77777777" w:rsidR="002B0D1F" w:rsidRPr="00B72629" w:rsidRDefault="002B0D1F" w:rsidP="007B3C9A">
            <w:pPr>
              <w:contextualSpacing/>
              <w:rPr>
                <w:szCs w:val="20"/>
              </w:rPr>
            </w:pPr>
            <w:r w:rsidRPr="00E23E46">
              <w:t xml:space="preserve">{{p </w:t>
            </w:r>
            <w:proofErr w:type="spellStart"/>
            <w:proofErr w:type="gramStart"/>
            <w:r w:rsidRPr="00E23E46">
              <w:t>include</w:t>
            </w:r>
            <w:proofErr w:type="gramEnd"/>
            <w:r w:rsidRPr="00E23E46">
              <w:t>_docx_template</w:t>
            </w:r>
            <w:proofErr w:type="spellEnd"/>
            <w:r w:rsidRPr="00E23E46">
              <w:t>(‘prod_caption1.docx’) }}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1FFC2C8A" w14:textId="4843B5B7" w:rsidR="002B0D1F" w:rsidRDefault="002B0D1F" w:rsidP="007B3C9A">
            <w:pPr>
              <w:ind w:left="138"/>
              <w:contextualSpacing/>
              <w:jc w:val="left"/>
              <w:rPr>
                <w:bCs/>
                <w:caps/>
                <w:noProof/>
              </w:rPr>
            </w:pPr>
            <w:r w:rsidRPr="00B52049">
              <w:rPr>
                <w:bCs/>
                <w:caps/>
                <w:noProof/>
              </w:rPr>
              <w:t>{{ case.number() }}</w:t>
            </w:r>
          </w:p>
          <w:p w14:paraId="689F128E" w14:textId="77777777" w:rsidR="00B73279" w:rsidRPr="00B52049" w:rsidRDefault="00B73279" w:rsidP="007B3C9A">
            <w:pPr>
              <w:ind w:left="138"/>
              <w:contextualSpacing/>
              <w:jc w:val="left"/>
              <w:rPr>
                <w:bCs/>
                <w:caps/>
                <w:noProof/>
              </w:rPr>
            </w:pPr>
          </w:p>
          <w:p w14:paraId="28456255" w14:textId="77777777" w:rsidR="002B0D1F" w:rsidRPr="00B52049" w:rsidRDefault="002B0D1F" w:rsidP="007B3C9A">
            <w:pPr>
              <w:ind w:left="138"/>
              <w:contextualSpacing/>
              <w:jc w:val="left"/>
              <w:rPr>
                <w:sz w:val="32"/>
              </w:rPr>
            </w:pPr>
            <w:r w:rsidRPr="00B52049">
              <w:rPr>
                <w:b/>
                <w:caps/>
                <w:noProof/>
              </w:rPr>
              <w:t>{{ case.document_title()</w:t>
            </w:r>
            <w:r w:rsidRPr="00B52049">
              <w:rPr>
                <w:b/>
                <w:noProof/>
              </w:rPr>
              <w:t xml:space="preserve"> </w:t>
            </w:r>
            <w:r w:rsidRPr="00B52049">
              <w:rPr>
                <w:b/>
                <w:caps/>
                <w:noProof/>
              </w:rPr>
              <w:t>}}</w:t>
            </w:r>
          </w:p>
          <w:p w14:paraId="08DA1333" w14:textId="77777777" w:rsidR="002B0D1F" w:rsidRPr="00B72629" w:rsidRDefault="002B0D1F" w:rsidP="007B3C9A">
            <w:pPr>
              <w:ind w:left="138"/>
              <w:contextualSpacing/>
              <w:rPr>
                <w:szCs w:val="20"/>
              </w:rPr>
            </w:pPr>
          </w:p>
          <w:p w14:paraId="311F4779" w14:textId="77777777" w:rsidR="002B0D1F" w:rsidRPr="00B72629" w:rsidRDefault="002B0D1F" w:rsidP="007B3C9A">
            <w:pPr>
              <w:ind w:left="138"/>
              <w:contextualSpacing/>
              <w:rPr>
                <w:szCs w:val="20"/>
                <w:u w:val="single"/>
              </w:rPr>
            </w:pPr>
          </w:p>
        </w:tc>
      </w:tr>
      <w:tr w:rsidR="002B0D1F" w:rsidRPr="00B72629" w14:paraId="32CF3636" w14:textId="77777777" w:rsidTr="000C1976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2CB47F4E" w14:textId="77777777" w:rsidR="002B0D1F" w:rsidRPr="00E23E46" w:rsidRDefault="002B0D1F" w:rsidP="007B3C9A">
            <w:pPr>
              <w:contextualSpacing/>
            </w:pPr>
            <w:r>
              <w:t xml:space="preserve">{%tr if </w:t>
            </w:r>
            <w:proofErr w:type="spellStart"/>
            <w:r>
              <w:t>case.has_</w:t>
            </w:r>
            <w:r w:rsidRPr="00525281">
              <w:t>cross_</w:t>
            </w:r>
            <w:proofErr w:type="gramStart"/>
            <w:r w:rsidRPr="00525281">
              <w:t>parties</w:t>
            </w:r>
            <w:proofErr w:type="spellEnd"/>
            <w:r>
              <w:t>(</w:t>
            </w:r>
            <w:proofErr w:type="gramEnd"/>
            <w:r>
              <w:t>) %}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2384A589" w14:textId="77777777" w:rsidR="002B0D1F" w:rsidRPr="00497F3F" w:rsidRDefault="002B0D1F" w:rsidP="007B3C9A">
            <w:pPr>
              <w:ind w:left="138"/>
              <w:contextualSpacing/>
              <w:rPr>
                <w:szCs w:val="20"/>
              </w:rPr>
            </w:pPr>
          </w:p>
        </w:tc>
      </w:tr>
      <w:tr w:rsidR="002B0D1F" w:rsidRPr="00B72629" w14:paraId="515CFBCC" w14:textId="77777777" w:rsidTr="000C1976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525F8D5C" w14:textId="77777777" w:rsidR="002B0D1F" w:rsidRPr="00E23E46" w:rsidRDefault="002B0D1F" w:rsidP="007B3C9A">
            <w:pPr>
              <w:contextualSpacing/>
            </w:pPr>
            <w:r w:rsidRPr="00E23E46">
              <w:t xml:space="preserve">{{p </w:t>
            </w:r>
            <w:proofErr w:type="spellStart"/>
            <w:proofErr w:type="gramStart"/>
            <w:r w:rsidRPr="00E23E46">
              <w:t>include</w:t>
            </w:r>
            <w:proofErr w:type="gramEnd"/>
            <w:r w:rsidRPr="00E23E46">
              <w:t>_docx_template</w:t>
            </w:r>
            <w:proofErr w:type="spellEnd"/>
            <w:r w:rsidRPr="00E23E46">
              <w:t>(‘prod_caption</w:t>
            </w:r>
            <w:r>
              <w:t>3</w:t>
            </w:r>
            <w:r w:rsidRPr="00E23E46">
              <w:t>.docx’) }}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36BED0CC" w14:textId="77777777" w:rsidR="002B0D1F" w:rsidRPr="00497F3F" w:rsidRDefault="002B0D1F" w:rsidP="007B3C9A">
            <w:pPr>
              <w:ind w:left="138"/>
              <w:contextualSpacing/>
              <w:rPr>
                <w:szCs w:val="20"/>
              </w:rPr>
            </w:pPr>
          </w:p>
        </w:tc>
      </w:tr>
      <w:tr w:rsidR="002B0D1F" w:rsidRPr="00B72629" w14:paraId="18845F05" w14:textId="77777777" w:rsidTr="000C1976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7734AB34" w14:textId="77777777" w:rsidR="002B0D1F" w:rsidRPr="00E23E46" w:rsidRDefault="002B0D1F" w:rsidP="007B3C9A">
            <w:pPr>
              <w:contextualSpacing/>
            </w:pPr>
            <w:r>
              <w:t xml:space="preserve">{%tr endif %} 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3A98F1E3" w14:textId="77777777" w:rsidR="002B0D1F" w:rsidRPr="00497F3F" w:rsidRDefault="002B0D1F" w:rsidP="007B3C9A">
            <w:pPr>
              <w:ind w:left="138"/>
              <w:contextualSpacing/>
              <w:rPr>
                <w:szCs w:val="20"/>
              </w:rPr>
            </w:pPr>
          </w:p>
        </w:tc>
      </w:tr>
      <w:tr w:rsidR="002B0D1F" w:rsidRPr="00B72629" w14:paraId="40FEE2DF" w14:textId="77777777" w:rsidTr="000C1976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293DF638" w14:textId="77777777" w:rsidR="002B0D1F" w:rsidRPr="00E23E46" w:rsidRDefault="002B0D1F" w:rsidP="007B3C9A">
            <w:pPr>
              <w:contextualSpacing/>
            </w:pPr>
            <w:r>
              <w:t xml:space="preserve">{%tr if </w:t>
            </w:r>
            <w:proofErr w:type="spellStart"/>
            <w:r>
              <w:t>case.</w:t>
            </w:r>
            <w:r w:rsidRPr="00525281">
              <w:t>has_third_</w:t>
            </w:r>
            <w:proofErr w:type="gramStart"/>
            <w:r w:rsidRPr="00525281">
              <w:t>parties</w:t>
            </w:r>
            <w:proofErr w:type="spellEnd"/>
            <w:r>
              <w:t>(</w:t>
            </w:r>
            <w:proofErr w:type="gramEnd"/>
            <w:r>
              <w:t>) %}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491B8D0C" w14:textId="77777777" w:rsidR="002B0D1F" w:rsidRPr="00497F3F" w:rsidRDefault="002B0D1F" w:rsidP="007B3C9A">
            <w:pPr>
              <w:ind w:left="138"/>
              <w:contextualSpacing/>
              <w:rPr>
                <w:szCs w:val="20"/>
              </w:rPr>
            </w:pPr>
          </w:p>
        </w:tc>
      </w:tr>
      <w:tr w:rsidR="002B0D1F" w:rsidRPr="00B72629" w14:paraId="362BC988" w14:textId="77777777" w:rsidTr="000C1976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0D5252DE" w14:textId="77777777" w:rsidR="002B0D1F" w:rsidRPr="00E23E46" w:rsidRDefault="002B0D1F" w:rsidP="007B3C9A">
            <w:pPr>
              <w:contextualSpacing/>
            </w:pPr>
            <w:r w:rsidRPr="00E23E46">
              <w:t xml:space="preserve">{{p </w:t>
            </w:r>
            <w:proofErr w:type="spellStart"/>
            <w:proofErr w:type="gramStart"/>
            <w:r w:rsidRPr="00E23E46">
              <w:t>include</w:t>
            </w:r>
            <w:proofErr w:type="gramEnd"/>
            <w:r w:rsidRPr="00E23E46">
              <w:t>_docx_template</w:t>
            </w:r>
            <w:proofErr w:type="spellEnd"/>
            <w:r w:rsidRPr="00E23E46">
              <w:t>(‘prod_caption</w:t>
            </w:r>
            <w:r>
              <w:t>2</w:t>
            </w:r>
            <w:r w:rsidRPr="00E23E46">
              <w:t>.docx’) }}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2A41B790" w14:textId="77777777" w:rsidR="002B0D1F" w:rsidRPr="00497F3F" w:rsidRDefault="002B0D1F" w:rsidP="007B3C9A">
            <w:pPr>
              <w:ind w:left="138"/>
              <w:contextualSpacing/>
              <w:rPr>
                <w:szCs w:val="20"/>
              </w:rPr>
            </w:pPr>
          </w:p>
        </w:tc>
      </w:tr>
      <w:tr w:rsidR="002B0D1F" w:rsidRPr="00B72629" w14:paraId="42880BCB" w14:textId="77777777" w:rsidTr="000C1976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48DF456A" w14:textId="77777777" w:rsidR="002B0D1F" w:rsidRPr="00E23E46" w:rsidRDefault="002B0D1F" w:rsidP="007B3C9A">
            <w:pPr>
              <w:contextualSpacing/>
            </w:pPr>
            <w:r>
              <w:t xml:space="preserve">{%tr endif %} 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3876D9A3" w14:textId="77777777" w:rsidR="002B0D1F" w:rsidRPr="00497F3F" w:rsidRDefault="002B0D1F" w:rsidP="007B3C9A">
            <w:pPr>
              <w:ind w:left="138"/>
              <w:contextualSpacing/>
              <w:rPr>
                <w:szCs w:val="20"/>
              </w:rPr>
            </w:pPr>
          </w:p>
        </w:tc>
      </w:tr>
    </w:tbl>
    <w:p w14:paraId="7527D65A" w14:textId="77777777" w:rsidR="002B0D1F" w:rsidRDefault="002B0D1F" w:rsidP="007B3C9A">
      <w:pPr>
        <w:widowControl w:val="0"/>
        <w:contextualSpacing/>
        <w:jc w:val="left"/>
        <w:rPr>
          <w:rFonts w:eastAsia="Calibri"/>
        </w:rPr>
      </w:pPr>
    </w:p>
    <w:p w14:paraId="33F85922" w14:textId="719187DE" w:rsidR="00E57BC9" w:rsidRDefault="00E57BC9" w:rsidP="007B3C9A">
      <w:pPr>
        <w:widowControl w:val="0"/>
        <w:contextualSpacing/>
        <w:jc w:val="left"/>
        <w:rPr>
          <w:rFonts w:eastAsia="Calibri"/>
        </w:rPr>
      </w:pPr>
      <w:r w:rsidRPr="00E57BC9">
        <w:rPr>
          <w:rFonts w:eastAsia="Calibri"/>
          <w:highlight w:val="green"/>
        </w:rPr>
        <w:t xml:space="preserve">{%p </w:t>
      </w:r>
      <w:proofErr w:type="spellStart"/>
      <w:r w:rsidR="00A2708D">
        <w:rPr>
          <w:rFonts w:eastAsia="Calibri"/>
          <w:highlight w:val="green"/>
        </w:rPr>
        <w:t>el</w:t>
      </w:r>
      <w:r w:rsidRPr="00E57BC9">
        <w:rPr>
          <w:rFonts w:eastAsia="Calibri"/>
          <w:highlight w:val="green"/>
        </w:rPr>
        <w:t>if</w:t>
      </w:r>
      <w:proofErr w:type="spellEnd"/>
      <w:r w:rsidRPr="00E57BC9">
        <w:rPr>
          <w:rFonts w:eastAsia="Calibri"/>
          <w:highlight w:val="green"/>
        </w:rPr>
        <w:t xml:space="preserve"> </w:t>
      </w:r>
      <w:proofErr w:type="spellStart"/>
      <w:r w:rsidRPr="00E57BC9">
        <w:rPr>
          <w:rFonts w:eastAsia="Calibri"/>
          <w:highlight w:val="green"/>
        </w:rPr>
        <w:t>case.juris.state.name.text</w:t>
      </w:r>
      <w:proofErr w:type="spellEnd"/>
      <w:r w:rsidRPr="00E57BC9">
        <w:rPr>
          <w:rFonts w:eastAsia="Calibri"/>
          <w:highlight w:val="green"/>
        </w:rPr>
        <w:t xml:space="preserve"> </w:t>
      </w:r>
      <w:r w:rsidR="00026663">
        <w:rPr>
          <w:rFonts w:eastAsia="Calibri"/>
          <w:highlight w:val="green"/>
        </w:rPr>
        <w:t>==</w:t>
      </w:r>
      <w:r w:rsidRPr="00E57BC9">
        <w:rPr>
          <w:rFonts w:eastAsia="Calibri"/>
          <w:highlight w:val="green"/>
        </w:rPr>
        <w:t xml:space="preserve"> "AZ" %}</w:t>
      </w:r>
    </w:p>
    <w:p w14:paraId="3F37F0AC" w14:textId="39A09334" w:rsidR="00E57BC9" w:rsidRDefault="00E57BC9" w:rsidP="007B3C9A">
      <w:pPr>
        <w:widowControl w:val="0"/>
        <w:contextualSpacing/>
        <w:jc w:val="left"/>
        <w:rPr>
          <w:rFonts w:eastAsia="Calibri"/>
        </w:rPr>
      </w:pPr>
      <w:r w:rsidRPr="007620BB">
        <w:rPr>
          <w:rFonts w:eastAsia="Calibri"/>
        </w:rPr>
        <w:t xml:space="preserve">{{r </w:t>
      </w:r>
      <w:proofErr w:type="spellStart"/>
      <w:r w:rsidRPr="007620BB">
        <w:rPr>
          <w:rFonts w:eastAsia="Calibri"/>
        </w:rPr>
        <w:t>case.fed_</w:t>
      </w:r>
      <w:proofErr w:type="gramStart"/>
      <w:r w:rsidRPr="007620BB">
        <w:rPr>
          <w:rFonts w:eastAsia="Calibri"/>
        </w:rPr>
        <w:t>head</w:t>
      </w:r>
      <w:proofErr w:type="spellEnd"/>
      <w:r w:rsidRPr="007620BB">
        <w:rPr>
          <w:rFonts w:eastAsia="Calibri"/>
        </w:rPr>
        <w:t>(</w:t>
      </w:r>
      <w:proofErr w:type="gramEnd"/>
      <w:r w:rsidRPr="007620BB">
        <w:rPr>
          <w:rFonts w:eastAsia="Calibri"/>
        </w:rPr>
        <w:t xml:space="preserve">) | </w:t>
      </w:r>
      <w:proofErr w:type="spellStart"/>
      <w:r w:rsidRPr="007620BB">
        <w:rPr>
          <w:rFonts w:eastAsia="Calibri"/>
        </w:rPr>
        <w:t>inline_markdown</w:t>
      </w:r>
      <w:proofErr w:type="spellEnd"/>
      <w:r w:rsidRPr="007620BB">
        <w:rPr>
          <w:rFonts w:eastAsia="Calibri"/>
        </w:rPr>
        <w:t xml:space="preserve"> }}</w:t>
      </w:r>
    </w:p>
    <w:p w14:paraId="6DEDA6CD" w14:textId="77777777" w:rsidR="00452AD0" w:rsidRDefault="00452AD0" w:rsidP="00452AD0">
      <w:pPr>
        <w:widowControl w:val="0"/>
        <w:rPr>
          <w:rFonts w:eastAsia="Calibri"/>
        </w:rPr>
      </w:pPr>
    </w:p>
    <w:p w14:paraId="5124F644" w14:textId="77777777" w:rsidR="00452AD0" w:rsidRDefault="00452AD0" w:rsidP="00452AD0">
      <w:pPr>
        <w:widowControl w:val="0"/>
        <w:rPr>
          <w:rFonts w:eastAsia="Calibri"/>
        </w:rPr>
      </w:pPr>
    </w:p>
    <w:p w14:paraId="1208773B" w14:textId="77777777" w:rsidR="00452AD0" w:rsidRDefault="00452AD0" w:rsidP="00452AD0">
      <w:pPr>
        <w:widowControl w:val="0"/>
        <w:rPr>
          <w:rFonts w:eastAsia="Calibri"/>
        </w:rPr>
      </w:pPr>
    </w:p>
    <w:p w14:paraId="69D2D4D1" w14:textId="77777777" w:rsidR="00452AD0" w:rsidRDefault="00452AD0" w:rsidP="00452AD0">
      <w:pPr>
        <w:widowControl w:val="0"/>
        <w:rPr>
          <w:rFonts w:eastAsia="Calibri"/>
        </w:rPr>
      </w:pPr>
    </w:p>
    <w:p w14:paraId="583B5394" w14:textId="77777777" w:rsidR="00452AD0" w:rsidRDefault="00452AD0" w:rsidP="00452AD0">
      <w:pPr>
        <w:widowControl w:val="0"/>
        <w:rPr>
          <w:rFonts w:eastAsia="Calibri"/>
        </w:rPr>
      </w:pPr>
    </w:p>
    <w:p w14:paraId="7702460E" w14:textId="77777777" w:rsidR="00452AD0" w:rsidRDefault="00452AD0" w:rsidP="00452AD0">
      <w:pPr>
        <w:widowControl w:val="0"/>
        <w:rPr>
          <w:rFonts w:eastAsia="Calibri"/>
        </w:rPr>
      </w:pPr>
    </w:p>
    <w:p w14:paraId="2D467981" w14:textId="77777777" w:rsidR="00452AD0" w:rsidRDefault="00452AD0" w:rsidP="00452AD0">
      <w:pPr>
        <w:widowControl w:val="0"/>
        <w:rPr>
          <w:rFonts w:eastAsia="Calibri"/>
        </w:rPr>
      </w:pPr>
    </w:p>
    <w:p w14:paraId="79E80C58" w14:textId="77777777" w:rsidR="002B0D1F" w:rsidRPr="003078F5" w:rsidRDefault="002B0D1F" w:rsidP="00452AD0">
      <w:pPr>
        <w:widowControl w:val="0"/>
        <w:spacing w:line="508" w:lineRule="exact"/>
        <w:ind w:left="115" w:right="29"/>
        <w:contextualSpacing/>
        <w:jc w:val="center"/>
        <w:rPr>
          <w:caps/>
        </w:rPr>
      </w:pPr>
      <w:r w:rsidRPr="007620BB">
        <w:rPr>
          <w:caps/>
        </w:rPr>
        <w:t>{{</w:t>
      </w:r>
      <w:r>
        <w:t xml:space="preserve">r </w:t>
      </w:r>
      <w:r w:rsidRPr="007620BB">
        <w:rPr>
          <w:caps/>
        </w:rPr>
        <w:t>case.doc_</w:t>
      </w:r>
      <w:proofErr w:type="gramStart"/>
      <w:r w:rsidRPr="007620BB">
        <w:rPr>
          <w:caps/>
        </w:rPr>
        <w:t>header(</w:t>
      </w:r>
      <w:proofErr w:type="gramEnd"/>
      <w:r w:rsidRPr="007620BB">
        <w:rPr>
          <w:caps/>
        </w:rPr>
        <w:t xml:space="preserve">) </w:t>
      </w:r>
      <w:r w:rsidRPr="006C0890">
        <w:rPr>
          <w:caps/>
        </w:rPr>
        <w:t xml:space="preserve">| </w:t>
      </w:r>
      <w:r>
        <w:rPr>
          <w:caps/>
        </w:rPr>
        <w:t>inline_</w:t>
      </w:r>
      <w:r w:rsidRPr="006C0890">
        <w:rPr>
          <w:caps/>
        </w:rPr>
        <w:t>markdown</w:t>
      </w:r>
      <w:r w:rsidRPr="007620BB">
        <w:t xml:space="preserve"> </w:t>
      </w:r>
      <w:r w:rsidRPr="007620BB">
        <w:rPr>
          <w:caps/>
        </w:rPr>
        <w:t>}}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2"/>
        <w:gridCol w:w="4770"/>
      </w:tblGrid>
      <w:tr w:rsidR="002B0D1F" w:rsidRPr="00B72629" w14:paraId="244E63BE" w14:textId="77777777" w:rsidTr="000C1976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562E905E" w14:textId="77777777" w:rsidR="002B0D1F" w:rsidRPr="00B72629" w:rsidRDefault="002B0D1F" w:rsidP="007B3C9A">
            <w:pPr>
              <w:contextualSpacing/>
              <w:rPr>
                <w:szCs w:val="20"/>
              </w:rPr>
            </w:pPr>
            <w:r w:rsidRPr="00E23E46">
              <w:t xml:space="preserve">{{p </w:t>
            </w:r>
            <w:proofErr w:type="spellStart"/>
            <w:proofErr w:type="gramStart"/>
            <w:r w:rsidRPr="00E23E46">
              <w:t>include</w:t>
            </w:r>
            <w:proofErr w:type="gramEnd"/>
            <w:r w:rsidRPr="00E23E46">
              <w:t>_docx_template</w:t>
            </w:r>
            <w:proofErr w:type="spellEnd"/>
            <w:r w:rsidRPr="00E23E46">
              <w:t>(‘prod_caption1.docx’) }}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68B5DF8F" w14:textId="1C018E4F" w:rsidR="002B0D1F" w:rsidRPr="006457F2" w:rsidRDefault="002B0D1F" w:rsidP="007B3C9A">
            <w:pPr>
              <w:ind w:left="140" w:right="72"/>
              <w:contextualSpacing/>
              <w:jc w:val="left"/>
            </w:pPr>
            <w:r w:rsidRPr="006A18EF">
              <w:t>{{</w:t>
            </w:r>
            <w:r>
              <w:t>r</w:t>
            </w:r>
            <w:r w:rsidRPr="006A18EF">
              <w:t xml:space="preserve"> </w:t>
            </w:r>
            <w:proofErr w:type="spellStart"/>
            <w:proofErr w:type="gramStart"/>
            <w:r w:rsidRPr="006A18EF">
              <w:t>case.jurisdiction</w:t>
            </w:r>
            <w:proofErr w:type="gramEnd"/>
            <w:r w:rsidRPr="006A18EF">
              <w:t>_docx</w:t>
            </w:r>
            <w:proofErr w:type="spellEnd"/>
            <w:r w:rsidRPr="006A18EF">
              <w:t>()</w:t>
            </w:r>
            <w:r>
              <w:t>[0]</w:t>
            </w:r>
            <w:r w:rsidRPr="006A18EF">
              <w:t xml:space="preserve"> </w:t>
            </w:r>
            <w:r>
              <w:t xml:space="preserve">| </w:t>
            </w:r>
            <w:proofErr w:type="spellStart"/>
            <w:r>
              <w:t>inline_markdown</w:t>
            </w:r>
            <w:proofErr w:type="spellEnd"/>
            <w:r>
              <w:t xml:space="preserve"> </w:t>
            </w:r>
            <w:r w:rsidRPr="006A18EF">
              <w:t>}}</w:t>
            </w:r>
          </w:p>
        </w:tc>
      </w:tr>
      <w:tr w:rsidR="002B0D1F" w:rsidRPr="00B72629" w14:paraId="1CE4D538" w14:textId="77777777" w:rsidTr="000C1976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6E552DFD" w14:textId="77777777" w:rsidR="002B0D1F" w:rsidRPr="00E23E46" w:rsidRDefault="002B0D1F" w:rsidP="007B3C9A">
            <w:pPr>
              <w:contextualSpacing/>
            </w:pPr>
            <w:r>
              <w:t xml:space="preserve">{%tr if </w:t>
            </w:r>
            <w:proofErr w:type="spellStart"/>
            <w:r>
              <w:t>case.has_</w:t>
            </w:r>
            <w:r w:rsidRPr="00525281">
              <w:t>cross_</w:t>
            </w:r>
            <w:proofErr w:type="gramStart"/>
            <w:r w:rsidRPr="00525281">
              <w:t>parties</w:t>
            </w:r>
            <w:proofErr w:type="spellEnd"/>
            <w:r>
              <w:t>(</w:t>
            </w:r>
            <w:proofErr w:type="gramEnd"/>
            <w:r>
              <w:t>) %}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54D22511" w14:textId="77777777" w:rsidR="002B0D1F" w:rsidRPr="00497F3F" w:rsidRDefault="002B0D1F" w:rsidP="007B3C9A">
            <w:pPr>
              <w:ind w:left="138"/>
              <w:contextualSpacing/>
              <w:rPr>
                <w:szCs w:val="20"/>
              </w:rPr>
            </w:pPr>
          </w:p>
        </w:tc>
      </w:tr>
      <w:tr w:rsidR="002B0D1F" w:rsidRPr="00B72629" w14:paraId="47C509D0" w14:textId="77777777" w:rsidTr="000C1976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11D4893B" w14:textId="77777777" w:rsidR="002B0D1F" w:rsidRPr="00E23E46" w:rsidRDefault="002B0D1F" w:rsidP="007B3C9A">
            <w:pPr>
              <w:contextualSpacing/>
            </w:pPr>
            <w:r w:rsidRPr="00E23E46">
              <w:t xml:space="preserve">{{p </w:t>
            </w:r>
            <w:proofErr w:type="spellStart"/>
            <w:proofErr w:type="gramStart"/>
            <w:r w:rsidRPr="00E23E46">
              <w:t>include</w:t>
            </w:r>
            <w:proofErr w:type="gramEnd"/>
            <w:r w:rsidRPr="00E23E46">
              <w:t>_docx_template</w:t>
            </w:r>
            <w:proofErr w:type="spellEnd"/>
            <w:r w:rsidRPr="00E23E46">
              <w:t>(‘prod_caption</w:t>
            </w:r>
            <w:r>
              <w:t>3</w:t>
            </w:r>
            <w:r w:rsidRPr="00E23E46">
              <w:t>.docx’) }}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21A165A4" w14:textId="77777777" w:rsidR="002B0D1F" w:rsidRPr="00497F3F" w:rsidRDefault="002B0D1F" w:rsidP="007B3C9A">
            <w:pPr>
              <w:ind w:left="138"/>
              <w:contextualSpacing/>
              <w:rPr>
                <w:szCs w:val="20"/>
              </w:rPr>
            </w:pPr>
          </w:p>
        </w:tc>
      </w:tr>
      <w:tr w:rsidR="002B0D1F" w:rsidRPr="00B72629" w14:paraId="48014414" w14:textId="77777777" w:rsidTr="000C1976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6D16441B" w14:textId="77777777" w:rsidR="002B0D1F" w:rsidRPr="00E23E46" w:rsidRDefault="002B0D1F" w:rsidP="007B3C9A">
            <w:pPr>
              <w:contextualSpacing/>
            </w:pPr>
            <w:r>
              <w:t xml:space="preserve">{%tr endif %} 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0A3FADF5" w14:textId="77777777" w:rsidR="002B0D1F" w:rsidRPr="00497F3F" w:rsidRDefault="002B0D1F" w:rsidP="007B3C9A">
            <w:pPr>
              <w:ind w:left="138"/>
              <w:contextualSpacing/>
              <w:rPr>
                <w:szCs w:val="20"/>
              </w:rPr>
            </w:pPr>
          </w:p>
        </w:tc>
      </w:tr>
      <w:tr w:rsidR="002B0D1F" w:rsidRPr="00B72629" w14:paraId="37AF26B3" w14:textId="77777777" w:rsidTr="000C1976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739D9651" w14:textId="77777777" w:rsidR="002B0D1F" w:rsidRPr="00E23E46" w:rsidRDefault="002B0D1F" w:rsidP="007B3C9A">
            <w:pPr>
              <w:contextualSpacing/>
            </w:pPr>
            <w:r>
              <w:t xml:space="preserve">{%tr if </w:t>
            </w:r>
            <w:proofErr w:type="spellStart"/>
            <w:r>
              <w:t>case.</w:t>
            </w:r>
            <w:r w:rsidRPr="00525281">
              <w:t>has_third_</w:t>
            </w:r>
            <w:proofErr w:type="gramStart"/>
            <w:r w:rsidRPr="00525281">
              <w:t>parties</w:t>
            </w:r>
            <w:proofErr w:type="spellEnd"/>
            <w:r>
              <w:t>(</w:t>
            </w:r>
            <w:proofErr w:type="gramEnd"/>
            <w:r>
              <w:t>) %}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7F9CA692" w14:textId="77777777" w:rsidR="002B0D1F" w:rsidRPr="00497F3F" w:rsidRDefault="002B0D1F" w:rsidP="007B3C9A">
            <w:pPr>
              <w:ind w:left="138"/>
              <w:contextualSpacing/>
              <w:rPr>
                <w:szCs w:val="20"/>
              </w:rPr>
            </w:pPr>
          </w:p>
        </w:tc>
      </w:tr>
      <w:tr w:rsidR="002B0D1F" w:rsidRPr="00B72629" w14:paraId="17E64A97" w14:textId="77777777" w:rsidTr="000C1976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556C7E03" w14:textId="77777777" w:rsidR="002B0D1F" w:rsidRPr="00E23E46" w:rsidRDefault="002B0D1F" w:rsidP="007B3C9A">
            <w:pPr>
              <w:contextualSpacing/>
            </w:pPr>
            <w:r w:rsidRPr="00E23E46">
              <w:t xml:space="preserve">{{p </w:t>
            </w:r>
            <w:proofErr w:type="spellStart"/>
            <w:proofErr w:type="gramStart"/>
            <w:r w:rsidRPr="00E23E46">
              <w:t>include</w:t>
            </w:r>
            <w:proofErr w:type="gramEnd"/>
            <w:r w:rsidRPr="00E23E46">
              <w:t>_docx_template</w:t>
            </w:r>
            <w:proofErr w:type="spellEnd"/>
            <w:r w:rsidRPr="00E23E46">
              <w:t>(‘prod_caption</w:t>
            </w:r>
            <w:r>
              <w:t>2</w:t>
            </w:r>
            <w:r w:rsidRPr="00E23E46">
              <w:t>.docx’) }}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3E2B22E4" w14:textId="77777777" w:rsidR="002B0D1F" w:rsidRPr="00497F3F" w:rsidRDefault="002B0D1F" w:rsidP="007B3C9A">
            <w:pPr>
              <w:ind w:left="138"/>
              <w:contextualSpacing/>
              <w:rPr>
                <w:szCs w:val="20"/>
              </w:rPr>
            </w:pPr>
          </w:p>
        </w:tc>
      </w:tr>
      <w:tr w:rsidR="002B0D1F" w:rsidRPr="00B72629" w14:paraId="5EAFB6AC" w14:textId="77777777" w:rsidTr="000C1976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78C83A73" w14:textId="77777777" w:rsidR="002B0D1F" w:rsidRPr="00E23E46" w:rsidRDefault="002B0D1F" w:rsidP="007B3C9A">
            <w:pPr>
              <w:contextualSpacing/>
            </w:pPr>
            <w:r>
              <w:lastRenderedPageBreak/>
              <w:t xml:space="preserve">{%tr endif %} 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34774570" w14:textId="77777777" w:rsidR="002B0D1F" w:rsidRPr="00497F3F" w:rsidRDefault="002B0D1F" w:rsidP="007B3C9A">
            <w:pPr>
              <w:ind w:left="138"/>
              <w:contextualSpacing/>
              <w:rPr>
                <w:szCs w:val="20"/>
              </w:rPr>
            </w:pPr>
          </w:p>
        </w:tc>
      </w:tr>
    </w:tbl>
    <w:p w14:paraId="5DEE1186" w14:textId="2E240CD1" w:rsidR="002B0D1F" w:rsidRDefault="002B0D1F" w:rsidP="007B3C9A">
      <w:pPr>
        <w:widowControl w:val="0"/>
        <w:contextualSpacing/>
        <w:jc w:val="left"/>
        <w:rPr>
          <w:rFonts w:eastAsia="Calibri"/>
        </w:rPr>
      </w:pPr>
    </w:p>
    <w:p w14:paraId="4FA24B56" w14:textId="02329564" w:rsidR="00026663" w:rsidRDefault="00026663" w:rsidP="007B3C9A">
      <w:pPr>
        <w:widowControl w:val="0"/>
        <w:contextualSpacing/>
        <w:jc w:val="left"/>
        <w:rPr>
          <w:rFonts w:eastAsia="Calibri"/>
        </w:rPr>
      </w:pPr>
      <w:r w:rsidRPr="00E57BC9">
        <w:rPr>
          <w:rFonts w:eastAsia="Calibri"/>
          <w:highlight w:val="green"/>
        </w:rPr>
        <w:t xml:space="preserve">{%p </w:t>
      </w:r>
      <w:proofErr w:type="spellStart"/>
      <w:r>
        <w:rPr>
          <w:rFonts w:eastAsia="Calibri"/>
          <w:highlight w:val="green"/>
        </w:rPr>
        <w:t>el</w:t>
      </w:r>
      <w:r w:rsidRPr="00E57BC9">
        <w:rPr>
          <w:rFonts w:eastAsia="Calibri"/>
          <w:highlight w:val="green"/>
        </w:rPr>
        <w:t>if</w:t>
      </w:r>
      <w:proofErr w:type="spellEnd"/>
      <w:r w:rsidRPr="00E57BC9">
        <w:rPr>
          <w:rFonts w:eastAsia="Calibri"/>
          <w:highlight w:val="green"/>
        </w:rPr>
        <w:t xml:space="preserve"> </w:t>
      </w:r>
      <w:proofErr w:type="spellStart"/>
      <w:r w:rsidRPr="00E57BC9">
        <w:rPr>
          <w:rFonts w:eastAsia="Calibri"/>
          <w:highlight w:val="green"/>
        </w:rPr>
        <w:t>case.juris.state.name.text</w:t>
      </w:r>
      <w:proofErr w:type="spellEnd"/>
      <w:r w:rsidRPr="00E57BC9"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== </w:t>
      </w:r>
      <w:r w:rsidRPr="00E57BC9">
        <w:rPr>
          <w:rFonts w:eastAsia="Calibri"/>
          <w:highlight w:val="green"/>
        </w:rPr>
        <w:t>"CA" %}</w:t>
      </w:r>
    </w:p>
    <w:p w14:paraId="20310BE5" w14:textId="77777777" w:rsidR="00026663" w:rsidRDefault="00026663" w:rsidP="007B3C9A">
      <w:pPr>
        <w:widowControl w:val="0"/>
        <w:contextualSpacing/>
        <w:jc w:val="left"/>
        <w:rPr>
          <w:rFonts w:eastAsia="Calibri"/>
        </w:rPr>
      </w:pPr>
      <w:r w:rsidRPr="007620BB">
        <w:rPr>
          <w:rFonts w:eastAsia="Calibri"/>
        </w:rPr>
        <w:t xml:space="preserve">{{r </w:t>
      </w:r>
      <w:proofErr w:type="spellStart"/>
      <w:r w:rsidRPr="007620BB">
        <w:rPr>
          <w:rFonts w:eastAsia="Calibri"/>
        </w:rPr>
        <w:t>case.fed_</w:t>
      </w:r>
      <w:proofErr w:type="gramStart"/>
      <w:r w:rsidRPr="007620BB">
        <w:rPr>
          <w:rFonts w:eastAsia="Calibri"/>
        </w:rPr>
        <w:t>head</w:t>
      </w:r>
      <w:proofErr w:type="spellEnd"/>
      <w:r w:rsidRPr="007620BB">
        <w:rPr>
          <w:rFonts w:eastAsia="Calibri"/>
        </w:rPr>
        <w:t>(</w:t>
      </w:r>
      <w:proofErr w:type="gramEnd"/>
      <w:r w:rsidRPr="007620BB">
        <w:rPr>
          <w:rFonts w:eastAsia="Calibri"/>
        </w:rPr>
        <w:t xml:space="preserve">) | </w:t>
      </w:r>
      <w:proofErr w:type="spellStart"/>
      <w:r w:rsidRPr="007620BB">
        <w:rPr>
          <w:rFonts w:eastAsia="Calibri"/>
        </w:rPr>
        <w:t>inline_markdown</w:t>
      </w:r>
      <w:proofErr w:type="spellEnd"/>
      <w:r w:rsidRPr="007620BB">
        <w:rPr>
          <w:rFonts w:eastAsia="Calibri"/>
        </w:rPr>
        <w:t xml:space="preserve"> }}</w:t>
      </w:r>
    </w:p>
    <w:p w14:paraId="529EBCA8" w14:textId="77777777" w:rsidR="00452AD0" w:rsidRDefault="00452AD0" w:rsidP="00452AD0">
      <w:pPr>
        <w:widowControl w:val="0"/>
        <w:rPr>
          <w:rFonts w:eastAsia="Calibri"/>
        </w:rPr>
      </w:pPr>
    </w:p>
    <w:p w14:paraId="2EB85DE3" w14:textId="77777777" w:rsidR="00452AD0" w:rsidRDefault="00452AD0" w:rsidP="00452AD0">
      <w:pPr>
        <w:widowControl w:val="0"/>
        <w:rPr>
          <w:rFonts w:eastAsia="Calibri"/>
        </w:rPr>
      </w:pPr>
    </w:p>
    <w:p w14:paraId="71F693AC" w14:textId="77777777" w:rsidR="00452AD0" w:rsidRDefault="00452AD0" w:rsidP="00452AD0">
      <w:pPr>
        <w:widowControl w:val="0"/>
        <w:rPr>
          <w:rFonts w:eastAsia="Calibri"/>
        </w:rPr>
      </w:pPr>
    </w:p>
    <w:p w14:paraId="1B8C0EE5" w14:textId="77777777" w:rsidR="00452AD0" w:rsidRDefault="00452AD0" w:rsidP="00452AD0">
      <w:pPr>
        <w:widowControl w:val="0"/>
        <w:rPr>
          <w:rFonts w:eastAsia="Calibri"/>
        </w:rPr>
      </w:pPr>
    </w:p>
    <w:p w14:paraId="67241FC3" w14:textId="77777777" w:rsidR="00452AD0" w:rsidRDefault="00452AD0" w:rsidP="00452AD0">
      <w:pPr>
        <w:widowControl w:val="0"/>
        <w:rPr>
          <w:rFonts w:eastAsia="Calibri"/>
        </w:rPr>
      </w:pPr>
    </w:p>
    <w:p w14:paraId="6FE35AFF" w14:textId="77777777" w:rsidR="00452AD0" w:rsidRDefault="00452AD0" w:rsidP="00452AD0">
      <w:pPr>
        <w:widowControl w:val="0"/>
        <w:rPr>
          <w:rFonts w:eastAsia="Calibri"/>
        </w:rPr>
      </w:pPr>
    </w:p>
    <w:p w14:paraId="0026DCB4" w14:textId="77777777" w:rsidR="00452AD0" w:rsidRDefault="00452AD0" w:rsidP="00452AD0">
      <w:pPr>
        <w:widowControl w:val="0"/>
        <w:rPr>
          <w:rFonts w:eastAsia="Calibri"/>
        </w:rPr>
      </w:pPr>
    </w:p>
    <w:p w14:paraId="427016E3" w14:textId="77777777" w:rsidR="00026663" w:rsidRPr="003078F5" w:rsidRDefault="00026663" w:rsidP="00452AD0">
      <w:pPr>
        <w:widowControl w:val="0"/>
        <w:spacing w:line="508" w:lineRule="exact"/>
        <w:ind w:left="115" w:right="29"/>
        <w:jc w:val="center"/>
        <w:rPr>
          <w:caps/>
        </w:rPr>
      </w:pPr>
      <w:r w:rsidRPr="007620BB">
        <w:rPr>
          <w:caps/>
        </w:rPr>
        <w:t>{{</w:t>
      </w:r>
      <w:r>
        <w:t xml:space="preserve">r </w:t>
      </w:r>
      <w:r w:rsidRPr="007620BB">
        <w:rPr>
          <w:caps/>
        </w:rPr>
        <w:t>case.doc_</w:t>
      </w:r>
      <w:proofErr w:type="gramStart"/>
      <w:r w:rsidRPr="007620BB">
        <w:rPr>
          <w:caps/>
        </w:rPr>
        <w:t>header(</w:t>
      </w:r>
      <w:proofErr w:type="gramEnd"/>
      <w:r w:rsidRPr="007620BB">
        <w:rPr>
          <w:caps/>
        </w:rPr>
        <w:t xml:space="preserve">) </w:t>
      </w:r>
      <w:r w:rsidRPr="006C0890">
        <w:rPr>
          <w:caps/>
        </w:rPr>
        <w:t xml:space="preserve">| </w:t>
      </w:r>
      <w:r>
        <w:rPr>
          <w:caps/>
        </w:rPr>
        <w:t>inline_</w:t>
      </w:r>
      <w:r w:rsidRPr="006C0890">
        <w:rPr>
          <w:caps/>
        </w:rPr>
        <w:t>markdown</w:t>
      </w:r>
      <w:r w:rsidRPr="007620BB">
        <w:t xml:space="preserve"> </w:t>
      </w:r>
      <w:r w:rsidRPr="007620BB">
        <w:rPr>
          <w:caps/>
        </w:rPr>
        <w:t>}}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2"/>
        <w:gridCol w:w="4770"/>
      </w:tblGrid>
      <w:tr w:rsidR="00026663" w:rsidRPr="00B72629" w14:paraId="1B866B3E" w14:textId="77777777" w:rsidTr="00015551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612ADCE7" w14:textId="77777777" w:rsidR="00026663" w:rsidRPr="00B72629" w:rsidRDefault="00026663" w:rsidP="00015551">
            <w:pPr>
              <w:rPr>
                <w:szCs w:val="20"/>
              </w:rPr>
            </w:pPr>
            <w:r w:rsidRPr="00E23E46">
              <w:t xml:space="preserve">{{p </w:t>
            </w:r>
            <w:proofErr w:type="spellStart"/>
            <w:proofErr w:type="gramStart"/>
            <w:r w:rsidRPr="00E23E46">
              <w:t>include</w:t>
            </w:r>
            <w:proofErr w:type="gramEnd"/>
            <w:r w:rsidRPr="00E23E46">
              <w:t>_docx_template</w:t>
            </w:r>
            <w:proofErr w:type="spellEnd"/>
            <w:r w:rsidRPr="00E23E46">
              <w:t>(‘prod_caption1.docx’) }}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44696CF9" w14:textId="77777777" w:rsidR="00026663" w:rsidRPr="006457F2" w:rsidRDefault="00026663" w:rsidP="00B52049">
            <w:pPr>
              <w:spacing w:line="276" w:lineRule="auto"/>
              <w:ind w:left="140" w:right="72"/>
              <w:jc w:val="left"/>
            </w:pPr>
            <w:r w:rsidRPr="006A18EF">
              <w:t>{{</w:t>
            </w:r>
            <w:r>
              <w:t>r</w:t>
            </w:r>
            <w:r w:rsidRPr="006A18EF">
              <w:t xml:space="preserve"> </w:t>
            </w:r>
            <w:proofErr w:type="spellStart"/>
            <w:proofErr w:type="gramStart"/>
            <w:r w:rsidRPr="006A18EF">
              <w:t>case.jurisdiction</w:t>
            </w:r>
            <w:proofErr w:type="gramEnd"/>
            <w:r w:rsidRPr="006A18EF">
              <w:t>_docx</w:t>
            </w:r>
            <w:proofErr w:type="spellEnd"/>
            <w:r w:rsidRPr="006A18EF">
              <w:t>()</w:t>
            </w:r>
            <w:r>
              <w:t>[0]</w:t>
            </w:r>
            <w:r w:rsidRPr="006A18EF">
              <w:t xml:space="preserve"> </w:t>
            </w:r>
            <w:r>
              <w:t xml:space="preserve">| </w:t>
            </w:r>
            <w:proofErr w:type="spellStart"/>
            <w:r>
              <w:t>inline_markdown</w:t>
            </w:r>
            <w:proofErr w:type="spellEnd"/>
            <w:r>
              <w:t xml:space="preserve"> </w:t>
            </w:r>
            <w:r w:rsidRPr="006A18EF">
              <w:t>}}</w:t>
            </w:r>
          </w:p>
        </w:tc>
      </w:tr>
      <w:tr w:rsidR="00026663" w:rsidRPr="00B72629" w14:paraId="1A094878" w14:textId="77777777" w:rsidTr="00015551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0ECCFAC0" w14:textId="77777777" w:rsidR="00026663" w:rsidRPr="00E23E46" w:rsidRDefault="00026663" w:rsidP="00015551">
            <w:r>
              <w:t xml:space="preserve">{%tr if </w:t>
            </w:r>
            <w:proofErr w:type="spellStart"/>
            <w:r>
              <w:t>case.has_</w:t>
            </w:r>
            <w:r w:rsidRPr="00525281">
              <w:t>cross_</w:t>
            </w:r>
            <w:proofErr w:type="gramStart"/>
            <w:r w:rsidRPr="00525281">
              <w:t>parties</w:t>
            </w:r>
            <w:proofErr w:type="spellEnd"/>
            <w:r>
              <w:t>(</w:t>
            </w:r>
            <w:proofErr w:type="gramEnd"/>
            <w:r>
              <w:t>) %}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68BC4754" w14:textId="77777777" w:rsidR="00026663" w:rsidRPr="00497F3F" w:rsidRDefault="00026663" w:rsidP="00015551">
            <w:pPr>
              <w:ind w:left="138"/>
              <w:rPr>
                <w:szCs w:val="20"/>
              </w:rPr>
            </w:pPr>
          </w:p>
        </w:tc>
      </w:tr>
      <w:tr w:rsidR="00026663" w:rsidRPr="00B72629" w14:paraId="7FE64FDC" w14:textId="77777777" w:rsidTr="00015551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712DED19" w14:textId="77777777" w:rsidR="00026663" w:rsidRPr="00E23E46" w:rsidRDefault="00026663" w:rsidP="00015551">
            <w:r w:rsidRPr="00E23E46">
              <w:t xml:space="preserve">{{p </w:t>
            </w:r>
            <w:proofErr w:type="spellStart"/>
            <w:proofErr w:type="gramStart"/>
            <w:r w:rsidRPr="00E23E46">
              <w:t>include</w:t>
            </w:r>
            <w:proofErr w:type="gramEnd"/>
            <w:r w:rsidRPr="00E23E46">
              <w:t>_docx_template</w:t>
            </w:r>
            <w:proofErr w:type="spellEnd"/>
            <w:r w:rsidRPr="00E23E46">
              <w:t>(‘prod_caption</w:t>
            </w:r>
            <w:r>
              <w:t>3</w:t>
            </w:r>
            <w:r w:rsidRPr="00E23E46">
              <w:t>.docx’) }}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09EDB931" w14:textId="77777777" w:rsidR="00026663" w:rsidRPr="00497F3F" w:rsidRDefault="00026663" w:rsidP="00015551">
            <w:pPr>
              <w:ind w:left="138"/>
              <w:rPr>
                <w:szCs w:val="20"/>
              </w:rPr>
            </w:pPr>
          </w:p>
        </w:tc>
      </w:tr>
      <w:tr w:rsidR="00026663" w:rsidRPr="00B72629" w14:paraId="346FDEE8" w14:textId="77777777" w:rsidTr="00015551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41929A91" w14:textId="77777777" w:rsidR="00026663" w:rsidRPr="00E23E46" w:rsidRDefault="00026663" w:rsidP="00015551">
            <w:r>
              <w:t xml:space="preserve">{%tr endif %} 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30407907" w14:textId="77777777" w:rsidR="00026663" w:rsidRPr="00497F3F" w:rsidRDefault="00026663" w:rsidP="00015551">
            <w:pPr>
              <w:ind w:left="138"/>
              <w:rPr>
                <w:szCs w:val="20"/>
              </w:rPr>
            </w:pPr>
          </w:p>
        </w:tc>
      </w:tr>
      <w:tr w:rsidR="00026663" w:rsidRPr="00B72629" w14:paraId="4489CE0B" w14:textId="77777777" w:rsidTr="00015551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42C72A32" w14:textId="77777777" w:rsidR="00026663" w:rsidRPr="00E23E46" w:rsidRDefault="00026663" w:rsidP="00015551">
            <w:r>
              <w:t xml:space="preserve">{%tr if </w:t>
            </w:r>
            <w:proofErr w:type="spellStart"/>
            <w:r>
              <w:t>case.</w:t>
            </w:r>
            <w:r w:rsidRPr="00525281">
              <w:t>has_third_</w:t>
            </w:r>
            <w:proofErr w:type="gramStart"/>
            <w:r w:rsidRPr="00525281">
              <w:t>parties</w:t>
            </w:r>
            <w:proofErr w:type="spellEnd"/>
            <w:r>
              <w:t>(</w:t>
            </w:r>
            <w:proofErr w:type="gramEnd"/>
            <w:r>
              <w:t>) %}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6DAA97AE" w14:textId="77777777" w:rsidR="00026663" w:rsidRPr="00497F3F" w:rsidRDefault="00026663" w:rsidP="00015551">
            <w:pPr>
              <w:ind w:left="138"/>
              <w:rPr>
                <w:szCs w:val="20"/>
              </w:rPr>
            </w:pPr>
          </w:p>
        </w:tc>
      </w:tr>
      <w:tr w:rsidR="00026663" w:rsidRPr="00B72629" w14:paraId="45FEC61E" w14:textId="77777777" w:rsidTr="00015551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75B2621F" w14:textId="77777777" w:rsidR="00026663" w:rsidRPr="00E23E46" w:rsidRDefault="00026663" w:rsidP="00015551">
            <w:r w:rsidRPr="00E23E46">
              <w:t xml:space="preserve">{{p </w:t>
            </w:r>
            <w:proofErr w:type="spellStart"/>
            <w:proofErr w:type="gramStart"/>
            <w:r w:rsidRPr="00E23E46">
              <w:t>include</w:t>
            </w:r>
            <w:proofErr w:type="gramEnd"/>
            <w:r w:rsidRPr="00E23E46">
              <w:t>_docx_template</w:t>
            </w:r>
            <w:proofErr w:type="spellEnd"/>
            <w:r w:rsidRPr="00E23E46">
              <w:t>(‘prod_caption</w:t>
            </w:r>
            <w:r>
              <w:t>2</w:t>
            </w:r>
            <w:r w:rsidRPr="00E23E46">
              <w:t>.docx’) }}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576B2F34" w14:textId="77777777" w:rsidR="00026663" w:rsidRPr="00497F3F" w:rsidRDefault="00026663" w:rsidP="00015551">
            <w:pPr>
              <w:ind w:left="138"/>
              <w:rPr>
                <w:szCs w:val="20"/>
              </w:rPr>
            </w:pPr>
          </w:p>
        </w:tc>
      </w:tr>
      <w:tr w:rsidR="00026663" w:rsidRPr="00B72629" w14:paraId="600E112F" w14:textId="77777777" w:rsidTr="00015551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5A0339C6" w14:textId="77777777" w:rsidR="00026663" w:rsidRPr="00E23E46" w:rsidRDefault="00026663" w:rsidP="00015551">
            <w:r>
              <w:t xml:space="preserve">{%tr endif %} 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48CC48B5" w14:textId="77777777" w:rsidR="00026663" w:rsidRPr="00497F3F" w:rsidRDefault="00026663" w:rsidP="00015551">
            <w:pPr>
              <w:ind w:left="138"/>
              <w:rPr>
                <w:szCs w:val="20"/>
              </w:rPr>
            </w:pPr>
          </w:p>
        </w:tc>
      </w:tr>
    </w:tbl>
    <w:p w14:paraId="380C6C44" w14:textId="16B61237" w:rsidR="00026663" w:rsidRDefault="00026663" w:rsidP="00AE7F1F">
      <w:pPr>
        <w:widowControl w:val="0"/>
        <w:jc w:val="left"/>
        <w:rPr>
          <w:rFonts w:eastAsia="Calibri"/>
        </w:rPr>
      </w:pPr>
    </w:p>
    <w:p w14:paraId="3EB2072A" w14:textId="44859C25" w:rsidR="00026663" w:rsidRDefault="00026663" w:rsidP="00026663">
      <w:pPr>
        <w:widowControl w:val="0"/>
        <w:jc w:val="left"/>
        <w:rPr>
          <w:rFonts w:eastAsia="Calibri"/>
        </w:rPr>
      </w:pPr>
      <w:r w:rsidRPr="00E57BC9">
        <w:rPr>
          <w:rFonts w:eastAsia="Calibri"/>
          <w:highlight w:val="green"/>
        </w:rPr>
        <w:t xml:space="preserve">{%p </w:t>
      </w:r>
      <w:proofErr w:type="spellStart"/>
      <w:r>
        <w:rPr>
          <w:rFonts w:eastAsia="Calibri"/>
          <w:highlight w:val="green"/>
        </w:rPr>
        <w:t>el</w:t>
      </w:r>
      <w:r w:rsidRPr="00E57BC9">
        <w:rPr>
          <w:rFonts w:eastAsia="Calibri"/>
          <w:highlight w:val="green"/>
        </w:rPr>
        <w:t>if</w:t>
      </w:r>
      <w:proofErr w:type="spellEnd"/>
      <w:r w:rsidRPr="00E57BC9">
        <w:rPr>
          <w:rFonts w:eastAsia="Calibri"/>
          <w:highlight w:val="green"/>
        </w:rPr>
        <w:t xml:space="preserve"> </w:t>
      </w:r>
      <w:proofErr w:type="spellStart"/>
      <w:r w:rsidRPr="00E57BC9">
        <w:rPr>
          <w:rFonts w:eastAsia="Calibri"/>
          <w:highlight w:val="green"/>
        </w:rPr>
        <w:t>case.juris.state.name.text</w:t>
      </w:r>
      <w:proofErr w:type="spellEnd"/>
      <w:r w:rsidRPr="00E57BC9"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== </w:t>
      </w:r>
      <w:r w:rsidRPr="00E57BC9">
        <w:rPr>
          <w:rFonts w:eastAsia="Calibri"/>
          <w:highlight w:val="green"/>
        </w:rPr>
        <w:t>“NJ" %}</w:t>
      </w:r>
    </w:p>
    <w:p w14:paraId="4EC9A5FB" w14:textId="77777777" w:rsidR="00026663" w:rsidRDefault="00026663" w:rsidP="00026663">
      <w:pPr>
        <w:widowControl w:val="0"/>
        <w:jc w:val="left"/>
        <w:rPr>
          <w:rFonts w:eastAsia="Calibri"/>
        </w:rPr>
      </w:pPr>
      <w:r w:rsidRPr="007620BB">
        <w:rPr>
          <w:rFonts w:eastAsia="Calibri"/>
        </w:rPr>
        <w:t xml:space="preserve">{{r </w:t>
      </w:r>
      <w:proofErr w:type="spellStart"/>
      <w:r w:rsidRPr="007620BB">
        <w:rPr>
          <w:rFonts w:eastAsia="Calibri"/>
        </w:rPr>
        <w:t>case.fed_</w:t>
      </w:r>
      <w:proofErr w:type="gramStart"/>
      <w:r w:rsidRPr="007620BB">
        <w:rPr>
          <w:rFonts w:eastAsia="Calibri"/>
        </w:rPr>
        <w:t>head</w:t>
      </w:r>
      <w:proofErr w:type="spellEnd"/>
      <w:r w:rsidRPr="007620BB">
        <w:rPr>
          <w:rFonts w:eastAsia="Calibri"/>
        </w:rPr>
        <w:t>(</w:t>
      </w:r>
      <w:proofErr w:type="gramEnd"/>
      <w:r w:rsidRPr="007620BB">
        <w:rPr>
          <w:rFonts w:eastAsia="Calibri"/>
        </w:rPr>
        <w:t xml:space="preserve">) | </w:t>
      </w:r>
      <w:proofErr w:type="spellStart"/>
      <w:r w:rsidRPr="007620BB">
        <w:rPr>
          <w:rFonts w:eastAsia="Calibri"/>
        </w:rPr>
        <w:t>inline_markdown</w:t>
      </w:r>
      <w:proofErr w:type="spellEnd"/>
      <w:r w:rsidRPr="007620BB">
        <w:rPr>
          <w:rFonts w:eastAsia="Calibri"/>
        </w:rPr>
        <w:t xml:space="preserve"> }}</w:t>
      </w:r>
    </w:p>
    <w:p w14:paraId="37550344" w14:textId="77777777" w:rsidR="00452AD0" w:rsidRDefault="00452AD0" w:rsidP="00452AD0">
      <w:pPr>
        <w:widowControl w:val="0"/>
        <w:rPr>
          <w:rFonts w:eastAsia="Calibri"/>
        </w:rPr>
      </w:pPr>
    </w:p>
    <w:p w14:paraId="536B207E" w14:textId="77777777" w:rsidR="00452AD0" w:rsidRDefault="00452AD0" w:rsidP="00452AD0">
      <w:pPr>
        <w:widowControl w:val="0"/>
        <w:rPr>
          <w:rFonts w:eastAsia="Calibri"/>
        </w:rPr>
      </w:pPr>
    </w:p>
    <w:p w14:paraId="4FCA64FA" w14:textId="77777777" w:rsidR="00452AD0" w:rsidRDefault="00452AD0" w:rsidP="00452AD0">
      <w:pPr>
        <w:widowControl w:val="0"/>
        <w:rPr>
          <w:rFonts w:eastAsia="Calibri"/>
        </w:rPr>
      </w:pPr>
    </w:p>
    <w:p w14:paraId="2290B78B" w14:textId="77777777" w:rsidR="00452AD0" w:rsidRDefault="00452AD0" w:rsidP="00452AD0">
      <w:pPr>
        <w:widowControl w:val="0"/>
        <w:rPr>
          <w:rFonts w:eastAsia="Calibri"/>
        </w:rPr>
      </w:pPr>
    </w:p>
    <w:p w14:paraId="24DE187A" w14:textId="77777777" w:rsidR="00452AD0" w:rsidRDefault="00452AD0" w:rsidP="00452AD0">
      <w:pPr>
        <w:widowControl w:val="0"/>
        <w:rPr>
          <w:rFonts w:eastAsia="Calibri"/>
        </w:rPr>
      </w:pPr>
    </w:p>
    <w:p w14:paraId="775DD702" w14:textId="77777777" w:rsidR="00452AD0" w:rsidRDefault="00452AD0" w:rsidP="00452AD0">
      <w:pPr>
        <w:widowControl w:val="0"/>
        <w:rPr>
          <w:rFonts w:eastAsia="Calibri"/>
        </w:rPr>
      </w:pPr>
    </w:p>
    <w:p w14:paraId="660E6DFF" w14:textId="77777777" w:rsidR="00452AD0" w:rsidRDefault="00452AD0" w:rsidP="00452AD0">
      <w:pPr>
        <w:widowControl w:val="0"/>
        <w:rPr>
          <w:rFonts w:eastAsia="Calibri"/>
        </w:rPr>
      </w:pPr>
    </w:p>
    <w:p w14:paraId="3DA535D6" w14:textId="77777777" w:rsidR="00026663" w:rsidRPr="003078F5" w:rsidRDefault="00026663" w:rsidP="00452AD0">
      <w:pPr>
        <w:widowControl w:val="0"/>
        <w:spacing w:line="508" w:lineRule="exact"/>
        <w:ind w:left="115" w:right="29"/>
        <w:jc w:val="center"/>
        <w:rPr>
          <w:caps/>
        </w:rPr>
      </w:pPr>
      <w:r w:rsidRPr="007620BB">
        <w:rPr>
          <w:caps/>
        </w:rPr>
        <w:t>{{</w:t>
      </w:r>
      <w:r>
        <w:t xml:space="preserve">r </w:t>
      </w:r>
      <w:r w:rsidRPr="007620BB">
        <w:rPr>
          <w:caps/>
        </w:rPr>
        <w:t>case.doc_</w:t>
      </w:r>
      <w:proofErr w:type="gramStart"/>
      <w:r w:rsidRPr="007620BB">
        <w:rPr>
          <w:caps/>
        </w:rPr>
        <w:t>header(</w:t>
      </w:r>
      <w:proofErr w:type="gramEnd"/>
      <w:r w:rsidRPr="007620BB">
        <w:rPr>
          <w:caps/>
        </w:rPr>
        <w:t xml:space="preserve">) </w:t>
      </w:r>
      <w:r w:rsidRPr="006C0890">
        <w:rPr>
          <w:caps/>
        </w:rPr>
        <w:t xml:space="preserve">| </w:t>
      </w:r>
      <w:r>
        <w:rPr>
          <w:caps/>
        </w:rPr>
        <w:t>inline_</w:t>
      </w:r>
      <w:r w:rsidRPr="006C0890">
        <w:rPr>
          <w:caps/>
        </w:rPr>
        <w:t>markdown</w:t>
      </w:r>
      <w:r w:rsidRPr="007620BB">
        <w:t xml:space="preserve"> </w:t>
      </w:r>
      <w:r w:rsidRPr="007620BB">
        <w:rPr>
          <w:caps/>
        </w:rPr>
        <w:t>}}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2"/>
        <w:gridCol w:w="4770"/>
      </w:tblGrid>
      <w:tr w:rsidR="00026663" w:rsidRPr="00B72629" w14:paraId="1B279DFA" w14:textId="77777777" w:rsidTr="00015551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060F314E" w14:textId="77777777" w:rsidR="00026663" w:rsidRPr="00B72629" w:rsidRDefault="00026663" w:rsidP="00015551">
            <w:pPr>
              <w:rPr>
                <w:szCs w:val="20"/>
              </w:rPr>
            </w:pPr>
            <w:r w:rsidRPr="00E23E46">
              <w:t xml:space="preserve">{{p </w:t>
            </w:r>
            <w:proofErr w:type="spellStart"/>
            <w:proofErr w:type="gramStart"/>
            <w:r w:rsidRPr="00E23E46">
              <w:t>include</w:t>
            </w:r>
            <w:proofErr w:type="gramEnd"/>
            <w:r w:rsidRPr="00E23E46">
              <w:t>_docx_template</w:t>
            </w:r>
            <w:proofErr w:type="spellEnd"/>
            <w:r w:rsidRPr="00E23E46">
              <w:t>(‘prod_caption1.docx’) }}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0FE339A8" w14:textId="77777777" w:rsidR="00026663" w:rsidRPr="006457F2" w:rsidRDefault="00026663" w:rsidP="00B52049">
            <w:pPr>
              <w:spacing w:line="276" w:lineRule="auto"/>
              <w:ind w:left="140" w:right="72"/>
              <w:jc w:val="left"/>
            </w:pPr>
            <w:r w:rsidRPr="006A18EF">
              <w:t>{{</w:t>
            </w:r>
            <w:r>
              <w:t>r</w:t>
            </w:r>
            <w:r w:rsidRPr="006A18EF">
              <w:t xml:space="preserve"> </w:t>
            </w:r>
            <w:proofErr w:type="spellStart"/>
            <w:proofErr w:type="gramStart"/>
            <w:r w:rsidRPr="006A18EF">
              <w:t>case.jurisdiction</w:t>
            </w:r>
            <w:proofErr w:type="gramEnd"/>
            <w:r w:rsidRPr="006A18EF">
              <w:t>_docx</w:t>
            </w:r>
            <w:proofErr w:type="spellEnd"/>
            <w:r w:rsidRPr="006A18EF">
              <w:t>()</w:t>
            </w:r>
            <w:r>
              <w:t>[0]</w:t>
            </w:r>
            <w:r w:rsidRPr="006A18EF">
              <w:t xml:space="preserve"> </w:t>
            </w:r>
            <w:r>
              <w:t xml:space="preserve">| </w:t>
            </w:r>
            <w:proofErr w:type="spellStart"/>
            <w:r>
              <w:t>inline_markdown</w:t>
            </w:r>
            <w:proofErr w:type="spellEnd"/>
            <w:r>
              <w:t xml:space="preserve"> </w:t>
            </w:r>
            <w:r w:rsidRPr="006A18EF">
              <w:t>}}</w:t>
            </w:r>
          </w:p>
        </w:tc>
      </w:tr>
      <w:tr w:rsidR="00026663" w:rsidRPr="00B72629" w14:paraId="11961E0E" w14:textId="77777777" w:rsidTr="00015551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59E43F49" w14:textId="77777777" w:rsidR="00026663" w:rsidRPr="00E23E46" w:rsidRDefault="00026663" w:rsidP="00015551">
            <w:r>
              <w:t xml:space="preserve">{%tr if </w:t>
            </w:r>
            <w:proofErr w:type="spellStart"/>
            <w:r>
              <w:t>case.has_</w:t>
            </w:r>
            <w:r w:rsidRPr="00525281">
              <w:t>cross_</w:t>
            </w:r>
            <w:proofErr w:type="gramStart"/>
            <w:r w:rsidRPr="00525281">
              <w:t>parties</w:t>
            </w:r>
            <w:proofErr w:type="spellEnd"/>
            <w:r>
              <w:t>(</w:t>
            </w:r>
            <w:proofErr w:type="gramEnd"/>
            <w:r>
              <w:t>) %}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245CA797" w14:textId="77777777" w:rsidR="00026663" w:rsidRPr="00497F3F" w:rsidRDefault="00026663" w:rsidP="00015551">
            <w:pPr>
              <w:ind w:left="138"/>
              <w:rPr>
                <w:szCs w:val="20"/>
              </w:rPr>
            </w:pPr>
          </w:p>
        </w:tc>
      </w:tr>
      <w:tr w:rsidR="00026663" w:rsidRPr="00B72629" w14:paraId="14DD1366" w14:textId="77777777" w:rsidTr="00015551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470BBC87" w14:textId="77777777" w:rsidR="00026663" w:rsidRPr="00E23E46" w:rsidRDefault="00026663" w:rsidP="00015551">
            <w:r w:rsidRPr="00E23E46">
              <w:t xml:space="preserve">{{p </w:t>
            </w:r>
            <w:proofErr w:type="spellStart"/>
            <w:proofErr w:type="gramStart"/>
            <w:r w:rsidRPr="00E23E46">
              <w:t>include</w:t>
            </w:r>
            <w:proofErr w:type="gramEnd"/>
            <w:r w:rsidRPr="00E23E46">
              <w:t>_docx_template</w:t>
            </w:r>
            <w:proofErr w:type="spellEnd"/>
            <w:r w:rsidRPr="00E23E46">
              <w:t>(‘prod_caption</w:t>
            </w:r>
            <w:r>
              <w:t>3</w:t>
            </w:r>
            <w:r w:rsidRPr="00E23E46">
              <w:t>.docx’) }}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284C5EC9" w14:textId="77777777" w:rsidR="00026663" w:rsidRPr="00497F3F" w:rsidRDefault="00026663" w:rsidP="00015551">
            <w:pPr>
              <w:ind w:left="138"/>
              <w:rPr>
                <w:szCs w:val="20"/>
              </w:rPr>
            </w:pPr>
          </w:p>
        </w:tc>
      </w:tr>
      <w:tr w:rsidR="00026663" w:rsidRPr="00B72629" w14:paraId="4552C6E0" w14:textId="77777777" w:rsidTr="00015551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003DE363" w14:textId="77777777" w:rsidR="00026663" w:rsidRPr="00E23E46" w:rsidRDefault="00026663" w:rsidP="00015551">
            <w:r>
              <w:t xml:space="preserve">{%tr endif %} 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6148EA56" w14:textId="77777777" w:rsidR="00026663" w:rsidRPr="00497F3F" w:rsidRDefault="00026663" w:rsidP="00015551">
            <w:pPr>
              <w:ind w:left="138"/>
              <w:rPr>
                <w:szCs w:val="20"/>
              </w:rPr>
            </w:pPr>
          </w:p>
        </w:tc>
      </w:tr>
      <w:tr w:rsidR="00026663" w:rsidRPr="00B72629" w14:paraId="5C325F1B" w14:textId="77777777" w:rsidTr="00015551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13A45B3D" w14:textId="77777777" w:rsidR="00026663" w:rsidRPr="00E23E46" w:rsidRDefault="00026663" w:rsidP="00015551">
            <w:r>
              <w:t xml:space="preserve">{%tr if </w:t>
            </w:r>
            <w:proofErr w:type="spellStart"/>
            <w:r>
              <w:t>case.</w:t>
            </w:r>
            <w:r w:rsidRPr="00525281">
              <w:t>has_third_</w:t>
            </w:r>
            <w:proofErr w:type="gramStart"/>
            <w:r w:rsidRPr="00525281">
              <w:t>parties</w:t>
            </w:r>
            <w:proofErr w:type="spellEnd"/>
            <w:r>
              <w:t>(</w:t>
            </w:r>
            <w:proofErr w:type="gramEnd"/>
            <w:r>
              <w:t>) %}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234D012A" w14:textId="77777777" w:rsidR="00026663" w:rsidRPr="00497F3F" w:rsidRDefault="00026663" w:rsidP="00015551">
            <w:pPr>
              <w:ind w:left="138"/>
              <w:rPr>
                <w:szCs w:val="20"/>
              </w:rPr>
            </w:pPr>
          </w:p>
        </w:tc>
      </w:tr>
      <w:tr w:rsidR="00026663" w:rsidRPr="00B72629" w14:paraId="7B31FF65" w14:textId="77777777" w:rsidTr="00015551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13776727" w14:textId="77777777" w:rsidR="00026663" w:rsidRPr="00E23E46" w:rsidRDefault="00026663" w:rsidP="00015551">
            <w:r w:rsidRPr="00E23E46">
              <w:t xml:space="preserve">{{p </w:t>
            </w:r>
            <w:proofErr w:type="spellStart"/>
            <w:proofErr w:type="gramStart"/>
            <w:r w:rsidRPr="00E23E46">
              <w:t>include</w:t>
            </w:r>
            <w:proofErr w:type="gramEnd"/>
            <w:r w:rsidRPr="00E23E46">
              <w:t>_docx_template</w:t>
            </w:r>
            <w:proofErr w:type="spellEnd"/>
            <w:r w:rsidRPr="00E23E46">
              <w:t>(‘prod_caption</w:t>
            </w:r>
            <w:r>
              <w:t>2</w:t>
            </w:r>
            <w:r w:rsidRPr="00E23E46">
              <w:t>.docx’) }}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66BCFC90" w14:textId="77777777" w:rsidR="00026663" w:rsidRPr="00497F3F" w:rsidRDefault="00026663" w:rsidP="00015551">
            <w:pPr>
              <w:ind w:left="138"/>
              <w:rPr>
                <w:szCs w:val="20"/>
              </w:rPr>
            </w:pPr>
          </w:p>
        </w:tc>
      </w:tr>
      <w:tr w:rsidR="00026663" w:rsidRPr="00B72629" w14:paraId="3298848F" w14:textId="77777777" w:rsidTr="00015551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481FB2C9" w14:textId="77777777" w:rsidR="00026663" w:rsidRPr="00E23E46" w:rsidRDefault="00026663" w:rsidP="00015551">
            <w:r>
              <w:lastRenderedPageBreak/>
              <w:t xml:space="preserve">{%tr endif %} 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031AB4D8" w14:textId="77777777" w:rsidR="00026663" w:rsidRPr="00497F3F" w:rsidRDefault="00026663" w:rsidP="00015551">
            <w:pPr>
              <w:ind w:left="138"/>
              <w:rPr>
                <w:szCs w:val="20"/>
              </w:rPr>
            </w:pPr>
          </w:p>
        </w:tc>
      </w:tr>
    </w:tbl>
    <w:p w14:paraId="61E58F29" w14:textId="77777777" w:rsidR="00026663" w:rsidRDefault="00026663" w:rsidP="00AE7F1F">
      <w:pPr>
        <w:widowControl w:val="0"/>
        <w:jc w:val="left"/>
        <w:rPr>
          <w:rFonts w:eastAsia="Calibri"/>
        </w:rPr>
      </w:pPr>
    </w:p>
    <w:p w14:paraId="2291F442" w14:textId="4C8A91A9" w:rsidR="00027924" w:rsidRDefault="00CE590B" w:rsidP="00386470">
      <w:pPr>
        <w:widowControl w:val="0"/>
        <w:rPr>
          <w:rFonts w:eastAsia="Calibri"/>
        </w:rPr>
      </w:pPr>
      <w:r w:rsidRPr="00DB2057">
        <w:rPr>
          <w:rFonts w:eastAsia="Calibri"/>
          <w:highlight w:val="cyan"/>
        </w:rPr>
        <w:t xml:space="preserve">{%p </w:t>
      </w:r>
      <w:proofErr w:type="spellStart"/>
      <w:r w:rsidR="002B0D1F">
        <w:rPr>
          <w:rFonts w:eastAsia="Calibri"/>
          <w:highlight w:val="cyan"/>
        </w:rPr>
        <w:t>el</w:t>
      </w:r>
      <w:r w:rsidRPr="00DB2057">
        <w:rPr>
          <w:rFonts w:eastAsia="Calibri"/>
          <w:highlight w:val="cyan"/>
        </w:rPr>
        <w:t>if</w:t>
      </w:r>
      <w:proofErr w:type="spellEnd"/>
      <w:r w:rsidRPr="00DB2057">
        <w:rPr>
          <w:rFonts w:eastAsia="Calibri"/>
          <w:highlight w:val="cyan"/>
        </w:rPr>
        <w:t xml:space="preserve"> </w:t>
      </w:r>
      <w:proofErr w:type="spellStart"/>
      <w:r w:rsidRPr="00DB2057">
        <w:rPr>
          <w:rFonts w:eastAsia="Calibri"/>
          <w:highlight w:val="cyan"/>
        </w:rPr>
        <w:t>case.juris.state.name.text</w:t>
      </w:r>
      <w:proofErr w:type="spellEnd"/>
      <w:r w:rsidRPr="00DB2057">
        <w:rPr>
          <w:rFonts w:eastAsia="Calibri"/>
          <w:highlight w:val="cyan"/>
        </w:rPr>
        <w:t xml:space="preserve"> == “CO” %}</w:t>
      </w:r>
    </w:p>
    <w:p w14:paraId="2C5C50AC" w14:textId="579B7BD3" w:rsidR="00CE590B" w:rsidRDefault="00CE590B" w:rsidP="00386470">
      <w:pPr>
        <w:widowControl w:val="0"/>
      </w:pPr>
      <w:r w:rsidRPr="00E23E46">
        <w:t xml:space="preserve">{{p </w:t>
      </w:r>
      <w:proofErr w:type="spellStart"/>
      <w:r w:rsidRPr="00E23E46">
        <w:t>include_docx_template</w:t>
      </w:r>
      <w:proofErr w:type="spellEnd"/>
      <w:r w:rsidRPr="00E23E46">
        <w:t>(‘</w:t>
      </w:r>
      <w:r w:rsidR="00D3686C">
        <w:t>CO</w:t>
      </w:r>
      <w:r w:rsidRPr="00E23E46">
        <w:t>.docx’</w:t>
      </w:r>
      <w:proofErr w:type="gramStart"/>
      <w:r w:rsidRPr="00E23E46">
        <w:t>) }</w:t>
      </w:r>
      <w:proofErr w:type="gramEnd"/>
      <w:r w:rsidRPr="00E23E46">
        <w:t>}</w:t>
      </w:r>
    </w:p>
    <w:p w14:paraId="0B406513" w14:textId="0DCBA4E3" w:rsidR="00D4741B" w:rsidRDefault="00D4741B" w:rsidP="00D4741B">
      <w:pPr>
        <w:widowControl w:val="0"/>
        <w:rPr>
          <w:rFonts w:eastAsia="Calibri"/>
        </w:rPr>
      </w:pPr>
      <w:r w:rsidRPr="00DB2057">
        <w:rPr>
          <w:rFonts w:eastAsia="Calibri"/>
          <w:highlight w:val="cyan"/>
        </w:rPr>
        <w:t xml:space="preserve">{%p </w:t>
      </w:r>
      <w:proofErr w:type="spellStart"/>
      <w:r w:rsidR="002C1E72" w:rsidRPr="00DB2057">
        <w:rPr>
          <w:rFonts w:eastAsia="Calibri"/>
          <w:highlight w:val="cyan"/>
        </w:rPr>
        <w:t>el</w:t>
      </w:r>
      <w:r w:rsidRPr="00DB2057">
        <w:rPr>
          <w:rFonts w:eastAsia="Calibri"/>
          <w:highlight w:val="cyan"/>
        </w:rPr>
        <w:t>if</w:t>
      </w:r>
      <w:proofErr w:type="spellEnd"/>
      <w:r w:rsidRPr="00DB2057">
        <w:rPr>
          <w:rFonts w:eastAsia="Calibri"/>
          <w:highlight w:val="cyan"/>
        </w:rPr>
        <w:t xml:space="preserve"> </w:t>
      </w:r>
      <w:proofErr w:type="spellStart"/>
      <w:r w:rsidRPr="00DB2057">
        <w:rPr>
          <w:rFonts w:eastAsia="Calibri"/>
          <w:highlight w:val="cyan"/>
        </w:rPr>
        <w:t>case.juris.state.name.text</w:t>
      </w:r>
      <w:proofErr w:type="spellEnd"/>
      <w:r w:rsidRPr="00DB2057">
        <w:rPr>
          <w:rFonts w:eastAsia="Calibri"/>
          <w:highlight w:val="cyan"/>
        </w:rPr>
        <w:t xml:space="preserve"> == “NC” %}</w:t>
      </w:r>
    </w:p>
    <w:p w14:paraId="3523913E" w14:textId="7C540662" w:rsidR="002C1E72" w:rsidRPr="00D3686C" w:rsidRDefault="00D4741B" w:rsidP="002C1E72">
      <w:pPr>
        <w:widowControl w:val="0"/>
      </w:pPr>
      <w:r w:rsidRPr="00E23E46">
        <w:t xml:space="preserve">{{p </w:t>
      </w:r>
      <w:proofErr w:type="spellStart"/>
      <w:r w:rsidRPr="00E23E46">
        <w:t>include_docx_template</w:t>
      </w:r>
      <w:proofErr w:type="spellEnd"/>
      <w:r w:rsidRPr="00E23E46">
        <w:t>(‘</w:t>
      </w:r>
      <w:r w:rsidR="00D3686C">
        <w:rPr>
          <w:rFonts w:eastAsia="Calibri"/>
        </w:rPr>
        <w:t>NC</w:t>
      </w:r>
      <w:r w:rsidRPr="00E23E46">
        <w:t>.docx’</w:t>
      </w:r>
      <w:proofErr w:type="gramStart"/>
      <w:r w:rsidRPr="00E23E46">
        <w:t>) }</w:t>
      </w:r>
      <w:proofErr w:type="gramEnd"/>
      <w:r w:rsidRPr="00E23E46">
        <w:t>}</w:t>
      </w:r>
    </w:p>
    <w:p w14:paraId="32502251" w14:textId="58814C04" w:rsidR="002C1E72" w:rsidRDefault="002C1E72" w:rsidP="002C1E72">
      <w:pPr>
        <w:widowControl w:val="0"/>
        <w:rPr>
          <w:rFonts w:eastAsia="Calibri"/>
        </w:rPr>
      </w:pPr>
      <w:r w:rsidRPr="00DB2057">
        <w:rPr>
          <w:rFonts w:eastAsia="Calibri"/>
          <w:highlight w:val="cyan"/>
        </w:rPr>
        <w:t xml:space="preserve">{%p </w:t>
      </w:r>
      <w:proofErr w:type="spellStart"/>
      <w:r w:rsidRPr="00DB2057">
        <w:rPr>
          <w:rFonts w:eastAsia="Calibri"/>
          <w:highlight w:val="cyan"/>
        </w:rPr>
        <w:t>elif</w:t>
      </w:r>
      <w:proofErr w:type="spellEnd"/>
      <w:r w:rsidRPr="00DB2057">
        <w:rPr>
          <w:rFonts w:eastAsia="Calibri"/>
          <w:highlight w:val="cyan"/>
        </w:rPr>
        <w:t xml:space="preserve"> </w:t>
      </w:r>
      <w:proofErr w:type="spellStart"/>
      <w:r w:rsidRPr="00DB2057">
        <w:rPr>
          <w:rFonts w:eastAsia="Calibri"/>
          <w:highlight w:val="cyan"/>
        </w:rPr>
        <w:t>case.juris.state.name.text</w:t>
      </w:r>
      <w:proofErr w:type="spellEnd"/>
      <w:r w:rsidRPr="00DB2057">
        <w:rPr>
          <w:rFonts w:eastAsia="Calibri"/>
          <w:highlight w:val="cyan"/>
        </w:rPr>
        <w:t xml:space="preserve"> == “WI” %}</w:t>
      </w:r>
    </w:p>
    <w:p w14:paraId="47413DA4" w14:textId="3676FBA3" w:rsidR="002C1E72" w:rsidRDefault="002C1E72" w:rsidP="002C1E72">
      <w:pPr>
        <w:widowControl w:val="0"/>
        <w:rPr>
          <w:rFonts w:eastAsia="Calibri"/>
        </w:rPr>
      </w:pPr>
      <w:r w:rsidRPr="00E23E46">
        <w:t xml:space="preserve">{{p </w:t>
      </w:r>
      <w:proofErr w:type="spellStart"/>
      <w:r w:rsidRPr="00E23E46">
        <w:t>include_docx_template</w:t>
      </w:r>
      <w:proofErr w:type="spellEnd"/>
      <w:r w:rsidRPr="00E23E46">
        <w:t>(‘</w:t>
      </w:r>
      <w:r w:rsidR="00D3686C">
        <w:t>WI</w:t>
      </w:r>
      <w:r w:rsidRPr="00E23E46">
        <w:t>.docx’</w:t>
      </w:r>
      <w:proofErr w:type="gramStart"/>
      <w:r w:rsidRPr="00E23E46">
        <w:t>) }</w:t>
      </w:r>
      <w:proofErr w:type="gramEnd"/>
      <w:r w:rsidRPr="00E23E46">
        <w:t>}</w:t>
      </w:r>
    </w:p>
    <w:p w14:paraId="64198619" w14:textId="734E0E17" w:rsidR="002C1E72" w:rsidRDefault="002C1E72" w:rsidP="002C1E72">
      <w:pPr>
        <w:widowControl w:val="0"/>
        <w:rPr>
          <w:rFonts w:eastAsia="Calibri"/>
        </w:rPr>
      </w:pPr>
      <w:r w:rsidRPr="00DB2057">
        <w:rPr>
          <w:rFonts w:eastAsia="Calibri"/>
          <w:highlight w:val="cyan"/>
        </w:rPr>
        <w:t xml:space="preserve">{%p </w:t>
      </w:r>
      <w:proofErr w:type="spellStart"/>
      <w:r w:rsidRPr="00DB2057">
        <w:rPr>
          <w:rFonts w:eastAsia="Calibri"/>
          <w:highlight w:val="cyan"/>
        </w:rPr>
        <w:t>elif</w:t>
      </w:r>
      <w:proofErr w:type="spellEnd"/>
      <w:r w:rsidRPr="00DB2057">
        <w:rPr>
          <w:rFonts w:eastAsia="Calibri"/>
          <w:highlight w:val="cyan"/>
        </w:rPr>
        <w:t xml:space="preserve"> </w:t>
      </w:r>
      <w:proofErr w:type="spellStart"/>
      <w:r w:rsidRPr="00DB2057">
        <w:rPr>
          <w:rFonts w:eastAsia="Calibri"/>
          <w:highlight w:val="cyan"/>
        </w:rPr>
        <w:t>case.juris.state.name.text</w:t>
      </w:r>
      <w:proofErr w:type="spellEnd"/>
      <w:r w:rsidRPr="00DB2057">
        <w:rPr>
          <w:rFonts w:eastAsia="Calibri"/>
          <w:highlight w:val="cyan"/>
        </w:rPr>
        <w:t xml:space="preserve"> == “RI” %}</w:t>
      </w:r>
    </w:p>
    <w:p w14:paraId="423A61AC" w14:textId="435AA8E3" w:rsidR="002C1E72" w:rsidRDefault="002C1E72" w:rsidP="002C1E72">
      <w:pPr>
        <w:widowControl w:val="0"/>
        <w:rPr>
          <w:rFonts w:eastAsia="Calibri"/>
        </w:rPr>
      </w:pPr>
      <w:r w:rsidRPr="00E23E46">
        <w:t xml:space="preserve">{{p </w:t>
      </w:r>
      <w:proofErr w:type="spellStart"/>
      <w:r w:rsidRPr="00E23E46">
        <w:t>include_docx_template</w:t>
      </w:r>
      <w:proofErr w:type="spellEnd"/>
      <w:r w:rsidRPr="00E23E46">
        <w:t>(‘</w:t>
      </w:r>
      <w:r w:rsidR="00D3686C">
        <w:t>RI</w:t>
      </w:r>
      <w:r w:rsidRPr="00E23E46">
        <w:t>.docx’</w:t>
      </w:r>
      <w:proofErr w:type="gramStart"/>
      <w:r w:rsidRPr="00E23E46">
        <w:t>) }</w:t>
      </w:r>
      <w:proofErr w:type="gramEnd"/>
      <w:r w:rsidRPr="00E23E46">
        <w:t>}</w:t>
      </w:r>
    </w:p>
    <w:p w14:paraId="5957FCC4" w14:textId="147F83FD" w:rsidR="002C1E72" w:rsidRDefault="002C1E72" w:rsidP="002C1E72">
      <w:pPr>
        <w:widowControl w:val="0"/>
        <w:rPr>
          <w:rFonts w:eastAsia="Calibri"/>
        </w:rPr>
      </w:pPr>
      <w:r w:rsidRPr="00DB2057">
        <w:rPr>
          <w:rFonts w:eastAsia="Calibri"/>
          <w:highlight w:val="cyan"/>
        </w:rPr>
        <w:t xml:space="preserve">{%p </w:t>
      </w:r>
      <w:proofErr w:type="spellStart"/>
      <w:r w:rsidRPr="00DB2057">
        <w:rPr>
          <w:rFonts w:eastAsia="Calibri"/>
          <w:highlight w:val="cyan"/>
        </w:rPr>
        <w:t>elif</w:t>
      </w:r>
      <w:proofErr w:type="spellEnd"/>
      <w:r w:rsidRPr="00DB2057">
        <w:rPr>
          <w:rFonts w:eastAsia="Calibri"/>
          <w:highlight w:val="cyan"/>
        </w:rPr>
        <w:t xml:space="preserve"> </w:t>
      </w:r>
      <w:proofErr w:type="spellStart"/>
      <w:r w:rsidRPr="00DB2057">
        <w:rPr>
          <w:rFonts w:eastAsia="Calibri"/>
          <w:highlight w:val="cyan"/>
        </w:rPr>
        <w:t>case.juris.state.name.text</w:t>
      </w:r>
      <w:proofErr w:type="spellEnd"/>
      <w:r w:rsidRPr="00DB2057">
        <w:rPr>
          <w:rFonts w:eastAsia="Calibri"/>
          <w:highlight w:val="cyan"/>
        </w:rPr>
        <w:t xml:space="preserve"> == “TX” %}</w:t>
      </w:r>
    </w:p>
    <w:p w14:paraId="1F88D4B4" w14:textId="75689F8E" w:rsidR="002C1E72" w:rsidRDefault="002C1E72" w:rsidP="002C1E72">
      <w:pPr>
        <w:widowControl w:val="0"/>
        <w:rPr>
          <w:rFonts w:eastAsia="Calibri"/>
        </w:rPr>
      </w:pPr>
      <w:r w:rsidRPr="00E23E46">
        <w:t xml:space="preserve">{{p </w:t>
      </w:r>
      <w:proofErr w:type="spellStart"/>
      <w:r w:rsidRPr="00E23E46">
        <w:t>include_docx_template</w:t>
      </w:r>
      <w:proofErr w:type="spellEnd"/>
      <w:r w:rsidRPr="00E23E46">
        <w:t>(‘</w:t>
      </w:r>
      <w:r w:rsidR="00D3686C">
        <w:t>TX</w:t>
      </w:r>
      <w:r w:rsidRPr="00E23E46">
        <w:t>.docx’</w:t>
      </w:r>
      <w:proofErr w:type="gramStart"/>
      <w:r w:rsidRPr="00E23E46">
        <w:t>) }</w:t>
      </w:r>
      <w:proofErr w:type="gramEnd"/>
      <w:r w:rsidRPr="00E23E46">
        <w:t>}</w:t>
      </w:r>
    </w:p>
    <w:p w14:paraId="73BC075C" w14:textId="7AF74FA8" w:rsidR="00D3686C" w:rsidRDefault="00D3686C" w:rsidP="00D3686C">
      <w:pPr>
        <w:widowControl w:val="0"/>
        <w:rPr>
          <w:rFonts w:eastAsia="Calibri"/>
        </w:rPr>
      </w:pPr>
      <w:r w:rsidRPr="00DB2057">
        <w:rPr>
          <w:rFonts w:eastAsia="Calibri"/>
          <w:highlight w:val="cyan"/>
        </w:rPr>
        <w:t xml:space="preserve">{%p </w:t>
      </w:r>
      <w:proofErr w:type="spellStart"/>
      <w:r w:rsidRPr="00DB2057">
        <w:rPr>
          <w:rFonts w:eastAsia="Calibri"/>
          <w:highlight w:val="cyan"/>
        </w:rPr>
        <w:t>elif</w:t>
      </w:r>
      <w:proofErr w:type="spellEnd"/>
      <w:r w:rsidRPr="00DB2057">
        <w:rPr>
          <w:rFonts w:eastAsia="Calibri"/>
          <w:highlight w:val="cyan"/>
        </w:rPr>
        <w:t xml:space="preserve"> </w:t>
      </w:r>
      <w:proofErr w:type="spellStart"/>
      <w:r w:rsidRPr="00DB2057">
        <w:rPr>
          <w:rFonts w:eastAsia="Calibri"/>
          <w:highlight w:val="cyan"/>
        </w:rPr>
        <w:t>case.juris.state.name.text</w:t>
      </w:r>
      <w:proofErr w:type="spellEnd"/>
      <w:r w:rsidRPr="00DB2057">
        <w:rPr>
          <w:rFonts w:eastAsia="Calibri"/>
          <w:highlight w:val="cyan"/>
        </w:rPr>
        <w:t xml:space="preserve"> == “FL” %}</w:t>
      </w:r>
    </w:p>
    <w:p w14:paraId="0F7351EE" w14:textId="0B19ADB0" w:rsidR="00D3686C" w:rsidRDefault="00D3686C" w:rsidP="00D3686C">
      <w:pPr>
        <w:widowControl w:val="0"/>
        <w:rPr>
          <w:rFonts w:eastAsia="Calibri"/>
        </w:rPr>
      </w:pPr>
      <w:r w:rsidRPr="00E23E46">
        <w:t xml:space="preserve">{{p </w:t>
      </w:r>
      <w:proofErr w:type="spellStart"/>
      <w:r w:rsidRPr="00E23E46">
        <w:t>include_docx_template</w:t>
      </w:r>
      <w:proofErr w:type="spellEnd"/>
      <w:r w:rsidRPr="00E23E46">
        <w:t>(‘</w:t>
      </w:r>
      <w:r>
        <w:t>FL</w:t>
      </w:r>
      <w:r w:rsidRPr="00E23E46">
        <w:t>.docx’</w:t>
      </w:r>
      <w:proofErr w:type="gramStart"/>
      <w:r w:rsidRPr="00E23E46">
        <w:t>) }</w:t>
      </w:r>
      <w:proofErr w:type="gramEnd"/>
      <w:r w:rsidRPr="00E23E46">
        <w:t>}</w:t>
      </w:r>
    </w:p>
    <w:p w14:paraId="561AD487" w14:textId="7CB7DC8F" w:rsidR="00D3686C" w:rsidRDefault="00D3686C" w:rsidP="00D3686C">
      <w:pPr>
        <w:widowControl w:val="0"/>
        <w:rPr>
          <w:rFonts w:eastAsia="Calibri"/>
        </w:rPr>
      </w:pPr>
      <w:r w:rsidRPr="00DB2057">
        <w:rPr>
          <w:rFonts w:eastAsia="Calibri"/>
          <w:highlight w:val="cyan"/>
        </w:rPr>
        <w:t xml:space="preserve">{%p </w:t>
      </w:r>
      <w:proofErr w:type="spellStart"/>
      <w:r w:rsidRPr="00DB2057">
        <w:rPr>
          <w:rFonts w:eastAsia="Calibri"/>
          <w:highlight w:val="cyan"/>
        </w:rPr>
        <w:t>elif</w:t>
      </w:r>
      <w:proofErr w:type="spellEnd"/>
      <w:r w:rsidRPr="00DB2057">
        <w:rPr>
          <w:rFonts w:eastAsia="Calibri"/>
          <w:highlight w:val="cyan"/>
        </w:rPr>
        <w:t xml:space="preserve"> </w:t>
      </w:r>
      <w:proofErr w:type="spellStart"/>
      <w:r w:rsidRPr="00DB2057">
        <w:rPr>
          <w:rFonts w:eastAsia="Calibri"/>
          <w:highlight w:val="cyan"/>
        </w:rPr>
        <w:t>case.juris.state.name.text</w:t>
      </w:r>
      <w:proofErr w:type="spellEnd"/>
      <w:r w:rsidRPr="00DB2057">
        <w:rPr>
          <w:rFonts w:eastAsia="Calibri"/>
          <w:highlight w:val="cyan"/>
        </w:rPr>
        <w:t xml:space="preserve"> == “IN” %}</w:t>
      </w:r>
    </w:p>
    <w:p w14:paraId="5E581A4E" w14:textId="0A14660C" w:rsidR="00D3686C" w:rsidRDefault="00D3686C" w:rsidP="00D3686C">
      <w:pPr>
        <w:widowControl w:val="0"/>
        <w:rPr>
          <w:rFonts w:eastAsia="Calibri"/>
        </w:rPr>
      </w:pPr>
      <w:r w:rsidRPr="00E23E46">
        <w:t xml:space="preserve">{{p </w:t>
      </w:r>
      <w:proofErr w:type="spellStart"/>
      <w:r w:rsidRPr="00E23E46">
        <w:t>include_docx_template</w:t>
      </w:r>
      <w:proofErr w:type="spellEnd"/>
      <w:r w:rsidRPr="00E23E46">
        <w:t>(‘</w:t>
      </w:r>
      <w:r>
        <w:t>IN</w:t>
      </w:r>
      <w:r w:rsidRPr="00E23E46">
        <w:t>.docx’</w:t>
      </w:r>
      <w:proofErr w:type="gramStart"/>
      <w:r w:rsidRPr="00E23E46">
        <w:t>) }</w:t>
      </w:r>
      <w:proofErr w:type="gramEnd"/>
      <w:r w:rsidRPr="00E23E46">
        <w:t>}</w:t>
      </w:r>
    </w:p>
    <w:p w14:paraId="74F60550" w14:textId="349555F5" w:rsidR="00D3686C" w:rsidRDefault="00D3686C" w:rsidP="00D3686C">
      <w:pPr>
        <w:widowControl w:val="0"/>
        <w:rPr>
          <w:rFonts w:eastAsia="Calibri"/>
        </w:rPr>
      </w:pPr>
      <w:r w:rsidRPr="00DB2057">
        <w:rPr>
          <w:rFonts w:eastAsia="Calibri"/>
          <w:highlight w:val="cyan"/>
        </w:rPr>
        <w:t xml:space="preserve">{%p </w:t>
      </w:r>
      <w:proofErr w:type="spellStart"/>
      <w:r w:rsidRPr="00DB2057">
        <w:rPr>
          <w:rFonts w:eastAsia="Calibri"/>
          <w:highlight w:val="cyan"/>
        </w:rPr>
        <w:t>elif</w:t>
      </w:r>
      <w:proofErr w:type="spellEnd"/>
      <w:r w:rsidRPr="00DB2057">
        <w:rPr>
          <w:rFonts w:eastAsia="Calibri"/>
          <w:highlight w:val="cyan"/>
        </w:rPr>
        <w:t xml:space="preserve"> </w:t>
      </w:r>
      <w:proofErr w:type="spellStart"/>
      <w:r w:rsidRPr="00DB2057">
        <w:rPr>
          <w:rFonts w:eastAsia="Calibri"/>
          <w:highlight w:val="cyan"/>
        </w:rPr>
        <w:t>case.juris.state.name.text</w:t>
      </w:r>
      <w:proofErr w:type="spellEnd"/>
      <w:r w:rsidRPr="00DB2057">
        <w:rPr>
          <w:rFonts w:eastAsia="Calibri"/>
          <w:highlight w:val="cyan"/>
        </w:rPr>
        <w:t xml:space="preserve"> == “</w:t>
      </w:r>
      <w:proofErr w:type="gramStart"/>
      <w:r w:rsidRPr="00DB2057">
        <w:rPr>
          <w:rFonts w:eastAsia="Calibri"/>
          <w:highlight w:val="cyan"/>
        </w:rPr>
        <w:t>MN”</w:t>
      </w:r>
      <w:r w:rsidR="000B51D8" w:rsidRPr="00DB2057">
        <w:rPr>
          <w:rFonts w:eastAsia="Calibri"/>
          <w:highlight w:val="cyan"/>
        </w:rPr>
        <w:t xml:space="preserve"> </w:t>
      </w:r>
      <w:r w:rsidRPr="00DB2057">
        <w:rPr>
          <w:rFonts w:eastAsia="Calibri"/>
          <w:highlight w:val="cyan"/>
        </w:rPr>
        <w:t xml:space="preserve"> %</w:t>
      </w:r>
      <w:proofErr w:type="gramEnd"/>
      <w:r w:rsidRPr="00DB2057">
        <w:rPr>
          <w:rFonts w:eastAsia="Calibri"/>
          <w:highlight w:val="cyan"/>
        </w:rPr>
        <w:t>}</w:t>
      </w:r>
    </w:p>
    <w:p w14:paraId="1D36CC3F" w14:textId="0E56ADF6" w:rsidR="00D3686C" w:rsidRDefault="007F173D" w:rsidP="00D3686C">
      <w:pPr>
        <w:widowControl w:val="0"/>
        <w:rPr>
          <w:rFonts w:eastAsia="Calibri"/>
        </w:rPr>
      </w:pPr>
      <w:r w:rsidRPr="00E23E46">
        <w:t xml:space="preserve">{{p </w:t>
      </w:r>
      <w:proofErr w:type="spellStart"/>
      <w:r w:rsidRPr="00E23E46">
        <w:t>include_docx_template</w:t>
      </w:r>
      <w:proofErr w:type="spellEnd"/>
      <w:r w:rsidRPr="00E23E46">
        <w:t>(‘</w:t>
      </w:r>
      <w:r>
        <w:t>MN</w:t>
      </w:r>
      <w:r w:rsidRPr="00E23E46">
        <w:t>.docx’</w:t>
      </w:r>
      <w:proofErr w:type="gramStart"/>
      <w:r w:rsidRPr="00E23E46">
        <w:t>) }</w:t>
      </w:r>
      <w:proofErr w:type="gramEnd"/>
      <w:r w:rsidRPr="00E23E46">
        <w:t>}</w:t>
      </w:r>
    </w:p>
    <w:p w14:paraId="503A5357" w14:textId="600F6328" w:rsidR="00D3686C" w:rsidRDefault="00D3686C" w:rsidP="00D3686C">
      <w:pPr>
        <w:widowControl w:val="0"/>
        <w:rPr>
          <w:rFonts w:eastAsia="Calibri"/>
        </w:rPr>
      </w:pPr>
      <w:r w:rsidRPr="00DB2057">
        <w:rPr>
          <w:rFonts w:eastAsia="Calibri"/>
          <w:highlight w:val="cyan"/>
        </w:rPr>
        <w:t xml:space="preserve">{%p </w:t>
      </w:r>
      <w:proofErr w:type="spellStart"/>
      <w:r w:rsidRPr="00DB2057">
        <w:rPr>
          <w:rFonts w:eastAsia="Calibri"/>
          <w:highlight w:val="cyan"/>
        </w:rPr>
        <w:t>elif</w:t>
      </w:r>
      <w:proofErr w:type="spellEnd"/>
      <w:r w:rsidRPr="00DB2057">
        <w:rPr>
          <w:rFonts w:eastAsia="Calibri"/>
          <w:highlight w:val="cyan"/>
        </w:rPr>
        <w:t xml:space="preserve"> </w:t>
      </w:r>
      <w:proofErr w:type="spellStart"/>
      <w:r w:rsidRPr="00DB2057">
        <w:rPr>
          <w:rFonts w:eastAsia="Calibri"/>
          <w:highlight w:val="cyan"/>
        </w:rPr>
        <w:t>case.juris.state.name.text</w:t>
      </w:r>
      <w:proofErr w:type="spellEnd"/>
      <w:r w:rsidRPr="00DB2057">
        <w:rPr>
          <w:rFonts w:eastAsia="Calibri"/>
          <w:highlight w:val="cyan"/>
        </w:rPr>
        <w:t xml:space="preserve"> == “NY” %}</w:t>
      </w:r>
    </w:p>
    <w:p w14:paraId="689C0F50" w14:textId="4887434F" w:rsidR="00D3686C" w:rsidRDefault="00D3686C" w:rsidP="00D3686C">
      <w:pPr>
        <w:widowControl w:val="0"/>
        <w:rPr>
          <w:rFonts w:eastAsia="Calibri"/>
        </w:rPr>
      </w:pPr>
      <w:r w:rsidRPr="00E23E46">
        <w:t xml:space="preserve">{{p </w:t>
      </w:r>
      <w:proofErr w:type="spellStart"/>
      <w:r w:rsidRPr="00E23E46">
        <w:t>include_docx_template</w:t>
      </w:r>
      <w:proofErr w:type="spellEnd"/>
      <w:r w:rsidRPr="00E23E46">
        <w:t>(‘</w:t>
      </w:r>
      <w:r>
        <w:t>NY</w:t>
      </w:r>
      <w:r w:rsidRPr="00E23E46">
        <w:t>.docx’</w:t>
      </w:r>
      <w:proofErr w:type="gramStart"/>
      <w:r w:rsidRPr="00E23E46">
        <w:t>) }</w:t>
      </w:r>
      <w:proofErr w:type="gramEnd"/>
      <w:r w:rsidRPr="00E23E46">
        <w:t>}</w:t>
      </w:r>
    </w:p>
    <w:p w14:paraId="460460AE" w14:textId="495BD67D" w:rsidR="00D3686C" w:rsidRDefault="00D3686C" w:rsidP="00D3686C">
      <w:pPr>
        <w:widowControl w:val="0"/>
        <w:rPr>
          <w:rFonts w:eastAsia="Calibri"/>
        </w:rPr>
      </w:pPr>
      <w:r w:rsidRPr="00DB2057">
        <w:rPr>
          <w:rFonts w:eastAsia="Calibri"/>
          <w:highlight w:val="cyan"/>
        </w:rPr>
        <w:t xml:space="preserve">{%p </w:t>
      </w:r>
      <w:proofErr w:type="spellStart"/>
      <w:r w:rsidRPr="00DB2057">
        <w:rPr>
          <w:rFonts w:eastAsia="Calibri"/>
          <w:highlight w:val="cyan"/>
        </w:rPr>
        <w:t>elif</w:t>
      </w:r>
      <w:proofErr w:type="spellEnd"/>
      <w:r w:rsidRPr="00DB2057">
        <w:rPr>
          <w:rFonts w:eastAsia="Calibri"/>
          <w:highlight w:val="cyan"/>
        </w:rPr>
        <w:t xml:space="preserve"> </w:t>
      </w:r>
      <w:proofErr w:type="spellStart"/>
      <w:r w:rsidRPr="00DB2057">
        <w:rPr>
          <w:rFonts w:eastAsia="Calibri"/>
          <w:highlight w:val="cyan"/>
        </w:rPr>
        <w:t>case.juris.state.name.text</w:t>
      </w:r>
      <w:proofErr w:type="spellEnd"/>
      <w:r w:rsidRPr="00DB2057">
        <w:rPr>
          <w:rFonts w:eastAsia="Calibri"/>
          <w:highlight w:val="cyan"/>
        </w:rPr>
        <w:t xml:space="preserve"> == “NM</w:t>
      </w:r>
      <w:proofErr w:type="gramStart"/>
      <w:r w:rsidRPr="00DB2057">
        <w:rPr>
          <w:rFonts w:eastAsia="Calibri"/>
          <w:highlight w:val="cyan"/>
        </w:rPr>
        <w:t>"</w:t>
      </w:r>
      <w:r w:rsidR="000B51D8" w:rsidRPr="00DB2057">
        <w:rPr>
          <w:rFonts w:eastAsia="Calibri"/>
          <w:highlight w:val="cyan"/>
        </w:rPr>
        <w:t xml:space="preserve"> </w:t>
      </w:r>
      <w:r w:rsidRPr="00DB2057">
        <w:rPr>
          <w:rFonts w:eastAsia="Calibri"/>
          <w:highlight w:val="cyan"/>
        </w:rPr>
        <w:t xml:space="preserve"> %</w:t>
      </w:r>
      <w:proofErr w:type="gramEnd"/>
      <w:r w:rsidRPr="00DB2057">
        <w:rPr>
          <w:rFonts w:eastAsia="Calibri"/>
          <w:highlight w:val="cyan"/>
        </w:rPr>
        <w:t>}</w:t>
      </w:r>
    </w:p>
    <w:p w14:paraId="30FDCD47" w14:textId="4B1B2880" w:rsidR="00D3686C" w:rsidRDefault="00D3686C" w:rsidP="00D3686C">
      <w:pPr>
        <w:widowControl w:val="0"/>
        <w:rPr>
          <w:rFonts w:eastAsia="Calibri"/>
        </w:rPr>
      </w:pPr>
      <w:r w:rsidRPr="00E23E46">
        <w:t xml:space="preserve">{{p </w:t>
      </w:r>
      <w:proofErr w:type="spellStart"/>
      <w:r w:rsidRPr="00E23E46">
        <w:t>include_docx_template</w:t>
      </w:r>
      <w:proofErr w:type="spellEnd"/>
      <w:r w:rsidRPr="00E23E46">
        <w:t>(‘</w:t>
      </w:r>
      <w:r>
        <w:t>NM</w:t>
      </w:r>
      <w:r w:rsidRPr="00E23E46">
        <w:t>.docx’</w:t>
      </w:r>
      <w:proofErr w:type="gramStart"/>
      <w:r w:rsidRPr="00E23E46">
        <w:t>) }</w:t>
      </w:r>
      <w:proofErr w:type="gramEnd"/>
      <w:r w:rsidRPr="00E23E46">
        <w:t>}</w:t>
      </w:r>
    </w:p>
    <w:p w14:paraId="13B8DD02" w14:textId="634054E5" w:rsidR="00D3686C" w:rsidRDefault="00D3686C" w:rsidP="00D3686C">
      <w:pPr>
        <w:widowControl w:val="0"/>
        <w:rPr>
          <w:rFonts w:eastAsia="Calibri"/>
        </w:rPr>
      </w:pPr>
      <w:r w:rsidRPr="00DB2057">
        <w:rPr>
          <w:rFonts w:eastAsia="Calibri"/>
          <w:highlight w:val="cyan"/>
        </w:rPr>
        <w:t xml:space="preserve">{%p </w:t>
      </w:r>
      <w:proofErr w:type="spellStart"/>
      <w:r w:rsidRPr="00DB2057">
        <w:rPr>
          <w:rFonts w:eastAsia="Calibri"/>
          <w:highlight w:val="cyan"/>
        </w:rPr>
        <w:t>elif</w:t>
      </w:r>
      <w:proofErr w:type="spellEnd"/>
      <w:r w:rsidRPr="00DB2057">
        <w:rPr>
          <w:rFonts w:eastAsia="Calibri"/>
          <w:highlight w:val="cyan"/>
        </w:rPr>
        <w:t xml:space="preserve"> </w:t>
      </w:r>
      <w:proofErr w:type="spellStart"/>
      <w:r w:rsidRPr="00DB2057">
        <w:rPr>
          <w:rFonts w:eastAsia="Calibri"/>
          <w:highlight w:val="cyan"/>
        </w:rPr>
        <w:t>case.juris.state.name.text</w:t>
      </w:r>
      <w:proofErr w:type="spellEnd"/>
      <w:r w:rsidRPr="00DB2057">
        <w:rPr>
          <w:rFonts w:eastAsia="Calibri"/>
          <w:highlight w:val="cyan"/>
        </w:rPr>
        <w:t xml:space="preserve"> == “</w:t>
      </w:r>
      <w:r w:rsidR="009372B9" w:rsidRPr="00DB2057">
        <w:rPr>
          <w:rFonts w:eastAsia="Calibri"/>
          <w:highlight w:val="cyan"/>
        </w:rPr>
        <w:t>WY</w:t>
      </w:r>
      <w:r w:rsidRPr="00DB2057">
        <w:rPr>
          <w:rFonts w:eastAsia="Calibri"/>
          <w:highlight w:val="cyan"/>
        </w:rPr>
        <w:t>” %}</w:t>
      </w:r>
    </w:p>
    <w:p w14:paraId="360362C1" w14:textId="5925F51E" w:rsidR="00D3686C" w:rsidRDefault="00D3686C" w:rsidP="00D3686C">
      <w:pPr>
        <w:widowControl w:val="0"/>
        <w:rPr>
          <w:rFonts w:eastAsia="Calibri"/>
        </w:rPr>
      </w:pPr>
      <w:r w:rsidRPr="00E23E46">
        <w:t xml:space="preserve">{{p </w:t>
      </w:r>
      <w:proofErr w:type="spellStart"/>
      <w:r w:rsidRPr="00E23E46">
        <w:t>include_docx_template</w:t>
      </w:r>
      <w:proofErr w:type="spellEnd"/>
      <w:r w:rsidRPr="00E23E46">
        <w:t>(‘</w:t>
      </w:r>
      <w:r w:rsidR="009372B9">
        <w:t>WY</w:t>
      </w:r>
      <w:r w:rsidRPr="00E23E46">
        <w:t>.docx’</w:t>
      </w:r>
      <w:proofErr w:type="gramStart"/>
      <w:r w:rsidRPr="00E23E46">
        <w:t>) }</w:t>
      </w:r>
      <w:proofErr w:type="gramEnd"/>
      <w:r w:rsidRPr="00E23E46">
        <w:t>}</w:t>
      </w:r>
    </w:p>
    <w:p w14:paraId="3AF05577" w14:textId="3605CD14" w:rsidR="00D3686C" w:rsidRDefault="00D3686C" w:rsidP="00D3686C">
      <w:pPr>
        <w:widowControl w:val="0"/>
        <w:rPr>
          <w:rFonts w:eastAsia="Calibri"/>
        </w:rPr>
      </w:pPr>
      <w:r w:rsidRPr="00DB2057">
        <w:rPr>
          <w:rFonts w:eastAsia="Calibri"/>
          <w:highlight w:val="cyan"/>
        </w:rPr>
        <w:t xml:space="preserve">{%p </w:t>
      </w:r>
      <w:proofErr w:type="spellStart"/>
      <w:r w:rsidRPr="00DB2057">
        <w:rPr>
          <w:rFonts w:eastAsia="Calibri"/>
          <w:highlight w:val="cyan"/>
        </w:rPr>
        <w:t>elif</w:t>
      </w:r>
      <w:proofErr w:type="spellEnd"/>
      <w:r w:rsidRPr="00DB2057">
        <w:rPr>
          <w:rFonts w:eastAsia="Calibri"/>
          <w:highlight w:val="cyan"/>
        </w:rPr>
        <w:t xml:space="preserve"> </w:t>
      </w:r>
      <w:proofErr w:type="spellStart"/>
      <w:r w:rsidRPr="00DB2057">
        <w:rPr>
          <w:rFonts w:eastAsia="Calibri"/>
          <w:highlight w:val="cyan"/>
        </w:rPr>
        <w:t>case.juris.state.name.text</w:t>
      </w:r>
      <w:proofErr w:type="spellEnd"/>
      <w:r w:rsidRPr="00DB2057">
        <w:rPr>
          <w:rFonts w:eastAsia="Calibri"/>
          <w:highlight w:val="cyan"/>
        </w:rPr>
        <w:t xml:space="preserve"> == “SC” %}</w:t>
      </w:r>
    </w:p>
    <w:p w14:paraId="310B776B" w14:textId="59AEF896" w:rsidR="00D3686C" w:rsidRDefault="00D3686C" w:rsidP="00D3686C">
      <w:pPr>
        <w:widowControl w:val="0"/>
        <w:rPr>
          <w:rFonts w:eastAsia="Calibri"/>
        </w:rPr>
      </w:pPr>
      <w:r w:rsidRPr="00E23E46">
        <w:t xml:space="preserve">{{p </w:t>
      </w:r>
      <w:proofErr w:type="spellStart"/>
      <w:r w:rsidRPr="00E23E46">
        <w:t>include_docx_template</w:t>
      </w:r>
      <w:proofErr w:type="spellEnd"/>
      <w:r w:rsidRPr="00E23E46">
        <w:t>(‘</w:t>
      </w:r>
      <w:r>
        <w:t>SC</w:t>
      </w:r>
      <w:r w:rsidRPr="00E23E46">
        <w:t>.docx’</w:t>
      </w:r>
      <w:proofErr w:type="gramStart"/>
      <w:r w:rsidRPr="00E23E46">
        <w:t>) }</w:t>
      </w:r>
      <w:proofErr w:type="gramEnd"/>
      <w:r w:rsidRPr="00E23E46">
        <w:t>}</w:t>
      </w:r>
    </w:p>
    <w:p w14:paraId="1FF11EC3" w14:textId="179943B9" w:rsidR="00D3686C" w:rsidRDefault="00D3686C" w:rsidP="00D3686C">
      <w:pPr>
        <w:widowControl w:val="0"/>
        <w:rPr>
          <w:rFonts w:eastAsia="Calibri"/>
        </w:rPr>
      </w:pPr>
      <w:r w:rsidRPr="00DB2057">
        <w:rPr>
          <w:rFonts w:eastAsia="Calibri"/>
          <w:highlight w:val="cyan"/>
        </w:rPr>
        <w:t xml:space="preserve">{%p </w:t>
      </w:r>
      <w:proofErr w:type="spellStart"/>
      <w:r w:rsidRPr="00DB2057">
        <w:rPr>
          <w:rFonts w:eastAsia="Calibri"/>
          <w:highlight w:val="cyan"/>
        </w:rPr>
        <w:t>elif</w:t>
      </w:r>
      <w:proofErr w:type="spellEnd"/>
      <w:r w:rsidRPr="00DB2057">
        <w:rPr>
          <w:rFonts w:eastAsia="Calibri"/>
          <w:highlight w:val="cyan"/>
        </w:rPr>
        <w:t xml:space="preserve"> </w:t>
      </w:r>
      <w:proofErr w:type="spellStart"/>
      <w:r w:rsidRPr="00DB2057">
        <w:rPr>
          <w:rFonts w:eastAsia="Calibri"/>
          <w:highlight w:val="cyan"/>
        </w:rPr>
        <w:t>case.juris.state.name.text</w:t>
      </w:r>
      <w:proofErr w:type="spellEnd"/>
      <w:r w:rsidRPr="00DB2057">
        <w:rPr>
          <w:rFonts w:eastAsia="Calibri"/>
          <w:highlight w:val="cyan"/>
        </w:rPr>
        <w:t xml:space="preserve"> == “</w:t>
      </w:r>
      <w:proofErr w:type="gramStart"/>
      <w:r w:rsidRPr="00DB2057">
        <w:rPr>
          <w:rFonts w:eastAsia="Calibri"/>
          <w:highlight w:val="cyan"/>
        </w:rPr>
        <w:t>SD”</w:t>
      </w:r>
      <w:r w:rsidR="000B51D8" w:rsidRPr="00DB2057">
        <w:rPr>
          <w:rFonts w:eastAsia="Calibri"/>
          <w:highlight w:val="cyan"/>
        </w:rPr>
        <w:t xml:space="preserve"> </w:t>
      </w:r>
      <w:r w:rsidRPr="00DB2057">
        <w:rPr>
          <w:rFonts w:eastAsia="Calibri"/>
          <w:highlight w:val="cyan"/>
        </w:rPr>
        <w:t xml:space="preserve"> %</w:t>
      </w:r>
      <w:proofErr w:type="gramEnd"/>
      <w:r w:rsidRPr="00DB2057">
        <w:rPr>
          <w:rFonts w:eastAsia="Calibri"/>
          <w:highlight w:val="cyan"/>
        </w:rPr>
        <w:t>}</w:t>
      </w:r>
    </w:p>
    <w:p w14:paraId="0035DEFC" w14:textId="13921691" w:rsidR="00D3686C" w:rsidRDefault="00D3686C" w:rsidP="00D3686C">
      <w:pPr>
        <w:widowControl w:val="0"/>
        <w:rPr>
          <w:rFonts w:eastAsia="Calibri"/>
        </w:rPr>
      </w:pPr>
      <w:r w:rsidRPr="00E23E46">
        <w:t xml:space="preserve">{{p </w:t>
      </w:r>
      <w:proofErr w:type="spellStart"/>
      <w:r w:rsidRPr="00E23E46">
        <w:t>include_docx_template</w:t>
      </w:r>
      <w:proofErr w:type="spellEnd"/>
      <w:r w:rsidRPr="00E23E46">
        <w:t>(‘</w:t>
      </w:r>
      <w:r>
        <w:t>SD.</w:t>
      </w:r>
      <w:r w:rsidRPr="00E23E46">
        <w:t>docx’</w:t>
      </w:r>
      <w:proofErr w:type="gramStart"/>
      <w:r w:rsidRPr="00E23E46">
        <w:t>) }</w:t>
      </w:r>
      <w:proofErr w:type="gramEnd"/>
      <w:r w:rsidRPr="00E23E46">
        <w:t>}</w:t>
      </w:r>
    </w:p>
    <w:p w14:paraId="2DB8093E" w14:textId="6DC7C04F" w:rsidR="00D3686C" w:rsidRDefault="00D3686C" w:rsidP="00D3686C">
      <w:pPr>
        <w:widowControl w:val="0"/>
        <w:rPr>
          <w:rFonts w:eastAsia="Calibri"/>
        </w:rPr>
      </w:pPr>
      <w:r w:rsidRPr="00DB2057">
        <w:rPr>
          <w:rFonts w:eastAsia="Calibri"/>
          <w:highlight w:val="cyan"/>
        </w:rPr>
        <w:t xml:space="preserve">{%p </w:t>
      </w:r>
      <w:proofErr w:type="spellStart"/>
      <w:r w:rsidRPr="00DB2057">
        <w:rPr>
          <w:rFonts w:eastAsia="Calibri"/>
          <w:highlight w:val="cyan"/>
        </w:rPr>
        <w:t>elif</w:t>
      </w:r>
      <w:proofErr w:type="spellEnd"/>
      <w:r w:rsidRPr="00DB2057">
        <w:rPr>
          <w:rFonts w:eastAsia="Calibri"/>
          <w:highlight w:val="cyan"/>
        </w:rPr>
        <w:t xml:space="preserve"> </w:t>
      </w:r>
      <w:proofErr w:type="spellStart"/>
      <w:r w:rsidRPr="00DB2057">
        <w:rPr>
          <w:rFonts w:eastAsia="Calibri"/>
          <w:highlight w:val="cyan"/>
        </w:rPr>
        <w:t>case.juris.state.name.text</w:t>
      </w:r>
      <w:proofErr w:type="spellEnd"/>
      <w:r w:rsidRPr="00DB2057">
        <w:rPr>
          <w:rFonts w:eastAsia="Calibri"/>
          <w:highlight w:val="cyan"/>
        </w:rPr>
        <w:t xml:space="preserve"> == “</w:t>
      </w:r>
      <w:r w:rsidR="009372B9" w:rsidRPr="00DB2057">
        <w:rPr>
          <w:rFonts w:eastAsia="Calibri"/>
          <w:highlight w:val="cyan"/>
        </w:rPr>
        <w:t>UT</w:t>
      </w:r>
      <w:r w:rsidRPr="00DB2057">
        <w:rPr>
          <w:rFonts w:eastAsia="Calibri"/>
          <w:highlight w:val="cyan"/>
        </w:rPr>
        <w:t>” %}</w:t>
      </w:r>
    </w:p>
    <w:p w14:paraId="086E9DF6" w14:textId="77777777" w:rsidR="002B0D1F" w:rsidRDefault="002B0D1F" w:rsidP="002B0D1F">
      <w:pPr>
        <w:widowControl w:val="0"/>
        <w:jc w:val="left"/>
        <w:rPr>
          <w:rFonts w:eastAsia="Calibri"/>
        </w:rPr>
      </w:pPr>
      <w:r w:rsidRPr="007620BB">
        <w:rPr>
          <w:rFonts w:eastAsia="Calibri"/>
        </w:rPr>
        <w:t xml:space="preserve">{{r </w:t>
      </w:r>
      <w:proofErr w:type="spellStart"/>
      <w:r w:rsidRPr="007620BB">
        <w:rPr>
          <w:rFonts w:eastAsia="Calibri"/>
        </w:rPr>
        <w:t>case.fed_</w:t>
      </w:r>
      <w:proofErr w:type="gramStart"/>
      <w:r w:rsidRPr="007620BB">
        <w:rPr>
          <w:rFonts w:eastAsia="Calibri"/>
        </w:rPr>
        <w:t>head</w:t>
      </w:r>
      <w:proofErr w:type="spellEnd"/>
      <w:r w:rsidRPr="007620BB">
        <w:rPr>
          <w:rFonts w:eastAsia="Calibri"/>
        </w:rPr>
        <w:t>(</w:t>
      </w:r>
      <w:proofErr w:type="gramEnd"/>
      <w:r w:rsidRPr="007620BB">
        <w:rPr>
          <w:rFonts w:eastAsia="Calibri"/>
        </w:rPr>
        <w:t xml:space="preserve">) | </w:t>
      </w:r>
      <w:proofErr w:type="spellStart"/>
      <w:r w:rsidRPr="007620BB">
        <w:rPr>
          <w:rFonts w:eastAsia="Calibri"/>
        </w:rPr>
        <w:t>inline_markdown</w:t>
      </w:r>
      <w:proofErr w:type="spellEnd"/>
      <w:r w:rsidRPr="007620BB">
        <w:rPr>
          <w:rFonts w:eastAsia="Calibri"/>
        </w:rPr>
        <w:t xml:space="preserve"> }}</w:t>
      </w:r>
    </w:p>
    <w:p w14:paraId="260229B7" w14:textId="77777777" w:rsidR="00452AD0" w:rsidRDefault="00452AD0" w:rsidP="00452AD0">
      <w:pPr>
        <w:widowControl w:val="0"/>
        <w:rPr>
          <w:rFonts w:eastAsia="Calibri"/>
        </w:rPr>
      </w:pPr>
    </w:p>
    <w:p w14:paraId="3C0713F1" w14:textId="77777777" w:rsidR="00452AD0" w:rsidRDefault="00452AD0" w:rsidP="00452AD0">
      <w:pPr>
        <w:widowControl w:val="0"/>
        <w:rPr>
          <w:rFonts w:eastAsia="Calibri"/>
        </w:rPr>
      </w:pPr>
    </w:p>
    <w:p w14:paraId="7694E2CF" w14:textId="77777777" w:rsidR="00452AD0" w:rsidRDefault="00452AD0" w:rsidP="00452AD0">
      <w:pPr>
        <w:widowControl w:val="0"/>
        <w:rPr>
          <w:rFonts w:eastAsia="Calibri"/>
        </w:rPr>
      </w:pPr>
    </w:p>
    <w:p w14:paraId="48CE0C5F" w14:textId="77777777" w:rsidR="00452AD0" w:rsidRDefault="00452AD0" w:rsidP="00452AD0">
      <w:pPr>
        <w:widowControl w:val="0"/>
        <w:rPr>
          <w:rFonts w:eastAsia="Calibri"/>
        </w:rPr>
      </w:pPr>
    </w:p>
    <w:p w14:paraId="23BD6504" w14:textId="77777777" w:rsidR="00452AD0" w:rsidRDefault="00452AD0" w:rsidP="00452AD0">
      <w:pPr>
        <w:widowControl w:val="0"/>
        <w:rPr>
          <w:rFonts w:eastAsia="Calibri"/>
        </w:rPr>
      </w:pPr>
    </w:p>
    <w:p w14:paraId="33D90F63" w14:textId="77777777" w:rsidR="00452AD0" w:rsidRDefault="00452AD0" w:rsidP="00452AD0">
      <w:pPr>
        <w:widowControl w:val="0"/>
        <w:rPr>
          <w:rFonts w:eastAsia="Calibri"/>
        </w:rPr>
      </w:pPr>
    </w:p>
    <w:p w14:paraId="29302700" w14:textId="77777777" w:rsidR="00452AD0" w:rsidRDefault="00452AD0" w:rsidP="00452AD0">
      <w:pPr>
        <w:widowControl w:val="0"/>
        <w:rPr>
          <w:rFonts w:eastAsia="Calibri"/>
        </w:rPr>
      </w:pPr>
    </w:p>
    <w:p w14:paraId="08476300" w14:textId="7DFAE856" w:rsidR="00D3686C" w:rsidRDefault="00D3686C" w:rsidP="00D3686C">
      <w:pPr>
        <w:widowControl w:val="0"/>
        <w:rPr>
          <w:rFonts w:eastAsia="Calibri"/>
        </w:rPr>
      </w:pPr>
      <w:r w:rsidRPr="00E23E46">
        <w:t xml:space="preserve">{{p </w:t>
      </w:r>
      <w:proofErr w:type="spellStart"/>
      <w:r w:rsidRPr="00E23E46">
        <w:t>include_docx_template</w:t>
      </w:r>
      <w:proofErr w:type="spellEnd"/>
      <w:r w:rsidRPr="00E23E46">
        <w:t>(‘</w:t>
      </w:r>
      <w:r w:rsidR="009372B9">
        <w:t>UT</w:t>
      </w:r>
      <w:r w:rsidRPr="00E23E46">
        <w:t>.docx’</w:t>
      </w:r>
      <w:proofErr w:type="gramStart"/>
      <w:r w:rsidRPr="00E23E46">
        <w:t>) }</w:t>
      </w:r>
      <w:proofErr w:type="gramEnd"/>
      <w:r w:rsidRPr="00E23E46">
        <w:t>}</w:t>
      </w:r>
    </w:p>
    <w:p w14:paraId="2476E024" w14:textId="23298811" w:rsidR="009372B9" w:rsidRDefault="009372B9" w:rsidP="009372B9">
      <w:pPr>
        <w:widowControl w:val="0"/>
        <w:rPr>
          <w:rFonts w:eastAsia="Calibri"/>
        </w:rPr>
      </w:pPr>
      <w:r w:rsidRPr="00DB2057">
        <w:rPr>
          <w:rFonts w:eastAsia="Calibri"/>
          <w:highlight w:val="cyan"/>
        </w:rPr>
        <w:t xml:space="preserve">{%p </w:t>
      </w:r>
      <w:proofErr w:type="spellStart"/>
      <w:r w:rsidRPr="00DB2057">
        <w:rPr>
          <w:rFonts w:eastAsia="Calibri"/>
          <w:highlight w:val="cyan"/>
        </w:rPr>
        <w:t>elif</w:t>
      </w:r>
      <w:proofErr w:type="spellEnd"/>
      <w:r w:rsidRPr="00DB2057">
        <w:rPr>
          <w:rFonts w:eastAsia="Calibri"/>
          <w:highlight w:val="cyan"/>
        </w:rPr>
        <w:t xml:space="preserve"> </w:t>
      </w:r>
      <w:proofErr w:type="spellStart"/>
      <w:r w:rsidRPr="00DB2057">
        <w:rPr>
          <w:rFonts w:eastAsia="Calibri"/>
          <w:highlight w:val="cyan"/>
        </w:rPr>
        <w:t>case.juris.state.name.text</w:t>
      </w:r>
      <w:proofErr w:type="spellEnd"/>
      <w:r w:rsidRPr="00DB2057">
        <w:rPr>
          <w:rFonts w:eastAsia="Calibri"/>
          <w:highlight w:val="cyan"/>
        </w:rPr>
        <w:t xml:space="preserve"> == “WV” %}</w:t>
      </w:r>
    </w:p>
    <w:p w14:paraId="38F94332" w14:textId="0A7B656A" w:rsidR="002C1E72" w:rsidRDefault="009372B9" w:rsidP="00D4741B">
      <w:pPr>
        <w:widowControl w:val="0"/>
      </w:pPr>
      <w:r w:rsidRPr="00E23E46">
        <w:t xml:space="preserve">{{p </w:t>
      </w:r>
      <w:proofErr w:type="spellStart"/>
      <w:r w:rsidRPr="00E23E46">
        <w:t>include_docx_template</w:t>
      </w:r>
      <w:proofErr w:type="spellEnd"/>
      <w:r w:rsidRPr="00E23E46">
        <w:t>(‘</w:t>
      </w:r>
      <w:r>
        <w:t>WV</w:t>
      </w:r>
      <w:r w:rsidRPr="00E23E46">
        <w:t>.docx’</w:t>
      </w:r>
      <w:proofErr w:type="gramStart"/>
      <w:r w:rsidRPr="00E23E46">
        <w:t>) }</w:t>
      </w:r>
      <w:proofErr w:type="gramEnd"/>
      <w:r w:rsidRPr="00E23E46">
        <w:t>}</w:t>
      </w:r>
    </w:p>
    <w:p w14:paraId="062CBD68" w14:textId="68CECB4C" w:rsidR="007620BB" w:rsidRDefault="00CE590B" w:rsidP="00CE590B">
      <w:pPr>
        <w:widowControl w:val="0"/>
        <w:rPr>
          <w:rFonts w:eastAsia="Calibri"/>
        </w:rPr>
      </w:pPr>
      <w:r w:rsidRPr="00DB2057">
        <w:rPr>
          <w:rFonts w:eastAsia="Calibri"/>
          <w:highlight w:val="cyan"/>
        </w:rPr>
        <w:t>{%p else %}</w:t>
      </w:r>
      <w:r>
        <w:rPr>
          <w:rFonts w:eastAsia="Calibri"/>
        </w:rPr>
        <w:t xml:space="preserve"> </w:t>
      </w:r>
    </w:p>
    <w:p w14:paraId="605A20B6" w14:textId="7CA5DADA" w:rsidR="0039002C" w:rsidRDefault="0039002C" w:rsidP="00CE590B">
      <w:pPr>
        <w:widowControl w:val="0"/>
        <w:rPr>
          <w:rFonts w:eastAsia="Calibri"/>
        </w:rPr>
      </w:pPr>
    </w:p>
    <w:p w14:paraId="01C9DD40" w14:textId="3ED61F15" w:rsidR="0039002C" w:rsidRDefault="0039002C" w:rsidP="00CE590B">
      <w:pPr>
        <w:widowControl w:val="0"/>
        <w:rPr>
          <w:rFonts w:eastAsia="Calibri"/>
        </w:rPr>
      </w:pPr>
    </w:p>
    <w:p w14:paraId="377332BC" w14:textId="2BA97D5D" w:rsidR="0039002C" w:rsidRDefault="0039002C" w:rsidP="00CE590B">
      <w:pPr>
        <w:widowControl w:val="0"/>
        <w:rPr>
          <w:rFonts w:eastAsia="Calibri"/>
        </w:rPr>
      </w:pPr>
    </w:p>
    <w:p w14:paraId="203B2F54" w14:textId="5FA46FCD" w:rsidR="0039002C" w:rsidRDefault="0039002C" w:rsidP="00CE590B">
      <w:pPr>
        <w:widowControl w:val="0"/>
        <w:rPr>
          <w:rFonts w:eastAsia="Calibri"/>
        </w:rPr>
      </w:pPr>
    </w:p>
    <w:p w14:paraId="4261FF16" w14:textId="4CB8FBEA" w:rsidR="0039002C" w:rsidRDefault="0039002C" w:rsidP="00CE590B">
      <w:pPr>
        <w:widowControl w:val="0"/>
        <w:rPr>
          <w:rFonts w:eastAsia="Calibri"/>
        </w:rPr>
      </w:pPr>
    </w:p>
    <w:p w14:paraId="6FA51BF1" w14:textId="56D1CA42" w:rsidR="0039002C" w:rsidRDefault="0039002C" w:rsidP="00CE590B">
      <w:pPr>
        <w:widowControl w:val="0"/>
        <w:rPr>
          <w:rFonts w:eastAsia="Calibri"/>
        </w:rPr>
      </w:pPr>
    </w:p>
    <w:p w14:paraId="49491A1F" w14:textId="70115345" w:rsidR="0039002C" w:rsidRDefault="0039002C" w:rsidP="00CE590B">
      <w:pPr>
        <w:widowControl w:val="0"/>
        <w:rPr>
          <w:rFonts w:eastAsia="Calibri"/>
        </w:rPr>
      </w:pPr>
    </w:p>
    <w:p w14:paraId="63B46F48" w14:textId="77777777" w:rsidR="0039002C" w:rsidRDefault="0039002C" w:rsidP="00CE590B">
      <w:pPr>
        <w:widowControl w:val="0"/>
        <w:rPr>
          <w:rFonts w:eastAsia="Calibri"/>
        </w:rPr>
      </w:pPr>
    </w:p>
    <w:p w14:paraId="1D7327D8" w14:textId="39B2E268" w:rsidR="003078F5" w:rsidRPr="003078F5" w:rsidRDefault="001076BF" w:rsidP="00932C4A">
      <w:pPr>
        <w:widowControl w:val="0"/>
        <w:spacing w:line="508" w:lineRule="exact"/>
        <w:ind w:left="115" w:right="29"/>
        <w:jc w:val="center"/>
        <w:rPr>
          <w:caps/>
        </w:rPr>
      </w:pPr>
      <w:bookmarkStart w:id="0" w:name="_Hlk106529594"/>
      <w:r w:rsidRPr="007620BB">
        <w:rPr>
          <w:caps/>
        </w:rPr>
        <w:t>{{</w:t>
      </w:r>
      <w:r>
        <w:t xml:space="preserve">r </w:t>
      </w:r>
      <w:r w:rsidRPr="007620BB">
        <w:rPr>
          <w:caps/>
        </w:rPr>
        <w:t>case.doc_</w:t>
      </w:r>
      <w:proofErr w:type="gramStart"/>
      <w:r w:rsidRPr="007620BB">
        <w:rPr>
          <w:caps/>
        </w:rPr>
        <w:t>header(</w:t>
      </w:r>
      <w:proofErr w:type="gramEnd"/>
      <w:r w:rsidRPr="007620BB">
        <w:rPr>
          <w:caps/>
        </w:rPr>
        <w:t xml:space="preserve">) </w:t>
      </w:r>
      <w:r w:rsidRPr="006C0890">
        <w:rPr>
          <w:caps/>
        </w:rPr>
        <w:t xml:space="preserve">| </w:t>
      </w:r>
      <w:r>
        <w:rPr>
          <w:caps/>
        </w:rPr>
        <w:t>inline_</w:t>
      </w:r>
      <w:r w:rsidRPr="006C0890">
        <w:rPr>
          <w:caps/>
        </w:rPr>
        <w:t>markdown</w:t>
      </w:r>
      <w:r w:rsidRPr="007620BB">
        <w:t xml:space="preserve"> </w:t>
      </w:r>
      <w:r w:rsidRPr="007620BB">
        <w:rPr>
          <w:caps/>
        </w:rPr>
        <w:t>}}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2"/>
        <w:gridCol w:w="4770"/>
      </w:tblGrid>
      <w:tr w:rsidR="000E7A89" w:rsidRPr="00B72629" w14:paraId="0D89FE86" w14:textId="77777777" w:rsidTr="00BE77B7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4C084F38" w14:textId="1C091A87" w:rsidR="000E7A89" w:rsidRPr="00B72629" w:rsidRDefault="000E7A89" w:rsidP="00B72629">
            <w:pPr>
              <w:rPr>
                <w:szCs w:val="20"/>
              </w:rPr>
            </w:pPr>
            <w:bookmarkStart w:id="1" w:name="_Hlk85802212"/>
            <w:bookmarkStart w:id="2" w:name="_Hlk94721276"/>
            <w:r w:rsidRPr="00E23E46">
              <w:lastRenderedPageBreak/>
              <w:t xml:space="preserve">{{p </w:t>
            </w:r>
            <w:proofErr w:type="spellStart"/>
            <w:proofErr w:type="gramStart"/>
            <w:r w:rsidRPr="00E23E46">
              <w:t>include</w:t>
            </w:r>
            <w:proofErr w:type="gramEnd"/>
            <w:r w:rsidRPr="00E23E46">
              <w:t>_docx_template</w:t>
            </w:r>
            <w:proofErr w:type="spellEnd"/>
            <w:r w:rsidRPr="00E23E46">
              <w:t>(‘prod_caption1.docx’) }}</w:t>
            </w:r>
            <w:bookmarkEnd w:id="1"/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4A18674E" w14:textId="708DA1C1" w:rsidR="006A18EF" w:rsidRDefault="006A18EF" w:rsidP="006E56F3">
            <w:pPr>
              <w:ind w:left="144" w:right="72"/>
              <w:jc w:val="left"/>
            </w:pPr>
            <w:r w:rsidRPr="006A18EF">
              <w:t>{{</w:t>
            </w:r>
            <w:r w:rsidR="001B1FB7">
              <w:t>r</w:t>
            </w:r>
            <w:r w:rsidRPr="006A18EF">
              <w:t xml:space="preserve"> </w:t>
            </w:r>
            <w:proofErr w:type="spellStart"/>
            <w:proofErr w:type="gramStart"/>
            <w:r w:rsidRPr="006A18EF">
              <w:t>case.jurisdiction</w:t>
            </w:r>
            <w:proofErr w:type="gramEnd"/>
            <w:r w:rsidRPr="006A18EF">
              <w:t>_docx</w:t>
            </w:r>
            <w:proofErr w:type="spellEnd"/>
            <w:r w:rsidRPr="006A18EF">
              <w:t>()</w:t>
            </w:r>
            <w:r w:rsidR="00B2517C">
              <w:t>[0]</w:t>
            </w:r>
            <w:r w:rsidRPr="006A18EF">
              <w:t xml:space="preserve"> </w:t>
            </w:r>
            <w:r w:rsidR="001076BF">
              <w:t xml:space="preserve">| </w:t>
            </w:r>
            <w:proofErr w:type="spellStart"/>
            <w:r w:rsidR="001076BF">
              <w:t>inline_markdown</w:t>
            </w:r>
            <w:proofErr w:type="spellEnd"/>
            <w:r w:rsidR="001076BF">
              <w:t xml:space="preserve"> </w:t>
            </w:r>
            <w:r w:rsidRPr="006A18EF">
              <w:t>}}</w:t>
            </w:r>
          </w:p>
          <w:p w14:paraId="543331FC" w14:textId="4B8A82F0" w:rsidR="004E352E" w:rsidRDefault="004E352E" w:rsidP="006E56F3">
            <w:pPr>
              <w:ind w:left="144" w:right="72"/>
              <w:jc w:val="left"/>
            </w:pPr>
            <w:r w:rsidRPr="004E352E">
              <w:rPr>
                <w:highlight w:val="yellow"/>
              </w:rPr>
              <w:t xml:space="preserve">{%p if </w:t>
            </w:r>
            <w:proofErr w:type="spellStart"/>
            <w:proofErr w:type="gramStart"/>
            <w:r w:rsidRPr="004E352E">
              <w:rPr>
                <w:highlight w:val="yellow"/>
              </w:rPr>
              <w:t>case.draft</w:t>
            </w:r>
            <w:proofErr w:type="spellEnd"/>
            <w:proofErr w:type="gramEnd"/>
            <w:r w:rsidRPr="004E352E">
              <w:rPr>
                <w:highlight w:val="yellow"/>
              </w:rPr>
              <w:t xml:space="preserve"> == "Motion to Amend to Allege Punitive Damages" %}</w:t>
            </w:r>
            <w:r>
              <w:t xml:space="preserve"> </w:t>
            </w:r>
          </w:p>
          <w:p w14:paraId="7C610F04" w14:textId="7AABCE06" w:rsidR="004E352E" w:rsidRPr="004E352E" w:rsidRDefault="004E352E" w:rsidP="006E56F3">
            <w:pPr>
              <w:ind w:left="138"/>
              <w:jc w:val="left"/>
              <w:rPr>
                <w:bCs/>
                <w:i/>
                <w:iCs/>
                <w:szCs w:val="20"/>
              </w:rPr>
            </w:pPr>
            <w:r w:rsidRPr="004E352E">
              <w:rPr>
                <w:bCs/>
                <w:i/>
                <w:iCs/>
                <w:szCs w:val="20"/>
              </w:rPr>
              <w:t>ORAL ARGUMENT REQUESTED WITHIN 30 DAYS PER ORS 31.725</w:t>
            </w:r>
          </w:p>
          <w:p w14:paraId="1D5CC0CF" w14:textId="27B2407F" w:rsidR="004E352E" w:rsidRPr="006A18EF" w:rsidRDefault="004E352E" w:rsidP="006E56F3">
            <w:pPr>
              <w:ind w:left="144" w:right="72"/>
              <w:jc w:val="left"/>
            </w:pPr>
            <w:r w:rsidRPr="004E352E">
              <w:rPr>
                <w:highlight w:val="yellow"/>
              </w:rPr>
              <w:t>{%p endif %}</w:t>
            </w:r>
            <w:r>
              <w:t xml:space="preserve"> </w:t>
            </w:r>
          </w:p>
          <w:p w14:paraId="331E2BBB" w14:textId="77777777" w:rsidR="000E7A89" w:rsidRPr="00B72629" w:rsidRDefault="000E7A89" w:rsidP="00B72629">
            <w:pPr>
              <w:ind w:left="138"/>
              <w:rPr>
                <w:szCs w:val="20"/>
              </w:rPr>
            </w:pPr>
          </w:p>
          <w:p w14:paraId="27807D47" w14:textId="77777777" w:rsidR="000E7A89" w:rsidRPr="00B72629" w:rsidRDefault="000E7A89" w:rsidP="00B72629">
            <w:pPr>
              <w:ind w:left="138"/>
              <w:rPr>
                <w:szCs w:val="20"/>
              </w:rPr>
            </w:pPr>
          </w:p>
          <w:p w14:paraId="0752C631" w14:textId="77777777" w:rsidR="000E7A89" w:rsidRPr="00B72629" w:rsidRDefault="000E7A89" w:rsidP="00B72629">
            <w:pPr>
              <w:ind w:left="138"/>
              <w:rPr>
                <w:szCs w:val="20"/>
                <w:u w:val="single"/>
              </w:rPr>
            </w:pPr>
          </w:p>
        </w:tc>
      </w:tr>
      <w:tr w:rsidR="000E7A89" w:rsidRPr="00B72629" w14:paraId="14385DE7" w14:textId="77777777" w:rsidTr="00BE77B7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13337276" w14:textId="2946074C" w:rsidR="000E7A89" w:rsidRPr="00E23E46" w:rsidRDefault="00B41150" w:rsidP="00B72629">
            <w:r>
              <w:t>{%tr if</w:t>
            </w:r>
            <w:r w:rsidR="00525281">
              <w:t xml:space="preserve"> </w:t>
            </w:r>
            <w:proofErr w:type="spellStart"/>
            <w:r w:rsidR="00525281">
              <w:t>case.has_</w:t>
            </w:r>
            <w:r w:rsidR="00525281" w:rsidRPr="00525281">
              <w:t>cross_</w:t>
            </w:r>
            <w:proofErr w:type="gramStart"/>
            <w:r w:rsidR="00525281" w:rsidRPr="00525281">
              <w:t>parties</w:t>
            </w:r>
            <w:proofErr w:type="spellEnd"/>
            <w:r w:rsidR="00525281">
              <w:t>(</w:t>
            </w:r>
            <w:proofErr w:type="gramEnd"/>
            <w:r w:rsidR="00525281">
              <w:t>)</w:t>
            </w:r>
            <w:r>
              <w:t xml:space="preserve"> %}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37BACC32" w14:textId="77777777" w:rsidR="000E7A89" w:rsidRPr="00497F3F" w:rsidRDefault="000E7A89" w:rsidP="00B72629">
            <w:pPr>
              <w:ind w:left="138"/>
              <w:rPr>
                <w:szCs w:val="20"/>
              </w:rPr>
            </w:pPr>
          </w:p>
        </w:tc>
      </w:tr>
      <w:tr w:rsidR="000E7A89" w:rsidRPr="00B72629" w14:paraId="64BDE30F" w14:textId="77777777" w:rsidTr="00BE77B7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37F391E4" w14:textId="1C5AD8B9" w:rsidR="000E7A89" w:rsidRPr="00E23E46" w:rsidRDefault="00B41150" w:rsidP="00B72629">
            <w:r w:rsidRPr="00E23E46">
              <w:t xml:space="preserve">{{p </w:t>
            </w:r>
            <w:proofErr w:type="spellStart"/>
            <w:proofErr w:type="gramStart"/>
            <w:r w:rsidRPr="00E23E46">
              <w:t>include</w:t>
            </w:r>
            <w:proofErr w:type="gramEnd"/>
            <w:r w:rsidRPr="00E23E46">
              <w:t>_docx_template</w:t>
            </w:r>
            <w:proofErr w:type="spellEnd"/>
            <w:r w:rsidRPr="00E23E46">
              <w:t>(‘prod_caption</w:t>
            </w:r>
            <w:r>
              <w:t>3</w:t>
            </w:r>
            <w:r w:rsidRPr="00E23E46">
              <w:t>.docx’) }}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1630AF33" w14:textId="77777777" w:rsidR="000E7A89" w:rsidRPr="00497F3F" w:rsidRDefault="000E7A89" w:rsidP="00B72629">
            <w:pPr>
              <w:ind w:left="138"/>
              <w:rPr>
                <w:szCs w:val="20"/>
              </w:rPr>
            </w:pPr>
          </w:p>
        </w:tc>
      </w:tr>
      <w:tr w:rsidR="000E7A89" w:rsidRPr="00B72629" w14:paraId="02351480" w14:textId="77777777" w:rsidTr="00BE77B7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1484E826" w14:textId="0E7951F7" w:rsidR="000E7A89" w:rsidRPr="00E23E46" w:rsidRDefault="00B41150" w:rsidP="00B72629">
            <w:r>
              <w:t xml:space="preserve">{%tr endif %} 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49CAC003" w14:textId="77777777" w:rsidR="000E7A89" w:rsidRPr="00497F3F" w:rsidRDefault="000E7A89" w:rsidP="00B72629">
            <w:pPr>
              <w:ind w:left="138"/>
              <w:rPr>
                <w:szCs w:val="20"/>
              </w:rPr>
            </w:pPr>
          </w:p>
        </w:tc>
      </w:tr>
      <w:tr w:rsidR="000E7A89" w:rsidRPr="00B72629" w14:paraId="29DE2B95" w14:textId="77777777" w:rsidTr="00BE77B7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17AF24E2" w14:textId="4C4B9B9A" w:rsidR="000E7A89" w:rsidRPr="00E23E46" w:rsidRDefault="00B41150" w:rsidP="00B72629">
            <w:r>
              <w:t>{%tr if</w:t>
            </w:r>
            <w:r w:rsidR="00525281">
              <w:t xml:space="preserve"> </w:t>
            </w:r>
            <w:proofErr w:type="spellStart"/>
            <w:r w:rsidR="00525281">
              <w:t>case.</w:t>
            </w:r>
            <w:r w:rsidR="00525281" w:rsidRPr="00525281">
              <w:t>has_third_</w:t>
            </w:r>
            <w:proofErr w:type="gramStart"/>
            <w:r w:rsidR="00525281" w:rsidRPr="00525281">
              <w:t>parties</w:t>
            </w:r>
            <w:proofErr w:type="spellEnd"/>
            <w:r w:rsidR="00525281">
              <w:t>(</w:t>
            </w:r>
            <w:proofErr w:type="gramEnd"/>
            <w:r w:rsidR="00525281">
              <w:t>)</w:t>
            </w:r>
            <w:r>
              <w:t xml:space="preserve"> %}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3526BAEF" w14:textId="77777777" w:rsidR="000E7A89" w:rsidRPr="00497F3F" w:rsidRDefault="000E7A89" w:rsidP="00B72629">
            <w:pPr>
              <w:ind w:left="138"/>
              <w:rPr>
                <w:szCs w:val="20"/>
              </w:rPr>
            </w:pPr>
          </w:p>
        </w:tc>
      </w:tr>
      <w:tr w:rsidR="000E7A89" w:rsidRPr="00B72629" w14:paraId="3DC567C3" w14:textId="77777777" w:rsidTr="00BE77B7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5C2E2995" w14:textId="2FFE88E8" w:rsidR="000E7A89" w:rsidRPr="00E23E46" w:rsidRDefault="00B41150" w:rsidP="00B72629">
            <w:r w:rsidRPr="00E23E46">
              <w:t xml:space="preserve">{{p </w:t>
            </w:r>
            <w:proofErr w:type="spellStart"/>
            <w:proofErr w:type="gramStart"/>
            <w:r w:rsidRPr="00E23E46">
              <w:t>include</w:t>
            </w:r>
            <w:proofErr w:type="gramEnd"/>
            <w:r w:rsidRPr="00E23E46">
              <w:t>_docx_template</w:t>
            </w:r>
            <w:proofErr w:type="spellEnd"/>
            <w:r w:rsidRPr="00E23E46">
              <w:t>(‘prod_caption</w:t>
            </w:r>
            <w:r>
              <w:t>2</w:t>
            </w:r>
            <w:r w:rsidRPr="00E23E46">
              <w:t>.docx’) }}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71FE2459" w14:textId="77777777" w:rsidR="000E7A89" w:rsidRPr="00497F3F" w:rsidRDefault="000E7A89" w:rsidP="00B72629">
            <w:pPr>
              <w:ind w:left="138"/>
              <w:rPr>
                <w:szCs w:val="20"/>
              </w:rPr>
            </w:pPr>
          </w:p>
        </w:tc>
      </w:tr>
      <w:tr w:rsidR="000E7A89" w:rsidRPr="00B72629" w14:paraId="7DC07772" w14:textId="77777777" w:rsidTr="00BE77B7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114BC856" w14:textId="140C95F2" w:rsidR="000E7A89" w:rsidRPr="00E23E46" w:rsidRDefault="00B41150" w:rsidP="00B72629">
            <w:r>
              <w:t xml:space="preserve">{%tr endif %} 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2351373A" w14:textId="77777777" w:rsidR="000E7A89" w:rsidRPr="00497F3F" w:rsidRDefault="000E7A89" w:rsidP="00B72629">
            <w:pPr>
              <w:ind w:left="138"/>
              <w:rPr>
                <w:szCs w:val="20"/>
              </w:rPr>
            </w:pPr>
          </w:p>
        </w:tc>
      </w:tr>
    </w:tbl>
    <w:bookmarkEnd w:id="0"/>
    <w:bookmarkEnd w:id="2"/>
    <w:p w14:paraId="6F78E8AD" w14:textId="57DA5F22" w:rsidR="006A18EF" w:rsidRDefault="003078F5" w:rsidP="00C469F6">
      <w:pPr>
        <w:widowControl w:val="0"/>
        <w:ind w:right="86"/>
      </w:pPr>
      <w:r w:rsidRPr="00A2708D">
        <w:rPr>
          <w:highlight w:val="magenta"/>
        </w:rPr>
        <w:t>{%p if</w:t>
      </w:r>
      <w:r w:rsidR="00DA667C" w:rsidRPr="00A2708D">
        <w:rPr>
          <w:highlight w:val="magenta"/>
        </w:rPr>
        <w:t xml:space="preserve"> </w:t>
      </w:r>
      <w:proofErr w:type="spellStart"/>
      <w:r w:rsidR="00196E23" w:rsidRPr="00A2708D">
        <w:rPr>
          <w:highlight w:val="magenta"/>
        </w:rPr>
        <w:t>case</w:t>
      </w:r>
      <w:r w:rsidR="006A18EF" w:rsidRPr="00A2708D">
        <w:rPr>
          <w:highlight w:val="magenta"/>
        </w:rPr>
        <w:t>.juris.state.name.text</w:t>
      </w:r>
      <w:proofErr w:type="spellEnd"/>
      <w:r w:rsidR="006A18EF" w:rsidRPr="00A2708D">
        <w:rPr>
          <w:highlight w:val="magenta"/>
        </w:rPr>
        <w:t xml:space="preserve"> in ("AL", "AK",</w:t>
      </w:r>
      <w:r w:rsidR="004F40F4" w:rsidRPr="00A2708D">
        <w:rPr>
          <w:highlight w:val="magenta"/>
        </w:rPr>
        <w:t xml:space="preserve"> “AR”,</w:t>
      </w:r>
      <w:r w:rsidR="006A18EF" w:rsidRPr="00A2708D">
        <w:rPr>
          <w:highlight w:val="magenta"/>
        </w:rPr>
        <w:t xml:space="preserve"> "OH", "GA", "IL", "IN", "KS", "MD", "MO", "OH", "OK", "PA", "RI", "TN", </w:t>
      </w:r>
      <w:r w:rsidR="00F93959" w:rsidRPr="00A2708D">
        <w:rPr>
          <w:highlight w:val="magenta"/>
        </w:rPr>
        <w:t xml:space="preserve">“VA", </w:t>
      </w:r>
      <w:r w:rsidR="006A18EF" w:rsidRPr="00A2708D">
        <w:rPr>
          <w:highlight w:val="magenta"/>
        </w:rPr>
        <w:t>"WV", "WY") %}</w:t>
      </w:r>
    </w:p>
    <w:p w14:paraId="54BF6AB3" w14:textId="1903AB82" w:rsidR="006A18EF" w:rsidRPr="006A18EF" w:rsidRDefault="006A18EF" w:rsidP="006A18EF">
      <w:pPr>
        <w:spacing w:line="276" w:lineRule="auto"/>
        <w:ind w:right="72"/>
        <w:jc w:val="center"/>
        <w:rPr>
          <w:b/>
          <w:bCs/>
        </w:rPr>
      </w:pPr>
      <w:proofErr w:type="gramStart"/>
      <w:r w:rsidRPr="006A18EF">
        <w:rPr>
          <w:b/>
          <w:bCs/>
        </w:rPr>
        <w:t xml:space="preserve">{{ </w:t>
      </w:r>
      <w:proofErr w:type="spellStart"/>
      <w:r w:rsidRPr="006A18EF">
        <w:rPr>
          <w:b/>
          <w:bCs/>
        </w:rPr>
        <w:t>case</w:t>
      </w:r>
      <w:proofErr w:type="gramEnd"/>
      <w:r w:rsidRPr="006A18EF">
        <w:rPr>
          <w:b/>
          <w:bCs/>
        </w:rPr>
        <w:t>.jurisdiction_docx</w:t>
      </w:r>
      <w:proofErr w:type="spellEnd"/>
      <w:r w:rsidRPr="006A18EF">
        <w:rPr>
          <w:b/>
          <w:bCs/>
        </w:rPr>
        <w:t>()[1] }}</w:t>
      </w:r>
    </w:p>
    <w:p w14:paraId="5117B83D" w14:textId="5EE0D84D" w:rsidR="003078F5" w:rsidRPr="00A2708D" w:rsidRDefault="003078F5" w:rsidP="00C469F6">
      <w:pPr>
        <w:widowControl w:val="0"/>
        <w:ind w:right="86"/>
        <w:rPr>
          <w:highlight w:val="magenta"/>
        </w:rPr>
      </w:pPr>
      <w:r w:rsidRPr="00A2708D">
        <w:rPr>
          <w:highlight w:val="magenta"/>
        </w:rPr>
        <w:t xml:space="preserve">{%p endif %} </w:t>
      </w:r>
    </w:p>
    <w:p w14:paraId="50A8BFF7" w14:textId="09B1D042" w:rsidR="003078F5" w:rsidRDefault="003078F5" w:rsidP="003078F5">
      <w:pPr>
        <w:widowControl w:val="0"/>
        <w:ind w:right="86"/>
      </w:pPr>
      <w:r w:rsidRPr="00C83850">
        <w:rPr>
          <w:highlight w:val="cyan"/>
        </w:rPr>
        <w:t>{%p endif %}</w:t>
      </w:r>
      <w:r>
        <w:t xml:space="preserve"> </w:t>
      </w:r>
    </w:p>
    <w:p w14:paraId="058F2582" w14:textId="0CF57DCD" w:rsidR="00E94866" w:rsidRDefault="00E94866" w:rsidP="003078F5">
      <w:pPr>
        <w:widowControl w:val="0"/>
        <w:ind w:right="86"/>
      </w:pPr>
    </w:p>
    <w:p w14:paraId="23F77BBF" w14:textId="0971D8A2" w:rsidR="000D2F6D" w:rsidRDefault="000D2F6D" w:rsidP="00C469F6">
      <w:pPr>
        <w:widowControl w:val="0"/>
        <w:spacing w:line="488" w:lineRule="exact"/>
        <w:ind w:right="86"/>
      </w:pPr>
      <w:r w:rsidRPr="003E67F9">
        <w:rPr>
          <w:highlight w:val="yellow"/>
        </w:rPr>
        <w:t xml:space="preserve">{%p if </w:t>
      </w:r>
      <w:proofErr w:type="spellStart"/>
      <w:proofErr w:type="gramStart"/>
      <w:r w:rsidRPr="003E67F9">
        <w:rPr>
          <w:highlight w:val="yellow"/>
        </w:rPr>
        <w:t>case.draft</w:t>
      </w:r>
      <w:proofErr w:type="spellEnd"/>
      <w:proofErr w:type="gramEnd"/>
      <w:r w:rsidR="006319A9">
        <w:rPr>
          <w:highlight w:val="yellow"/>
        </w:rPr>
        <w:t xml:space="preserve"> not in (</w:t>
      </w:r>
      <w:r w:rsidRPr="003E67F9">
        <w:rPr>
          <w:highlight w:val="yellow"/>
        </w:rPr>
        <w:t>‘Trial Memo’</w:t>
      </w:r>
      <w:r w:rsidR="006319A9">
        <w:rPr>
          <w:highlight w:val="yellow"/>
        </w:rPr>
        <w:t xml:space="preserve">, </w:t>
      </w:r>
      <w:r w:rsidR="002918C4">
        <w:rPr>
          <w:highlight w:val="yellow"/>
        </w:rPr>
        <w:t>‘Summons’</w:t>
      </w:r>
      <w:r w:rsidR="006319A9">
        <w:rPr>
          <w:highlight w:val="yellow"/>
        </w:rPr>
        <w:t>, ‘Motion’, ‘Order’, ‘Declaration’</w:t>
      </w:r>
      <w:r w:rsidR="00F855D1">
        <w:rPr>
          <w:highlight w:val="yellow"/>
        </w:rPr>
        <w:t xml:space="preserve">, </w:t>
      </w:r>
      <w:r w:rsidR="00F855D1" w:rsidRPr="00DC5DF9">
        <w:rPr>
          <w:highlight w:val="yellow"/>
        </w:rPr>
        <w:t>'</w:t>
      </w:r>
      <w:r w:rsidR="00F855D1">
        <w:rPr>
          <w:highlight w:val="yellow"/>
        </w:rPr>
        <w:t>Notice of New Firm’</w:t>
      </w:r>
      <w:r w:rsidR="006319A9">
        <w:rPr>
          <w:highlight w:val="yellow"/>
        </w:rPr>
        <w:t xml:space="preserve">) </w:t>
      </w:r>
      <w:r w:rsidRPr="003E67F9">
        <w:rPr>
          <w:highlight w:val="yellow"/>
        </w:rPr>
        <w:t>%}</w:t>
      </w:r>
    </w:p>
    <w:p w14:paraId="0BC2954E" w14:textId="27344CEE" w:rsidR="007620BB" w:rsidRDefault="007620BB" w:rsidP="00C469F6">
      <w:pPr>
        <w:widowControl w:val="0"/>
        <w:spacing w:line="488" w:lineRule="exact"/>
        <w:ind w:right="86"/>
      </w:pPr>
      <w:r w:rsidRPr="007620BB">
        <w:t>{{</w:t>
      </w:r>
      <w:r w:rsidR="008A630E">
        <w:t>r</w:t>
      </w:r>
      <w:r w:rsidRPr="007620BB">
        <w:t xml:space="preserve"> </w:t>
      </w:r>
      <w:proofErr w:type="spellStart"/>
      <w:proofErr w:type="gramStart"/>
      <w:r w:rsidRPr="007620BB">
        <w:t>case.dear</w:t>
      </w:r>
      <w:proofErr w:type="gramEnd"/>
      <w:r w:rsidRPr="007620BB">
        <w:t>_recipients</w:t>
      </w:r>
      <w:proofErr w:type="spellEnd"/>
      <w:r w:rsidRPr="007620BB">
        <w:t xml:space="preserve">() | </w:t>
      </w:r>
      <w:proofErr w:type="spellStart"/>
      <w:r w:rsidRPr="007620BB">
        <w:t>inline_markdown</w:t>
      </w:r>
      <w:proofErr w:type="spellEnd"/>
      <w:r w:rsidRPr="007620BB">
        <w:t xml:space="preserve"> }}</w:t>
      </w:r>
    </w:p>
    <w:p w14:paraId="1C780507" w14:textId="27FA4509" w:rsidR="00AD04AD" w:rsidRDefault="00AD04AD" w:rsidP="00AD04AD">
      <w:pPr>
        <w:widowControl w:val="0"/>
        <w:ind w:right="86" w:firstLine="720"/>
      </w:pPr>
      <w:r w:rsidRPr="007620BB">
        <w:t>{{</w:t>
      </w:r>
      <w:r>
        <w:t>r</w:t>
      </w:r>
      <w:r w:rsidRPr="007620BB">
        <w:t xml:space="preserve"> </w:t>
      </w:r>
      <w:proofErr w:type="spellStart"/>
      <w:proofErr w:type="gramStart"/>
      <w:r w:rsidRPr="007620BB">
        <w:t>case.</w:t>
      </w:r>
      <w:r w:rsidRPr="00B3670B">
        <w:t>response</w:t>
      </w:r>
      <w:proofErr w:type="gramEnd"/>
      <w:r w:rsidRPr="00B3670B">
        <w:t>_intro</w:t>
      </w:r>
      <w:proofErr w:type="spellEnd"/>
      <w:r>
        <w:t xml:space="preserve">() </w:t>
      </w:r>
      <w:r w:rsidRPr="000A73B8">
        <w:t xml:space="preserve">| </w:t>
      </w:r>
      <w:proofErr w:type="spellStart"/>
      <w:r w:rsidRPr="000A73B8">
        <w:t>inline_markdown</w:t>
      </w:r>
      <w:proofErr w:type="spellEnd"/>
      <w:r w:rsidRPr="000A73B8">
        <w:t xml:space="preserve"> </w:t>
      </w:r>
      <w:r w:rsidRPr="007620BB">
        <w:t>}}</w:t>
      </w:r>
    </w:p>
    <w:p w14:paraId="47372E4E" w14:textId="29855D2E" w:rsidR="00841A8C" w:rsidRDefault="00841A8C" w:rsidP="00841A8C">
      <w:pPr>
        <w:widowControl w:val="0"/>
        <w:spacing w:line="488" w:lineRule="exact"/>
        <w:ind w:right="86"/>
      </w:pPr>
      <w:r w:rsidRPr="003E67F9">
        <w:rPr>
          <w:highlight w:val="yellow"/>
        </w:rPr>
        <w:t>{%p endif %}</w:t>
      </w:r>
      <w:r>
        <w:t xml:space="preserve"> </w:t>
      </w:r>
    </w:p>
    <w:p w14:paraId="4D892BA1" w14:textId="110A75E7" w:rsidR="002918C4" w:rsidRDefault="002918C4" w:rsidP="002918C4">
      <w:pPr>
        <w:widowControl w:val="0"/>
        <w:ind w:right="86"/>
      </w:pPr>
      <w:r w:rsidRPr="002918C4">
        <w:rPr>
          <w:highlight w:val="yellow"/>
        </w:rPr>
        <w:t>{%</w:t>
      </w:r>
      <w:r w:rsidR="00765639">
        <w:rPr>
          <w:highlight w:val="yellow"/>
        </w:rPr>
        <w:t>p</w:t>
      </w:r>
      <w:r w:rsidRPr="002918C4">
        <w:rPr>
          <w:highlight w:val="yellow"/>
        </w:rPr>
        <w:t xml:space="preserve"> if </w:t>
      </w:r>
      <w:proofErr w:type="spellStart"/>
      <w:proofErr w:type="gramStart"/>
      <w:r w:rsidRPr="002918C4">
        <w:rPr>
          <w:highlight w:val="yellow"/>
        </w:rPr>
        <w:t>case.draft</w:t>
      </w:r>
      <w:proofErr w:type="spellEnd"/>
      <w:proofErr w:type="gramEnd"/>
      <w:r w:rsidRPr="002918C4">
        <w:rPr>
          <w:highlight w:val="yellow"/>
        </w:rPr>
        <w:t xml:space="preserve"> == ‘Summons’ %}</w:t>
      </w:r>
    </w:p>
    <w:p w14:paraId="799F8C10" w14:textId="64909B6B" w:rsidR="00F86413" w:rsidRPr="00F94DAE" w:rsidRDefault="00F86413" w:rsidP="00F86413">
      <w:pPr>
        <w:ind w:right="90"/>
        <w:contextualSpacing/>
        <w:rPr>
          <w:szCs w:val="20"/>
        </w:rPr>
      </w:pPr>
      <w:r w:rsidRPr="0088097D">
        <w:rPr>
          <w:szCs w:val="20"/>
        </w:rPr>
        <w:t xml:space="preserve">{{p </w:t>
      </w:r>
      <w:proofErr w:type="spellStart"/>
      <w:r w:rsidRPr="0088097D">
        <w:rPr>
          <w:szCs w:val="20"/>
        </w:rPr>
        <w:t>include_docx_template</w:t>
      </w:r>
      <w:proofErr w:type="spellEnd"/>
      <w:r w:rsidRPr="0088097D">
        <w:rPr>
          <w:szCs w:val="20"/>
        </w:rPr>
        <w:t>(</w:t>
      </w:r>
      <w:r>
        <w:rPr>
          <w:szCs w:val="20"/>
        </w:rPr>
        <w:t>‘Summons.docx’</w:t>
      </w:r>
      <w:proofErr w:type="gramStart"/>
      <w:r w:rsidRPr="0088097D">
        <w:rPr>
          <w:szCs w:val="20"/>
        </w:rPr>
        <w:t>) }</w:t>
      </w:r>
      <w:proofErr w:type="gramEnd"/>
      <w:r w:rsidRPr="0088097D">
        <w:rPr>
          <w:szCs w:val="20"/>
        </w:rPr>
        <w:t>}</w:t>
      </w:r>
    </w:p>
    <w:p w14:paraId="708D5916" w14:textId="77777777" w:rsidR="00F86413" w:rsidRDefault="00F86413" w:rsidP="002F24D8">
      <w:pPr>
        <w:widowControl w:val="0"/>
        <w:ind w:right="86"/>
      </w:pPr>
    </w:p>
    <w:p w14:paraId="21E2034A" w14:textId="5CFEA64F" w:rsidR="00470669" w:rsidRDefault="00470669" w:rsidP="00470669">
      <w:pPr>
        <w:widowControl w:val="0"/>
        <w:ind w:right="86"/>
      </w:pPr>
      <w:r w:rsidRPr="00FE09A5">
        <w:rPr>
          <w:highlight w:val="yellow"/>
        </w:rPr>
        <w:t xml:space="preserve">{%p </w:t>
      </w:r>
      <w:proofErr w:type="spellStart"/>
      <w:r w:rsidR="009D2984">
        <w:rPr>
          <w:highlight w:val="yellow"/>
        </w:rPr>
        <w:t>el</w:t>
      </w:r>
      <w:r w:rsidR="00FE09A5" w:rsidRPr="00FE09A5">
        <w:rPr>
          <w:highlight w:val="yellow"/>
        </w:rPr>
        <w:t>if</w:t>
      </w:r>
      <w:proofErr w:type="spellEnd"/>
      <w:r w:rsidR="00FE09A5" w:rsidRPr="00FE09A5">
        <w:rPr>
          <w:highlight w:val="yellow"/>
        </w:rPr>
        <w:t xml:space="preserve"> </w:t>
      </w:r>
      <w:proofErr w:type="spellStart"/>
      <w:proofErr w:type="gramStart"/>
      <w:r w:rsidR="00FE09A5" w:rsidRPr="00FE09A5">
        <w:rPr>
          <w:highlight w:val="yellow"/>
        </w:rPr>
        <w:t>case.draft</w:t>
      </w:r>
      <w:proofErr w:type="spellEnd"/>
      <w:proofErr w:type="gramEnd"/>
      <w:r w:rsidR="00FE09A5" w:rsidRPr="00FE09A5">
        <w:rPr>
          <w:highlight w:val="yellow"/>
        </w:rPr>
        <w:t xml:space="preserve"> == "Declaration"</w:t>
      </w:r>
      <w:r w:rsidR="00FE09A5">
        <w:rPr>
          <w:highlight w:val="yellow"/>
        </w:rPr>
        <w:t xml:space="preserve"> </w:t>
      </w:r>
      <w:r w:rsidRPr="00FE09A5">
        <w:rPr>
          <w:highlight w:val="yellow"/>
        </w:rPr>
        <w:t>%}</w:t>
      </w:r>
    </w:p>
    <w:p w14:paraId="63C1F168" w14:textId="5DF7349F" w:rsidR="00F94DAE" w:rsidRDefault="00F94DAE" w:rsidP="00F94DAE">
      <w:pPr>
        <w:ind w:right="90"/>
        <w:contextualSpacing/>
        <w:rPr>
          <w:szCs w:val="20"/>
        </w:rPr>
      </w:pPr>
      <w:r w:rsidRPr="0088097D">
        <w:rPr>
          <w:szCs w:val="20"/>
        </w:rPr>
        <w:t xml:space="preserve">{{p </w:t>
      </w:r>
      <w:proofErr w:type="spellStart"/>
      <w:r w:rsidRPr="0088097D">
        <w:rPr>
          <w:szCs w:val="20"/>
        </w:rPr>
        <w:t>include_docx_template</w:t>
      </w:r>
      <w:proofErr w:type="spellEnd"/>
      <w:r w:rsidRPr="0088097D">
        <w:rPr>
          <w:szCs w:val="20"/>
        </w:rPr>
        <w:t>(</w:t>
      </w:r>
      <w:r>
        <w:rPr>
          <w:szCs w:val="20"/>
        </w:rPr>
        <w:t>‘postponer.docx’</w:t>
      </w:r>
      <w:proofErr w:type="gramStart"/>
      <w:r w:rsidRPr="0088097D">
        <w:rPr>
          <w:szCs w:val="20"/>
        </w:rPr>
        <w:t>) }</w:t>
      </w:r>
      <w:proofErr w:type="gramEnd"/>
      <w:r w:rsidRPr="0088097D">
        <w:rPr>
          <w:szCs w:val="20"/>
        </w:rPr>
        <w:t>}</w:t>
      </w:r>
    </w:p>
    <w:p w14:paraId="7E69C990" w14:textId="271302A5" w:rsidR="009C6CE5" w:rsidRDefault="009C6CE5" w:rsidP="009C6CE5">
      <w:pPr>
        <w:widowControl w:val="0"/>
        <w:ind w:right="86"/>
      </w:pPr>
      <w:r w:rsidRPr="00FE09A5">
        <w:rPr>
          <w:highlight w:val="yellow"/>
        </w:rPr>
        <w:t xml:space="preserve">{%p </w:t>
      </w:r>
      <w:proofErr w:type="spellStart"/>
      <w:r>
        <w:rPr>
          <w:highlight w:val="yellow"/>
        </w:rPr>
        <w:t>el</w:t>
      </w:r>
      <w:r w:rsidRPr="00FE09A5">
        <w:rPr>
          <w:highlight w:val="yellow"/>
        </w:rPr>
        <w:t>if</w:t>
      </w:r>
      <w:proofErr w:type="spellEnd"/>
      <w:r w:rsidRPr="00FE09A5">
        <w:rPr>
          <w:highlight w:val="yellow"/>
        </w:rPr>
        <w:t xml:space="preserve"> </w:t>
      </w:r>
      <w:proofErr w:type="spellStart"/>
      <w:proofErr w:type="gramStart"/>
      <w:r w:rsidRPr="00FE09A5">
        <w:rPr>
          <w:highlight w:val="yellow"/>
        </w:rPr>
        <w:t>case.draft</w:t>
      </w:r>
      <w:proofErr w:type="spellEnd"/>
      <w:proofErr w:type="gramEnd"/>
      <w:r w:rsidRPr="00FE09A5">
        <w:rPr>
          <w:highlight w:val="yellow"/>
        </w:rPr>
        <w:t xml:space="preserve"> == "</w:t>
      </w:r>
      <w:r>
        <w:rPr>
          <w:highlight w:val="yellow"/>
        </w:rPr>
        <w:t>Motion to Amend to Allege Punitive Damages</w:t>
      </w:r>
      <w:r w:rsidRPr="00FE09A5">
        <w:rPr>
          <w:highlight w:val="yellow"/>
        </w:rPr>
        <w:t>"</w:t>
      </w:r>
      <w:r>
        <w:rPr>
          <w:highlight w:val="yellow"/>
        </w:rPr>
        <w:t xml:space="preserve"> </w:t>
      </w:r>
      <w:r w:rsidRPr="00FE09A5">
        <w:rPr>
          <w:highlight w:val="yellow"/>
        </w:rPr>
        <w:t>%}</w:t>
      </w:r>
    </w:p>
    <w:p w14:paraId="6FAA96D8" w14:textId="25164FE2" w:rsidR="009C6CE5" w:rsidRPr="00F94DAE" w:rsidRDefault="009C6CE5" w:rsidP="00F94DAE">
      <w:pPr>
        <w:ind w:right="90"/>
        <w:contextualSpacing/>
        <w:rPr>
          <w:szCs w:val="20"/>
        </w:rPr>
      </w:pPr>
      <w:r w:rsidRPr="0088097D">
        <w:rPr>
          <w:szCs w:val="20"/>
        </w:rPr>
        <w:t xml:space="preserve">{{p </w:t>
      </w:r>
      <w:proofErr w:type="spellStart"/>
      <w:r w:rsidRPr="0088097D">
        <w:rPr>
          <w:szCs w:val="20"/>
        </w:rPr>
        <w:t>include_docx_template</w:t>
      </w:r>
      <w:proofErr w:type="spellEnd"/>
      <w:r w:rsidRPr="0088097D">
        <w:rPr>
          <w:szCs w:val="20"/>
        </w:rPr>
        <w:t>(</w:t>
      </w:r>
      <w:r>
        <w:rPr>
          <w:szCs w:val="20"/>
        </w:rPr>
        <w:t>‘MTA.docx’</w:t>
      </w:r>
      <w:proofErr w:type="gramStart"/>
      <w:r w:rsidRPr="0088097D">
        <w:rPr>
          <w:szCs w:val="20"/>
        </w:rPr>
        <w:t>) }</w:t>
      </w:r>
      <w:proofErr w:type="gramEnd"/>
      <w:r w:rsidRPr="0088097D">
        <w:rPr>
          <w:szCs w:val="20"/>
        </w:rPr>
        <w:t>}</w:t>
      </w:r>
    </w:p>
    <w:p w14:paraId="22CC56DB" w14:textId="45206BD4" w:rsidR="007620BB" w:rsidRDefault="007620BB" w:rsidP="00C02720">
      <w:pPr>
        <w:widowControl w:val="0"/>
        <w:ind w:right="86"/>
      </w:pPr>
      <w:bookmarkStart w:id="3" w:name="_Hlk68847977"/>
      <w:bookmarkStart w:id="4" w:name="_Hlk64018806"/>
      <w:r w:rsidRPr="007620BB">
        <w:rPr>
          <w:highlight w:val="yellow"/>
        </w:rPr>
        <w:t xml:space="preserve">{%p </w:t>
      </w:r>
      <w:proofErr w:type="spellStart"/>
      <w:r w:rsidR="009D2984">
        <w:rPr>
          <w:highlight w:val="yellow"/>
        </w:rPr>
        <w:t>el</w:t>
      </w:r>
      <w:r w:rsidRPr="007620BB">
        <w:rPr>
          <w:highlight w:val="yellow"/>
        </w:rPr>
        <w:t>if</w:t>
      </w:r>
      <w:proofErr w:type="spellEnd"/>
      <w:r w:rsidRPr="007620BB">
        <w:rPr>
          <w:highlight w:val="yellow"/>
        </w:rPr>
        <w:t xml:space="preserve"> </w:t>
      </w:r>
      <w:proofErr w:type="spellStart"/>
      <w:proofErr w:type="gramStart"/>
      <w:r w:rsidRPr="007620BB">
        <w:rPr>
          <w:highlight w:val="yellow"/>
        </w:rPr>
        <w:t>case.draft</w:t>
      </w:r>
      <w:proofErr w:type="spellEnd"/>
      <w:proofErr w:type="gramEnd"/>
      <w:r w:rsidRPr="007620BB">
        <w:rPr>
          <w:highlight w:val="yellow"/>
        </w:rPr>
        <w:t xml:space="preserve"> == </w:t>
      </w:r>
      <w:r w:rsidR="00E94362" w:rsidRPr="00DC5DF9">
        <w:rPr>
          <w:highlight w:val="yellow"/>
        </w:rPr>
        <w:t>'Discovery Response'</w:t>
      </w:r>
      <w:r w:rsidRPr="00DC5DF9">
        <w:rPr>
          <w:highlight w:val="yellow"/>
        </w:rPr>
        <w:t xml:space="preserve"> </w:t>
      </w:r>
      <w:r w:rsidRPr="007620BB">
        <w:rPr>
          <w:highlight w:val="yellow"/>
        </w:rPr>
        <w:t>%}</w:t>
      </w:r>
      <w:bookmarkEnd w:id="3"/>
      <w:bookmarkEnd w:id="4"/>
      <w:r w:rsidRPr="007620BB">
        <w:t xml:space="preserve"> </w:t>
      </w:r>
    </w:p>
    <w:p w14:paraId="7925036E" w14:textId="4E2E41C7" w:rsidR="00E236AE" w:rsidRDefault="00E236AE" w:rsidP="00E236AE">
      <w:pPr>
        <w:ind w:right="90"/>
        <w:contextualSpacing/>
        <w:rPr>
          <w:szCs w:val="20"/>
        </w:rPr>
      </w:pPr>
      <w:r w:rsidRPr="0088097D">
        <w:rPr>
          <w:szCs w:val="20"/>
        </w:rPr>
        <w:t xml:space="preserve">{{p </w:t>
      </w:r>
      <w:proofErr w:type="spellStart"/>
      <w:r w:rsidRPr="0088097D">
        <w:rPr>
          <w:szCs w:val="20"/>
        </w:rPr>
        <w:t>include_docx_template</w:t>
      </w:r>
      <w:proofErr w:type="spellEnd"/>
      <w:r w:rsidRPr="0088097D">
        <w:rPr>
          <w:szCs w:val="20"/>
        </w:rPr>
        <w:t>(</w:t>
      </w:r>
      <w:r>
        <w:rPr>
          <w:szCs w:val="20"/>
        </w:rPr>
        <w:t>‘RROG_maker.docx’</w:t>
      </w:r>
      <w:proofErr w:type="gramStart"/>
      <w:r w:rsidRPr="0088097D">
        <w:rPr>
          <w:szCs w:val="20"/>
        </w:rPr>
        <w:t>) }</w:t>
      </w:r>
      <w:proofErr w:type="gramEnd"/>
      <w:r w:rsidRPr="0088097D">
        <w:rPr>
          <w:szCs w:val="20"/>
        </w:rPr>
        <w:t>}</w:t>
      </w:r>
    </w:p>
    <w:p w14:paraId="57B02047" w14:textId="0E65A15E" w:rsidR="00E641F7" w:rsidRDefault="00E641F7" w:rsidP="00E641F7">
      <w:pPr>
        <w:widowControl w:val="0"/>
        <w:ind w:right="86"/>
      </w:pPr>
      <w:r w:rsidRPr="007620BB">
        <w:rPr>
          <w:highlight w:val="yellow"/>
        </w:rPr>
        <w:t xml:space="preserve">{%p </w:t>
      </w:r>
      <w:proofErr w:type="spellStart"/>
      <w:r>
        <w:rPr>
          <w:highlight w:val="yellow"/>
        </w:rPr>
        <w:t>el</w:t>
      </w:r>
      <w:r w:rsidRPr="007620BB">
        <w:rPr>
          <w:highlight w:val="yellow"/>
        </w:rPr>
        <w:t>if</w:t>
      </w:r>
      <w:proofErr w:type="spellEnd"/>
      <w:r w:rsidRPr="007620BB">
        <w:rPr>
          <w:highlight w:val="yellow"/>
        </w:rPr>
        <w:t xml:space="preserve"> </w:t>
      </w:r>
      <w:proofErr w:type="spellStart"/>
      <w:proofErr w:type="gramStart"/>
      <w:r w:rsidRPr="007620BB">
        <w:rPr>
          <w:highlight w:val="yellow"/>
        </w:rPr>
        <w:t>case.draft</w:t>
      </w:r>
      <w:proofErr w:type="spellEnd"/>
      <w:proofErr w:type="gramEnd"/>
      <w:r w:rsidRPr="007620BB">
        <w:rPr>
          <w:highlight w:val="yellow"/>
        </w:rPr>
        <w:t xml:space="preserve"> == </w:t>
      </w:r>
      <w:r w:rsidRPr="00DC5DF9">
        <w:rPr>
          <w:highlight w:val="yellow"/>
        </w:rPr>
        <w:t>'</w:t>
      </w:r>
      <w:r>
        <w:rPr>
          <w:highlight w:val="yellow"/>
        </w:rPr>
        <w:t xml:space="preserve">Notice of New Firm’ </w:t>
      </w:r>
      <w:r w:rsidRPr="007620BB">
        <w:rPr>
          <w:highlight w:val="yellow"/>
        </w:rPr>
        <w:t>%}</w:t>
      </w:r>
      <w:r w:rsidRPr="007620BB">
        <w:t xml:space="preserve"> </w:t>
      </w:r>
    </w:p>
    <w:p w14:paraId="5F9E51AC" w14:textId="172DB40A" w:rsidR="00E641F7" w:rsidRPr="00E236AE" w:rsidRDefault="00E641F7" w:rsidP="00E236AE">
      <w:pPr>
        <w:ind w:right="90"/>
        <w:contextualSpacing/>
        <w:rPr>
          <w:szCs w:val="20"/>
        </w:rPr>
      </w:pPr>
      <w:r w:rsidRPr="0088097D">
        <w:rPr>
          <w:szCs w:val="20"/>
        </w:rPr>
        <w:t xml:space="preserve">{{p </w:t>
      </w:r>
      <w:proofErr w:type="spellStart"/>
      <w:r w:rsidRPr="0088097D">
        <w:rPr>
          <w:szCs w:val="20"/>
        </w:rPr>
        <w:t>include_docx_template</w:t>
      </w:r>
      <w:proofErr w:type="spellEnd"/>
      <w:r w:rsidRPr="0088097D">
        <w:rPr>
          <w:szCs w:val="20"/>
        </w:rPr>
        <w:t>(</w:t>
      </w:r>
      <w:r>
        <w:rPr>
          <w:szCs w:val="20"/>
        </w:rPr>
        <w:t>‘Notice_New_Firm.docx’</w:t>
      </w:r>
      <w:proofErr w:type="gramStart"/>
      <w:r w:rsidRPr="0088097D">
        <w:rPr>
          <w:szCs w:val="20"/>
        </w:rPr>
        <w:t>) }</w:t>
      </w:r>
      <w:proofErr w:type="gramEnd"/>
      <w:r w:rsidRPr="0088097D">
        <w:rPr>
          <w:szCs w:val="20"/>
        </w:rPr>
        <w:t>}</w:t>
      </w:r>
    </w:p>
    <w:p w14:paraId="2F4DE4E3" w14:textId="7481020A" w:rsidR="00042E9F" w:rsidRDefault="00042E9F" w:rsidP="00042E9F">
      <w:pPr>
        <w:widowControl w:val="0"/>
        <w:ind w:right="86"/>
      </w:pPr>
      <w:r w:rsidRPr="00042E9F">
        <w:rPr>
          <w:szCs w:val="20"/>
          <w:highlight w:val="yellow"/>
        </w:rPr>
        <w:t xml:space="preserve">{%p </w:t>
      </w:r>
      <w:proofErr w:type="spellStart"/>
      <w:r w:rsidRPr="00042E9F">
        <w:rPr>
          <w:szCs w:val="20"/>
          <w:highlight w:val="yellow"/>
        </w:rPr>
        <w:t>elif</w:t>
      </w:r>
      <w:proofErr w:type="spellEnd"/>
      <w:r w:rsidRPr="00042E9F">
        <w:rPr>
          <w:szCs w:val="20"/>
          <w:highlight w:val="yellow"/>
        </w:rPr>
        <w:t xml:space="preserve"> </w:t>
      </w:r>
      <w:proofErr w:type="spellStart"/>
      <w:proofErr w:type="gramStart"/>
      <w:r w:rsidRPr="00042E9F">
        <w:rPr>
          <w:highlight w:val="yellow"/>
        </w:rPr>
        <w:t>case.draft</w:t>
      </w:r>
      <w:proofErr w:type="spellEnd"/>
      <w:proofErr w:type="gramEnd"/>
      <w:r w:rsidRPr="00042E9F">
        <w:rPr>
          <w:highlight w:val="yellow"/>
        </w:rPr>
        <w:t xml:space="preserve"> == 'Depo Notice' %}</w:t>
      </w:r>
    </w:p>
    <w:p w14:paraId="1F95ABD0" w14:textId="4BED1497" w:rsidR="007C08E8" w:rsidRDefault="00FE7764" w:rsidP="00042E9F">
      <w:pPr>
        <w:widowControl w:val="0"/>
        <w:ind w:right="86"/>
      </w:pPr>
      <w:r>
        <w:t>{%</w:t>
      </w:r>
      <w:r w:rsidR="007C08E8">
        <w:t>p</w:t>
      </w:r>
      <w:r>
        <w:t xml:space="preserve"> if </w:t>
      </w:r>
      <w:proofErr w:type="spellStart"/>
      <w:r>
        <w:t>case.pmk</w:t>
      </w:r>
      <w:proofErr w:type="spellEnd"/>
      <w:r>
        <w:t xml:space="preserve"> %}</w:t>
      </w:r>
    </w:p>
    <w:p w14:paraId="710FFD87" w14:textId="53DC3EE6" w:rsidR="00FE7764" w:rsidRDefault="00FE7764" w:rsidP="00042E9F">
      <w:pPr>
        <w:widowControl w:val="0"/>
        <w:ind w:right="86"/>
      </w:pPr>
      <w:r>
        <w:t>{%</w:t>
      </w:r>
      <w:r w:rsidR="007C08E8">
        <w:t>p</w:t>
      </w:r>
      <w:r>
        <w:t xml:space="preserve"> for bullet in case.</w:t>
      </w:r>
      <w:r w:rsidRPr="00FE7764">
        <w:t xml:space="preserve"> </w:t>
      </w:r>
      <w:proofErr w:type="spellStart"/>
      <w:r w:rsidRPr="00FE7764">
        <w:t>pmk_</w:t>
      </w:r>
      <w:proofErr w:type="gramStart"/>
      <w:r w:rsidRPr="00FE7764">
        <w:t>bullets</w:t>
      </w:r>
      <w:proofErr w:type="spellEnd"/>
      <w:r>
        <w:t>(</w:t>
      </w:r>
      <w:proofErr w:type="gramEnd"/>
      <w:r>
        <w:t>) %}</w:t>
      </w:r>
    </w:p>
    <w:p w14:paraId="4425F4DB" w14:textId="7CB567BB" w:rsidR="0078410A" w:rsidRDefault="007C08E8" w:rsidP="0078410A">
      <w:pPr>
        <w:pStyle w:val="ListParagraph"/>
        <w:widowControl w:val="0"/>
        <w:numPr>
          <w:ilvl w:val="0"/>
          <w:numId w:val="22"/>
        </w:numPr>
        <w:ind w:right="86"/>
      </w:pPr>
      <w:proofErr w:type="gramStart"/>
      <w:r>
        <w:t>{{ bullet</w:t>
      </w:r>
      <w:proofErr w:type="gramEnd"/>
      <w:r>
        <w:t xml:space="preserve"> }}</w:t>
      </w:r>
    </w:p>
    <w:p w14:paraId="083DB04C" w14:textId="56595DA7" w:rsidR="007C08E8" w:rsidRDefault="007C08E8" w:rsidP="007C08E8">
      <w:pPr>
        <w:widowControl w:val="0"/>
        <w:ind w:right="86"/>
      </w:pPr>
      <w:r>
        <w:lastRenderedPageBreak/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3D6ABF16" w14:textId="4C7C0C51" w:rsidR="0078410A" w:rsidRDefault="0078410A" w:rsidP="007C08E8">
      <w:pPr>
        <w:widowControl w:val="0"/>
        <w:ind w:right="86"/>
      </w:pPr>
      <w:r>
        <w:t>{%p endif %}</w:t>
      </w:r>
    </w:p>
    <w:p w14:paraId="4423DFCF" w14:textId="3AAFA77D" w:rsidR="00042E9F" w:rsidRDefault="00042E9F" w:rsidP="007620BB">
      <w:pPr>
        <w:tabs>
          <w:tab w:val="left" w:pos="792"/>
          <w:tab w:val="left" w:pos="1170"/>
          <w:tab w:val="left" w:pos="1890"/>
          <w:tab w:val="left" w:pos="2340"/>
          <w:tab w:val="left" w:pos="2790"/>
          <w:tab w:val="left" w:pos="3330"/>
          <w:tab w:val="left" w:pos="4050"/>
          <w:tab w:val="left" w:pos="4770"/>
          <w:tab w:val="left" w:pos="5490"/>
          <w:tab w:val="left" w:pos="5850"/>
          <w:tab w:val="left" w:pos="6210"/>
          <w:tab w:val="left" w:pos="6930"/>
          <w:tab w:val="left" w:pos="7650"/>
        </w:tabs>
        <w:ind w:right="90"/>
        <w:rPr>
          <w:szCs w:val="20"/>
        </w:rPr>
      </w:pPr>
      <w:r w:rsidRPr="00042E9F">
        <w:rPr>
          <w:szCs w:val="20"/>
          <w:highlight w:val="green"/>
        </w:rPr>
        <w:t xml:space="preserve">{%p if </w:t>
      </w:r>
      <w:proofErr w:type="spellStart"/>
      <w:proofErr w:type="gramStart"/>
      <w:r w:rsidRPr="00042E9F">
        <w:rPr>
          <w:szCs w:val="20"/>
          <w:highlight w:val="green"/>
        </w:rPr>
        <w:t>case.remote</w:t>
      </w:r>
      <w:proofErr w:type="gramEnd"/>
      <w:r w:rsidRPr="00042E9F">
        <w:rPr>
          <w:szCs w:val="20"/>
          <w:highlight w:val="green"/>
        </w:rPr>
        <w:t>_depo</w:t>
      </w:r>
      <w:proofErr w:type="spellEnd"/>
      <w:r w:rsidRPr="00042E9F">
        <w:rPr>
          <w:szCs w:val="20"/>
          <w:highlight w:val="green"/>
        </w:rPr>
        <w:t xml:space="preserve"> %}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737ADA" w14:paraId="63CD1923" w14:textId="77777777" w:rsidTr="008F5DBD">
        <w:tc>
          <w:tcPr>
            <w:tcW w:w="4680" w:type="dxa"/>
          </w:tcPr>
          <w:p w14:paraId="1E86CEEF" w14:textId="5389BADB" w:rsidR="00AD166D" w:rsidRPr="00E703E3" w:rsidRDefault="00737ADA" w:rsidP="003B0B90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left="-105" w:right="86"/>
              <w:contextualSpacing/>
              <w:rPr>
                <w:b/>
                <w:bCs/>
                <w:szCs w:val="20"/>
                <w:u w:val="single"/>
              </w:rPr>
            </w:pPr>
            <w:r w:rsidRPr="00E703E3">
              <w:rPr>
                <w:b/>
                <w:bCs/>
                <w:szCs w:val="20"/>
                <w:u w:val="single"/>
              </w:rPr>
              <w:t xml:space="preserve">PERSON TO BE </w:t>
            </w:r>
            <w:r w:rsidRPr="003B0B90">
              <w:rPr>
                <w:b/>
                <w:bCs/>
                <w:szCs w:val="20"/>
                <w:u w:val="single"/>
              </w:rPr>
              <w:t>EXAMINED</w:t>
            </w:r>
            <w:r w:rsidRPr="00E703E3">
              <w:rPr>
                <w:b/>
                <w:bCs/>
                <w:szCs w:val="20"/>
                <w:u w:val="single"/>
              </w:rPr>
              <w:t>:</w:t>
            </w:r>
          </w:p>
        </w:tc>
        <w:tc>
          <w:tcPr>
            <w:tcW w:w="4680" w:type="dxa"/>
            <w:vAlign w:val="bottom"/>
          </w:tcPr>
          <w:p w14:paraId="496F6884" w14:textId="77777777" w:rsidR="00737ADA" w:rsidRDefault="00737ADA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right="86"/>
              <w:contextualSpacing/>
              <w:jc w:val="left"/>
              <w:rPr>
                <w:szCs w:val="20"/>
              </w:rPr>
            </w:pPr>
            <w:proofErr w:type="gramStart"/>
            <w:r>
              <w:rPr>
                <w:szCs w:val="20"/>
              </w:rPr>
              <w:t xml:space="preserve">{{ </w:t>
            </w:r>
            <w:proofErr w:type="spellStart"/>
            <w:r w:rsidRPr="00737ADA">
              <w:rPr>
                <w:szCs w:val="20"/>
              </w:rPr>
              <w:t>comma</w:t>
            </w:r>
            <w:proofErr w:type="gramEnd"/>
            <w:r w:rsidRPr="00737ADA">
              <w:rPr>
                <w:szCs w:val="20"/>
              </w:rPr>
              <w:t>_and_list</w:t>
            </w:r>
            <w:proofErr w:type="spellEnd"/>
            <w:r w:rsidRPr="00737ADA">
              <w:rPr>
                <w:szCs w:val="20"/>
              </w:rPr>
              <w:t>(</w:t>
            </w:r>
            <w:proofErr w:type="spellStart"/>
            <w:r w:rsidR="00F62CE3">
              <w:rPr>
                <w:szCs w:val="20"/>
              </w:rPr>
              <w:t>case</w:t>
            </w:r>
            <w:r w:rsidRPr="00737ADA">
              <w:rPr>
                <w:szCs w:val="20"/>
              </w:rPr>
              <w:t>.recipients</w:t>
            </w:r>
            <w:proofErr w:type="spellEnd"/>
            <w:r w:rsidRPr="00737ADA">
              <w:rPr>
                <w:szCs w:val="20"/>
              </w:rPr>
              <w:t>())</w:t>
            </w:r>
            <w:r>
              <w:rPr>
                <w:szCs w:val="20"/>
              </w:rPr>
              <w:t xml:space="preserve"> }}</w:t>
            </w:r>
          </w:p>
          <w:p w14:paraId="34BD78B9" w14:textId="23A69A05" w:rsidR="00C70CF6" w:rsidRDefault="00C70CF6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right="86"/>
              <w:contextualSpacing/>
              <w:jc w:val="left"/>
              <w:rPr>
                <w:szCs w:val="20"/>
              </w:rPr>
            </w:pPr>
          </w:p>
        </w:tc>
      </w:tr>
      <w:tr w:rsidR="00737ADA" w14:paraId="09759261" w14:textId="77777777" w:rsidTr="008F5DBD">
        <w:tc>
          <w:tcPr>
            <w:tcW w:w="4680" w:type="dxa"/>
          </w:tcPr>
          <w:p w14:paraId="4E4A3BF1" w14:textId="053CC25A" w:rsidR="00737ADA" w:rsidRPr="00E703E3" w:rsidRDefault="00737ADA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left="-105" w:right="86"/>
              <w:contextualSpacing/>
              <w:jc w:val="left"/>
              <w:rPr>
                <w:b/>
                <w:bCs/>
                <w:szCs w:val="20"/>
                <w:u w:val="single"/>
              </w:rPr>
            </w:pPr>
            <w:r w:rsidRPr="00E703E3">
              <w:rPr>
                <w:b/>
                <w:bCs/>
                <w:szCs w:val="20"/>
                <w:u w:val="single"/>
              </w:rPr>
              <w:t>DATE AND TIME OF DEPOSITION:</w:t>
            </w:r>
          </w:p>
        </w:tc>
        <w:tc>
          <w:tcPr>
            <w:tcW w:w="4680" w:type="dxa"/>
            <w:vAlign w:val="bottom"/>
          </w:tcPr>
          <w:p w14:paraId="52011D48" w14:textId="5E8F92A1" w:rsidR="00737ADA" w:rsidRDefault="00737ADA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right="86"/>
              <w:contextualSpacing/>
              <w:jc w:val="left"/>
              <w:rPr>
                <w:szCs w:val="20"/>
              </w:rPr>
            </w:pPr>
            <w:proofErr w:type="gramStart"/>
            <w:r>
              <w:rPr>
                <w:szCs w:val="20"/>
              </w:rPr>
              <w:t xml:space="preserve">{{ </w:t>
            </w:r>
            <w:r w:rsidRPr="00737ADA">
              <w:rPr>
                <w:szCs w:val="20"/>
              </w:rPr>
              <w:t xml:space="preserve"> </w:t>
            </w:r>
            <w:proofErr w:type="spellStart"/>
            <w:proofErr w:type="gramEnd"/>
            <w:r w:rsidRPr="00737ADA">
              <w:rPr>
                <w:szCs w:val="20"/>
              </w:rPr>
              <w:t>format_date</w:t>
            </w:r>
            <w:proofErr w:type="spellEnd"/>
            <w:r w:rsidRPr="00737ADA">
              <w:rPr>
                <w:szCs w:val="20"/>
              </w:rPr>
              <w:t>(</w:t>
            </w:r>
            <w:proofErr w:type="spellStart"/>
            <w:r>
              <w:rPr>
                <w:szCs w:val="20"/>
              </w:rPr>
              <w:t>case</w:t>
            </w:r>
            <w:r w:rsidRPr="00737ADA">
              <w:rPr>
                <w:szCs w:val="20"/>
              </w:rPr>
              <w:t>.proposed_depo_date</w:t>
            </w:r>
            <w:proofErr w:type="spellEnd"/>
            <w:r w:rsidRPr="00737ADA">
              <w:rPr>
                <w:szCs w:val="20"/>
              </w:rPr>
              <w:t>)</w:t>
            </w:r>
            <w:r>
              <w:rPr>
                <w:szCs w:val="20"/>
              </w:rPr>
              <w:t xml:space="preserve"> }}</w:t>
            </w:r>
          </w:p>
          <w:p w14:paraId="0D89FCBB" w14:textId="7D6F4DA1" w:rsidR="00737ADA" w:rsidRDefault="00737ADA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right="86"/>
              <w:contextualSpacing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{%p </w:t>
            </w:r>
            <w:proofErr w:type="gramStart"/>
            <w:r>
              <w:rPr>
                <w:szCs w:val="20"/>
              </w:rPr>
              <w:t xml:space="preserve">if </w:t>
            </w:r>
            <w:r w:rsidRPr="00737ADA"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case</w:t>
            </w:r>
            <w:proofErr w:type="gramEnd"/>
            <w:r w:rsidRPr="00737ADA">
              <w:rPr>
                <w:szCs w:val="20"/>
              </w:rPr>
              <w:t>.proposed_depo_time</w:t>
            </w:r>
            <w:proofErr w:type="spellEnd"/>
            <w:r>
              <w:rPr>
                <w:szCs w:val="20"/>
              </w:rPr>
              <w:t xml:space="preserve"> %}</w:t>
            </w:r>
          </w:p>
          <w:p w14:paraId="15DFAA35" w14:textId="77777777" w:rsidR="00737ADA" w:rsidRDefault="00737ADA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right="86"/>
              <w:contextualSpacing/>
              <w:jc w:val="left"/>
              <w:rPr>
                <w:szCs w:val="20"/>
              </w:rPr>
            </w:pPr>
            <w:proofErr w:type="gramStart"/>
            <w:r>
              <w:rPr>
                <w:szCs w:val="20"/>
              </w:rPr>
              <w:t xml:space="preserve">{{ </w:t>
            </w:r>
            <w:r w:rsidRPr="00737ADA">
              <w:rPr>
                <w:szCs w:val="20"/>
              </w:rPr>
              <w:t xml:space="preserve"> </w:t>
            </w:r>
            <w:proofErr w:type="spellStart"/>
            <w:proofErr w:type="gramEnd"/>
            <w:r w:rsidRPr="00737ADA">
              <w:rPr>
                <w:szCs w:val="20"/>
              </w:rPr>
              <w:t>format_time</w:t>
            </w:r>
            <w:proofErr w:type="spellEnd"/>
            <w:r w:rsidRPr="00737ADA">
              <w:rPr>
                <w:szCs w:val="20"/>
              </w:rPr>
              <w:t>(</w:t>
            </w:r>
            <w:proofErr w:type="spellStart"/>
            <w:r>
              <w:rPr>
                <w:szCs w:val="20"/>
              </w:rPr>
              <w:t>case</w:t>
            </w:r>
            <w:r w:rsidRPr="00737ADA">
              <w:rPr>
                <w:szCs w:val="20"/>
              </w:rPr>
              <w:t>.proposed_depo_time</w:t>
            </w:r>
            <w:proofErr w:type="spellEnd"/>
            <w:r w:rsidRPr="00737ADA">
              <w:rPr>
                <w:szCs w:val="20"/>
              </w:rPr>
              <w:t>)</w:t>
            </w:r>
            <w:r>
              <w:rPr>
                <w:szCs w:val="20"/>
              </w:rPr>
              <w:t xml:space="preserve"> }}</w:t>
            </w:r>
          </w:p>
          <w:p w14:paraId="4BDC3D0F" w14:textId="77777777" w:rsidR="00737ADA" w:rsidRDefault="00737ADA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right="86"/>
              <w:contextualSpacing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{%p endif %} </w:t>
            </w:r>
          </w:p>
          <w:p w14:paraId="10EA596E" w14:textId="52095A5B" w:rsidR="00C70CF6" w:rsidRDefault="00C70CF6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right="86"/>
              <w:contextualSpacing/>
              <w:jc w:val="left"/>
              <w:rPr>
                <w:szCs w:val="20"/>
              </w:rPr>
            </w:pPr>
          </w:p>
        </w:tc>
      </w:tr>
      <w:tr w:rsidR="00737ADA" w14:paraId="22B29794" w14:textId="77777777" w:rsidTr="008F5DBD">
        <w:tc>
          <w:tcPr>
            <w:tcW w:w="4680" w:type="dxa"/>
          </w:tcPr>
          <w:p w14:paraId="7E7D364D" w14:textId="4B291F98" w:rsidR="00737ADA" w:rsidRPr="00E703E3" w:rsidRDefault="00737ADA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left="-105" w:right="86"/>
              <w:contextualSpacing/>
              <w:jc w:val="left"/>
              <w:rPr>
                <w:b/>
                <w:bCs/>
                <w:szCs w:val="20"/>
                <w:u w:val="single"/>
              </w:rPr>
            </w:pPr>
            <w:r w:rsidRPr="00E703E3">
              <w:rPr>
                <w:b/>
                <w:bCs/>
                <w:szCs w:val="20"/>
                <w:u w:val="single"/>
              </w:rPr>
              <w:t>PLACE OF DEPOSITION:</w:t>
            </w:r>
          </w:p>
        </w:tc>
        <w:tc>
          <w:tcPr>
            <w:tcW w:w="4680" w:type="dxa"/>
            <w:vAlign w:val="bottom"/>
          </w:tcPr>
          <w:p w14:paraId="72FF4B86" w14:textId="443E3B41" w:rsidR="00737ADA" w:rsidRDefault="00737ADA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right="86"/>
              <w:contextualSpacing/>
              <w:jc w:val="left"/>
              <w:rPr>
                <w:szCs w:val="20"/>
              </w:rPr>
            </w:pPr>
            <w:proofErr w:type="gramStart"/>
            <w:r>
              <w:rPr>
                <w:szCs w:val="20"/>
              </w:rPr>
              <w:t xml:space="preserve">{{ </w:t>
            </w:r>
            <w:proofErr w:type="spellStart"/>
            <w:r>
              <w:rPr>
                <w:szCs w:val="20"/>
              </w:rPr>
              <w:t>case</w:t>
            </w:r>
            <w:r w:rsidRPr="00737ADA">
              <w:rPr>
                <w:szCs w:val="20"/>
              </w:rPr>
              <w:t>.depo_location.name</w:t>
            </w:r>
            <w:proofErr w:type="gramEnd"/>
            <w:r w:rsidRPr="00737ADA">
              <w:rPr>
                <w:szCs w:val="20"/>
              </w:rPr>
              <w:t>.text</w:t>
            </w:r>
            <w:proofErr w:type="spellEnd"/>
            <w:r>
              <w:rPr>
                <w:szCs w:val="20"/>
              </w:rPr>
              <w:t>}}</w:t>
            </w:r>
          </w:p>
          <w:p w14:paraId="59EB5ACB" w14:textId="77777777" w:rsidR="00737ADA" w:rsidRDefault="00737ADA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right="86"/>
              <w:contextualSpacing/>
              <w:jc w:val="left"/>
              <w:rPr>
                <w:szCs w:val="20"/>
              </w:rPr>
            </w:pPr>
            <w:proofErr w:type="gramStart"/>
            <w:r>
              <w:rPr>
                <w:szCs w:val="20"/>
              </w:rPr>
              <w:t xml:space="preserve">{{ </w:t>
            </w:r>
            <w:proofErr w:type="spellStart"/>
            <w:r>
              <w:rPr>
                <w:szCs w:val="20"/>
              </w:rPr>
              <w:t>case</w:t>
            </w:r>
            <w:proofErr w:type="gramEnd"/>
            <w:r w:rsidRPr="00737ADA">
              <w:rPr>
                <w:szCs w:val="20"/>
              </w:rPr>
              <w:t>.depo_location.address.block</w:t>
            </w:r>
            <w:proofErr w:type="spellEnd"/>
            <w:r w:rsidRPr="00737ADA">
              <w:rPr>
                <w:szCs w:val="20"/>
              </w:rPr>
              <w:t>()</w:t>
            </w:r>
            <w:r>
              <w:rPr>
                <w:szCs w:val="20"/>
              </w:rPr>
              <w:t xml:space="preserve"> }}</w:t>
            </w:r>
          </w:p>
          <w:p w14:paraId="2499287A" w14:textId="5B1F46C8" w:rsidR="00C70CF6" w:rsidRDefault="00C70CF6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right="86"/>
              <w:contextualSpacing/>
              <w:jc w:val="left"/>
              <w:rPr>
                <w:szCs w:val="20"/>
              </w:rPr>
            </w:pPr>
          </w:p>
        </w:tc>
      </w:tr>
      <w:tr w:rsidR="00737ADA" w14:paraId="1277E41E" w14:textId="77777777" w:rsidTr="008F5DBD">
        <w:tc>
          <w:tcPr>
            <w:tcW w:w="4680" w:type="dxa"/>
          </w:tcPr>
          <w:p w14:paraId="386DD8A4" w14:textId="2A6CF577" w:rsidR="00737ADA" w:rsidRPr="00E703E3" w:rsidRDefault="00737ADA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left="-105" w:right="86"/>
              <w:contextualSpacing/>
              <w:jc w:val="left"/>
              <w:rPr>
                <w:b/>
                <w:bCs/>
                <w:szCs w:val="20"/>
                <w:u w:val="single"/>
              </w:rPr>
            </w:pPr>
            <w:r w:rsidRPr="00E703E3">
              <w:rPr>
                <w:b/>
                <w:bCs/>
                <w:szCs w:val="20"/>
                <w:u w:val="single"/>
              </w:rPr>
              <w:t>COURT REPORTER:</w:t>
            </w:r>
          </w:p>
        </w:tc>
        <w:tc>
          <w:tcPr>
            <w:tcW w:w="4680" w:type="dxa"/>
            <w:vAlign w:val="bottom"/>
          </w:tcPr>
          <w:p w14:paraId="51D0D1E3" w14:textId="75D13CB7" w:rsidR="00737ADA" w:rsidRDefault="00737ADA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right="86"/>
              <w:contextualSpacing/>
              <w:jc w:val="left"/>
              <w:rPr>
                <w:szCs w:val="20"/>
              </w:rPr>
            </w:pPr>
            <w:proofErr w:type="gramStart"/>
            <w:r>
              <w:rPr>
                <w:szCs w:val="20"/>
              </w:rPr>
              <w:t xml:space="preserve">{{ </w:t>
            </w:r>
            <w:proofErr w:type="spellStart"/>
            <w:r w:rsidR="00F62CE3">
              <w:rPr>
                <w:szCs w:val="20"/>
              </w:rPr>
              <w:t>case</w:t>
            </w:r>
            <w:r w:rsidRPr="00737ADA">
              <w:rPr>
                <w:szCs w:val="20"/>
              </w:rPr>
              <w:t>.court_reporter.name</w:t>
            </w:r>
            <w:proofErr w:type="gramEnd"/>
            <w:r w:rsidRPr="00737ADA">
              <w:rPr>
                <w:szCs w:val="20"/>
              </w:rPr>
              <w:t>.text</w:t>
            </w:r>
            <w:proofErr w:type="spellEnd"/>
            <w:r w:rsidRPr="00737AD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}} </w:t>
            </w:r>
          </w:p>
          <w:p w14:paraId="0A937EA7" w14:textId="380DC38C" w:rsidR="00737ADA" w:rsidRDefault="00737ADA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right="86"/>
              <w:contextualSpacing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{%p if </w:t>
            </w:r>
            <w:proofErr w:type="spellStart"/>
            <w:proofErr w:type="gramStart"/>
            <w:r w:rsidR="00F62CE3">
              <w:rPr>
                <w:szCs w:val="20"/>
              </w:rPr>
              <w:t>case</w:t>
            </w:r>
            <w:r w:rsidRPr="00737ADA">
              <w:rPr>
                <w:szCs w:val="20"/>
              </w:rPr>
              <w:t>.court</w:t>
            </w:r>
            <w:proofErr w:type="gramEnd"/>
            <w:r w:rsidRPr="00737ADA">
              <w:rPr>
                <w:szCs w:val="20"/>
              </w:rPr>
              <w:t>_reporter.phone</w:t>
            </w:r>
            <w:proofErr w:type="spellEnd"/>
            <w:r>
              <w:rPr>
                <w:szCs w:val="20"/>
              </w:rPr>
              <w:t xml:space="preserve"> %}</w:t>
            </w:r>
          </w:p>
          <w:p w14:paraId="5F8D650A" w14:textId="02345A1B" w:rsidR="00737ADA" w:rsidRDefault="00737ADA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right="86"/>
              <w:contextualSpacing/>
              <w:jc w:val="left"/>
              <w:rPr>
                <w:szCs w:val="20"/>
              </w:rPr>
            </w:pPr>
            <w:proofErr w:type="gramStart"/>
            <w:r>
              <w:rPr>
                <w:szCs w:val="20"/>
              </w:rPr>
              <w:t xml:space="preserve">{{ </w:t>
            </w:r>
            <w:proofErr w:type="spellStart"/>
            <w:r w:rsidRPr="00737ADA">
              <w:rPr>
                <w:szCs w:val="20"/>
              </w:rPr>
              <w:t>phone</w:t>
            </w:r>
            <w:proofErr w:type="gramEnd"/>
            <w:r w:rsidRPr="00737ADA">
              <w:rPr>
                <w:szCs w:val="20"/>
              </w:rPr>
              <w:t>_number_formatted</w:t>
            </w:r>
            <w:proofErr w:type="spellEnd"/>
            <w:r w:rsidRPr="00737ADA">
              <w:rPr>
                <w:szCs w:val="20"/>
              </w:rPr>
              <w:t>(</w:t>
            </w:r>
            <w:proofErr w:type="spellStart"/>
            <w:r w:rsidR="00F62CE3">
              <w:rPr>
                <w:szCs w:val="20"/>
              </w:rPr>
              <w:t>case</w:t>
            </w:r>
            <w:r w:rsidRPr="00737ADA">
              <w:rPr>
                <w:szCs w:val="20"/>
              </w:rPr>
              <w:t>.court_reporter.phone</w:t>
            </w:r>
            <w:proofErr w:type="spellEnd"/>
            <w:r w:rsidRPr="00737ADA">
              <w:rPr>
                <w:szCs w:val="20"/>
              </w:rPr>
              <w:t>)</w:t>
            </w:r>
            <w:r>
              <w:rPr>
                <w:szCs w:val="20"/>
              </w:rPr>
              <w:t xml:space="preserve"> }}</w:t>
            </w:r>
          </w:p>
          <w:p w14:paraId="6A742336" w14:textId="77777777" w:rsidR="00737ADA" w:rsidRDefault="00737ADA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right="86"/>
              <w:contextualSpacing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{%p endif %} </w:t>
            </w:r>
          </w:p>
          <w:p w14:paraId="691CD72E" w14:textId="35070C6B" w:rsidR="00C70CF6" w:rsidRDefault="00C70CF6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right="86"/>
              <w:contextualSpacing/>
              <w:jc w:val="left"/>
              <w:rPr>
                <w:szCs w:val="20"/>
              </w:rPr>
            </w:pPr>
          </w:p>
        </w:tc>
      </w:tr>
    </w:tbl>
    <w:p w14:paraId="39DB9553" w14:textId="722E4CD8" w:rsidR="00042E9F" w:rsidRDefault="00042E9F" w:rsidP="007620BB">
      <w:pPr>
        <w:tabs>
          <w:tab w:val="left" w:pos="792"/>
          <w:tab w:val="left" w:pos="1170"/>
          <w:tab w:val="left" w:pos="1890"/>
          <w:tab w:val="left" w:pos="2340"/>
          <w:tab w:val="left" w:pos="2790"/>
          <w:tab w:val="left" w:pos="3330"/>
          <w:tab w:val="left" w:pos="4050"/>
          <w:tab w:val="left" w:pos="4770"/>
          <w:tab w:val="left" w:pos="5490"/>
          <w:tab w:val="left" w:pos="5850"/>
          <w:tab w:val="left" w:pos="6210"/>
          <w:tab w:val="left" w:pos="6930"/>
          <w:tab w:val="left" w:pos="7650"/>
        </w:tabs>
        <w:ind w:right="90"/>
        <w:rPr>
          <w:szCs w:val="20"/>
        </w:rPr>
      </w:pPr>
      <w:r w:rsidRPr="00042E9F">
        <w:rPr>
          <w:b/>
          <w:bCs/>
          <w:szCs w:val="20"/>
        </w:rPr>
        <w:t xml:space="preserve">PLEASE TAKE FURTHER NOTICE </w:t>
      </w:r>
      <w:r w:rsidRPr="00042E9F">
        <w:rPr>
          <w:szCs w:val="20"/>
        </w:rPr>
        <w:t xml:space="preserve">that: </w:t>
      </w:r>
    </w:p>
    <w:p w14:paraId="257E04B6" w14:textId="0E3633A9" w:rsidR="00042E9F" w:rsidRPr="00E77C5D" w:rsidRDefault="00042E9F" w:rsidP="003B0B90">
      <w:pPr>
        <w:widowControl w:val="0"/>
        <w:numPr>
          <w:ilvl w:val="0"/>
          <w:numId w:val="15"/>
        </w:numPr>
        <w:ind w:right="86" w:firstLine="0"/>
        <w:contextualSpacing/>
        <w:rPr>
          <w:highlight w:val="green"/>
        </w:rPr>
      </w:pPr>
      <w:r w:rsidRPr="00E77C5D">
        <w:rPr>
          <w:highlight w:val="green"/>
        </w:rPr>
        <w:t xml:space="preserve">{%p for notice in </w:t>
      </w:r>
      <w:proofErr w:type="spellStart"/>
      <w:proofErr w:type="gramStart"/>
      <w:r w:rsidRPr="00E77C5D">
        <w:rPr>
          <w:highlight w:val="green"/>
        </w:rPr>
        <w:t>case.remote</w:t>
      </w:r>
      <w:proofErr w:type="gramEnd"/>
      <w:r w:rsidRPr="00E77C5D">
        <w:rPr>
          <w:highlight w:val="green"/>
        </w:rPr>
        <w:t>_depo_notices</w:t>
      </w:r>
      <w:proofErr w:type="spellEnd"/>
      <w:r w:rsidRPr="00E77C5D">
        <w:rPr>
          <w:highlight w:val="green"/>
        </w:rPr>
        <w:t>() %}</w:t>
      </w:r>
    </w:p>
    <w:p w14:paraId="6E877562" w14:textId="4399DB8E" w:rsidR="00042E9F" w:rsidRDefault="00042E9F" w:rsidP="003B0B90">
      <w:pPr>
        <w:widowControl w:val="0"/>
        <w:numPr>
          <w:ilvl w:val="0"/>
          <w:numId w:val="15"/>
        </w:numPr>
        <w:ind w:right="86" w:firstLine="0"/>
        <w:contextualSpacing/>
      </w:pPr>
      <w:proofErr w:type="gramStart"/>
      <w:r>
        <w:t>{{ notice</w:t>
      </w:r>
      <w:proofErr w:type="gramEnd"/>
      <w:r>
        <w:t xml:space="preserve"> }}</w:t>
      </w:r>
    </w:p>
    <w:p w14:paraId="5DAF2470" w14:textId="0088B23A" w:rsidR="00042E9F" w:rsidRPr="00E77C5D" w:rsidRDefault="00042E9F" w:rsidP="003B0B90">
      <w:pPr>
        <w:widowControl w:val="0"/>
        <w:numPr>
          <w:ilvl w:val="0"/>
          <w:numId w:val="15"/>
        </w:numPr>
        <w:ind w:right="86" w:firstLine="0"/>
        <w:contextualSpacing/>
        <w:rPr>
          <w:highlight w:val="green"/>
        </w:rPr>
      </w:pPr>
      <w:r w:rsidRPr="00E77C5D">
        <w:rPr>
          <w:highlight w:val="green"/>
        </w:rPr>
        <w:t xml:space="preserve">{%p </w:t>
      </w:r>
      <w:proofErr w:type="spellStart"/>
      <w:r w:rsidRPr="00E77C5D">
        <w:rPr>
          <w:highlight w:val="green"/>
        </w:rPr>
        <w:t>endfor</w:t>
      </w:r>
      <w:proofErr w:type="spellEnd"/>
      <w:r w:rsidRPr="00E77C5D">
        <w:rPr>
          <w:highlight w:val="green"/>
        </w:rPr>
        <w:t xml:space="preserve"> %} </w:t>
      </w:r>
    </w:p>
    <w:p w14:paraId="172A142B" w14:textId="5DC6EDB3" w:rsidR="00042E9F" w:rsidRPr="00042E9F" w:rsidRDefault="00042E9F" w:rsidP="00042E9F">
      <w:pPr>
        <w:widowControl w:val="0"/>
        <w:ind w:right="86"/>
        <w:contextualSpacing/>
      </w:pPr>
      <w:r w:rsidRPr="00042E9F">
        <w:rPr>
          <w:highlight w:val="green"/>
        </w:rPr>
        <w:t>{%p endif %}</w:t>
      </w:r>
      <w:r w:rsidRPr="00042E9F">
        <w:t xml:space="preserve"> </w:t>
      </w:r>
    </w:p>
    <w:p w14:paraId="3399E2A4" w14:textId="67DD789B" w:rsidR="00042E9F" w:rsidRPr="007620BB" w:rsidRDefault="00042E9F" w:rsidP="00DF3C88">
      <w:pPr>
        <w:widowControl w:val="0"/>
        <w:ind w:right="86" w:firstLine="720"/>
        <w:contextualSpacing/>
      </w:pPr>
      <w:proofErr w:type="gramStart"/>
      <w:r>
        <w:t xml:space="preserve">{{ </w:t>
      </w:r>
      <w:proofErr w:type="spellStart"/>
      <w:r>
        <w:t>case</w:t>
      </w:r>
      <w:proofErr w:type="gramEnd"/>
      <w:r>
        <w:t>.depo_outro</w:t>
      </w:r>
      <w:proofErr w:type="spellEnd"/>
      <w:r>
        <w:t>() }}</w:t>
      </w:r>
    </w:p>
    <w:p w14:paraId="1A60C34E" w14:textId="456A9C96" w:rsidR="00CF5AC3" w:rsidRPr="005378C0" w:rsidRDefault="00CF5AC3" w:rsidP="005378C0">
      <w:pPr>
        <w:widowControl w:val="0"/>
        <w:ind w:right="86"/>
      </w:pPr>
      <w:r w:rsidRPr="009A584F">
        <w:rPr>
          <w:szCs w:val="20"/>
          <w:highlight w:val="yellow"/>
        </w:rPr>
        <w:t xml:space="preserve">{%p </w:t>
      </w:r>
      <w:proofErr w:type="spellStart"/>
      <w:r w:rsidRPr="009A584F">
        <w:rPr>
          <w:szCs w:val="20"/>
          <w:highlight w:val="yellow"/>
        </w:rPr>
        <w:t>elif</w:t>
      </w:r>
      <w:proofErr w:type="spellEnd"/>
      <w:r w:rsidRPr="009A584F">
        <w:rPr>
          <w:szCs w:val="20"/>
          <w:highlight w:val="yellow"/>
        </w:rPr>
        <w:t xml:space="preserve"> </w:t>
      </w:r>
      <w:proofErr w:type="spellStart"/>
      <w:proofErr w:type="gramStart"/>
      <w:r w:rsidRPr="009A584F">
        <w:rPr>
          <w:highlight w:val="yellow"/>
        </w:rPr>
        <w:t>case.draft</w:t>
      </w:r>
      <w:proofErr w:type="spellEnd"/>
      <w:proofErr w:type="gramEnd"/>
      <w:r w:rsidRPr="009A584F">
        <w:rPr>
          <w:highlight w:val="yellow"/>
        </w:rPr>
        <w:t xml:space="preserve"> == 'Trial Memo' %}</w:t>
      </w:r>
    </w:p>
    <w:p w14:paraId="0D313558" w14:textId="4C64A67A" w:rsidR="00CF5AC3" w:rsidRPr="00CF5AC3" w:rsidRDefault="00CF5AC3" w:rsidP="003C75C3">
      <w:pPr>
        <w:pStyle w:val="Heading1"/>
      </w:pPr>
      <w:r w:rsidRPr="00CF5AC3">
        <w:t>STATEMENT OF FACTS</w:t>
      </w:r>
    </w:p>
    <w:p w14:paraId="0903182C" w14:textId="77777777" w:rsidR="00CF5AC3" w:rsidRPr="00CF5AC3" w:rsidRDefault="00CF5AC3" w:rsidP="003C75C3">
      <w:pPr>
        <w:pStyle w:val="Heading1"/>
      </w:pPr>
      <w:r w:rsidRPr="00CF5AC3">
        <w:t>ISSUES BEFORE THE JURY</w:t>
      </w:r>
    </w:p>
    <w:p w14:paraId="12519894" w14:textId="77777777" w:rsidR="00CF5AC3" w:rsidRPr="003C75C3" w:rsidRDefault="00CF5AC3" w:rsidP="003C75C3">
      <w:pPr>
        <w:pStyle w:val="Heading1"/>
      </w:pPr>
      <w:r w:rsidRPr="003C75C3">
        <w:t>EVIDENTIARY ISSUES</w:t>
      </w:r>
    </w:p>
    <w:p w14:paraId="79B29078" w14:textId="78810FEB" w:rsidR="001C49A9" w:rsidRDefault="001C49A9" w:rsidP="00C75F55">
      <w:pPr>
        <w:ind w:right="90"/>
      </w:pPr>
      <w:r w:rsidRPr="001C49A9">
        <w:rPr>
          <w:highlight w:val="green"/>
        </w:rPr>
        <w:t xml:space="preserve">{%p for topic in </w:t>
      </w:r>
      <w:proofErr w:type="spellStart"/>
      <w:proofErr w:type="gramStart"/>
      <w:r w:rsidRPr="001C49A9">
        <w:rPr>
          <w:highlight w:val="green"/>
        </w:rPr>
        <w:t>case.facite</w:t>
      </w:r>
      <w:proofErr w:type="gramEnd"/>
      <w:r w:rsidRPr="001C49A9">
        <w:rPr>
          <w:highlight w:val="green"/>
        </w:rPr>
        <w:t>_trial_memo</w:t>
      </w:r>
      <w:proofErr w:type="spellEnd"/>
      <w:r w:rsidRPr="001C49A9">
        <w:rPr>
          <w:highlight w:val="green"/>
        </w:rPr>
        <w:t>() %}</w:t>
      </w:r>
    </w:p>
    <w:p w14:paraId="3967C7E3" w14:textId="7E9D078D" w:rsidR="00CF5AC3" w:rsidRPr="00A46446" w:rsidRDefault="00CF5AC3" w:rsidP="00A46446">
      <w:pPr>
        <w:pStyle w:val="ListParagraph"/>
        <w:numPr>
          <w:ilvl w:val="0"/>
          <w:numId w:val="23"/>
        </w:numPr>
        <w:ind w:right="90"/>
        <w:rPr>
          <w:b/>
          <w:bCs/>
          <w:u w:val="single"/>
        </w:rPr>
      </w:pPr>
      <w:proofErr w:type="gramStart"/>
      <w:r w:rsidRPr="00A46446">
        <w:rPr>
          <w:b/>
          <w:bCs/>
          <w:u w:val="single"/>
        </w:rPr>
        <w:t xml:space="preserve">{{ </w:t>
      </w:r>
      <w:r w:rsidR="001C49A9" w:rsidRPr="00A46446">
        <w:rPr>
          <w:b/>
          <w:bCs/>
          <w:u w:val="single"/>
        </w:rPr>
        <w:t>topic</w:t>
      </w:r>
      <w:proofErr w:type="gramEnd"/>
      <w:r w:rsidR="001C49A9" w:rsidRPr="00A46446">
        <w:rPr>
          <w:b/>
          <w:bCs/>
          <w:u w:val="single"/>
        </w:rPr>
        <w:t>[0]</w:t>
      </w:r>
      <w:r w:rsidR="005A2368" w:rsidRPr="00A46446">
        <w:rPr>
          <w:b/>
          <w:bCs/>
          <w:szCs w:val="20"/>
          <w:u w:val="single"/>
        </w:rPr>
        <w:t xml:space="preserve"> </w:t>
      </w:r>
      <w:r w:rsidRPr="00A46446">
        <w:rPr>
          <w:b/>
          <w:bCs/>
          <w:u w:val="single"/>
        </w:rPr>
        <w:t>}}</w:t>
      </w:r>
    </w:p>
    <w:p w14:paraId="2FDE4ECE" w14:textId="47EB8F67" w:rsidR="001C49A9" w:rsidRDefault="001C49A9" w:rsidP="00C75F55">
      <w:pPr>
        <w:ind w:right="90"/>
      </w:pPr>
      <w:proofErr w:type="gramStart"/>
      <w:r>
        <w:t>{{ topic</w:t>
      </w:r>
      <w:proofErr w:type="gramEnd"/>
      <w:r>
        <w:t>[1] }}</w:t>
      </w:r>
    </w:p>
    <w:p w14:paraId="3AD6B41D" w14:textId="50C61E0F" w:rsidR="001C49A9" w:rsidRPr="00CF5AC3" w:rsidRDefault="001C49A9" w:rsidP="00C75F55">
      <w:pPr>
        <w:ind w:right="90"/>
      </w:pPr>
      <w:r w:rsidRPr="001C49A9">
        <w:rPr>
          <w:highlight w:val="green"/>
        </w:rPr>
        <w:t xml:space="preserve">{%p </w:t>
      </w:r>
      <w:proofErr w:type="spellStart"/>
      <w:r w:rsidRPr="001C49A9">
        <w:rPr>
          <w:highlight w:val="green"/>
        </w:rPr>
        <w:t>endfor</w:t>
      </w:r>
      <w:proofErr w:type="spellEnd"/>
      <w:r w:rsidRPr="001C49A9">
        <w:rPr>
          <w:highlight w:val="green"/>
        </w:rPr>
        <w:t xml:space="preserve"> %}</w:t>
      </w:r>
      <w:r>
        <w:t xml:space="preserve"> </w:t>
      </w:r>
    </w:p>
    <w:p w14:paraId="53567243" w14:textId="1BA2CA5D" w:rsidR="007B2A22" w:rsidRPr="007620BB" w:rsidRDefault="007B2A22" w:rsidP="007B2A22">
      <w:pPr>
        <w:ind w:right="90"/>
        <w:contextualSpacing/>
      </w:pPr>
      <w:r w:rsidRPr="009A584F">
        <w:rPr>
          <w:highlight w:val="yellow"/>
        </w:rPr>
        <w:t>{%</w:t>
      </w:r>
      <w:proofErr w:type="gramStart"/>
      <w:r w:rsidRPr="009A584F">
        <w:rPr>
          <w:highlight w:val="yellow"/>
        </w:rPr>
        <w:t xml:space="preserve">p  </w:t>
      </w:r>
      <w:proofErr w:type="spellStart"/>
      <w:r w:rsidRPr="009A584F">
        <w:rPr>
          <w:highlight w:val="yellow"/>
        </w:rPr>
        <w:t>elif</w:t>
      </w:r>
      <w:proofErr w:type="spellEnd"/>
      <w:proofErr w:type="gramEnd"/>
      <w:r w:rsidRPr="009A584F">
        <w:rPr>
          <w:highlight w:val="yellow"/>
        </w:rPr>
        <w:t xml:space="preserve"> </w:t>
      </w:r>
      <w:proofErr w:type="spellStart"/>
      <w:r w:rsidRPr="009A584F">
        <w:rPr>
          <w:highlight w:val="yellow"/>
        </w:rPr>
        <w:t>case.draft</w:t>
      </w:r>
      <w:proofErr w:type="spellEnd"/>
      <w:r w:rsidRPr="009A584F">
        <w:rPr>
          <w:highlight w:val="yellow"/>
        </w:rPr>
        <w:t xml:space="preserve"> == </w:t>
      </w:r>
      <w:r w:rsidR="008C4FFB" w:rsidRPr="009A584F">
        <w:rPr>
          <w:highlight w:val="yellow"/>
        </w:rPr>
        <w:t>'Witness List'</w:t>
      </w:r>
      <w:r w:rsidRPr="009A584F">
        <w:rPr>
          <w:highlight w:val="yellow"/>
        </w:rPr>
        <w:t xml:space="preserve"> %}</w:t>
      </w:r>
    </w:p>
    <w:p w14:paraId="29E5A426" w14:textId="20E13E53" w:rsidR="008C4FFB" w:rsidRDefault="008C4FFB" w:rsidP="008C4FFB">
      <w:pPr>
        <w:widowControl w:val="0"/>
        <w:numPr>
          <w:ilvl w:val="0"/>
          <w:numId w:val="13"/>
        </w:numPr>
        <w:ind w:right="86" w:firstLine="0"/>
        <w:contextualSpacing/>
      </w:pPr>
      <w:r>
        <w:t xml:space="preserve">{%p for witness in </w:t>
      </w:r>
      <w:proofErr w:type="spellStart"/>
      <w:r>
        <w:t>case.lay_witnesses</w:t>
      </w:r>
      <w:proofErr w:type="spellEnd"/>
      <w:r>
        <w:t xml:space="preserve"> %}</w:t>
      </w:r>
    </w:p>
    <w:p w14:paraId="69D71E38" w14:textId="2A7E68FD" w:rsidR="008C4FFB" w:rsidRDefault="008C4FFB" w:rsidP="008C4FFB">
      <w:pPr>
        <w:widowControl w:val="0"/>
        <w:numPr>
          <w:ilvl w:val="0"/>
          <w:numId w:val="13"/>
        </w:numPr>
        <w:ind w:left="0" w:right="86" w:firstLine="720"/>
        <w:contextualSpacing/>
      </w:pPr>
      <w:proofErr w:type="gramStart"/>
      <w:r>
        <w:t>{{</w:t>
      </w:r>
      <w:r w:rsidR="007D69D0">
        <w:t xml:space="preserve"> </w:t>
      </w:r>
      <w:r w:rsidR="007D69D0" w:rsidRPr="007D69D0">
        <w:t>witness</w:t>
      </w:r>
      <w:proofErr w:type="gramEnd"/>
      <w:r w:rsidR="007D69D0" w:rsidRPr="007D69D0">
        <w:t xml:space="preserve"> </w:t>
      </w:r>
      <w:r>
        <w:t>}}</w:t>
      </w:r>
    </w:p>
    <w:p w14:paraId="7CAF3111" w14:textId="77777777" w:rsidR="008C4FFB" w:rsidRPr="007620BB" w:rsidRDefault="008C4FFB" w:rsidP="008C4FFB">
      <w:pPr>
        <w:widowControl w:val="0"/>
        <w:numPr>
          <w:ilvl w:val="0"/>
          <w:numId w:val="13"/>
        </w:numPr>
        <w:ind w:left="0" w:right="86" w:firstLine="720"/>
        <w:contextualSpacing/>
      </w:pPr>
      <w:r>
        <w:t xml:space="preserve">{%p </w:t>
      </w:r>
      <w:proofErr w:type="spellStart"/>
      <w:r>
        <w:t>endfor</w:t>
      </w:r>
      <w:proofErr w:type="spellEnd"/>
      <w:r>
        <w:t xml:space="preserve"> %} </w:t>
      </w:r>
    </w:p>
    <w:p w14:paraId="37730A14" w14:textId="44378FC0" w:rsidR="007B2A22" w:rsidRDefault="004000C6" w:rsidP="007620BB">
      <w:pPr>
        <w:tabs>
          <w:tab w:val="left" w:pos="792"/>
          <w:tab w:val="left" w:pos="1170"/>
          <w:tab w:val="left" w:pos="1890"/>
          <w:tab w:val="left" w:pos="2340"/>
          <w:tab w:val="left" w:pos="2790"/>
          <w:tab w:val="left" w:pos="3330"/>
          <w:tab w:val="left" w:pos="4050"/>
          <w:tab w:val="left" w:pos="4770"/>
          <w:tab w:val="left" w:pos="5490"/>
          <w:tab w:val="left" w:pos="5850"/>
          <w:tab w:val="left" w:pos="6210"/>
          <w:tab w:val="left" w:pos="6930"/>
          <w:tab w:val="left" w:pos="7650"/>
        </w:tabs>
        <w:ind w:right="90"/>
        <w:rPr>
          <w:szCs w:val="20"/>
        </w:rPr>
      </w:pPr>
      <w:proofErr w:type="gramStart"/>
      <w:r>
        <w:rPr>
          <w:szCs w:val="20"/>
        </w:rPr>
        <w:t xml:space="preserve">{{ </w:t>
      </w:r>
      <w:proofErr w:type="spellStart"/>
      <w:r>
        <w:rPr>
          <w:szCs w:val="20"/>
        </w:rPr>
        <w:t>case</w:t>
      </w:r>
      <w:proofErr w:type="gramEnd"/>
      <w:r>
        <w:rPr>
          <w:szCs w:val="20"/>
        </w:rPr>
        <w:t>.witness_list_outro</w:t>
      </w:r>
      <w:proofErr w:type="spellEnd"/>
      <w:r>
        <w:rPr>
          <w:szCs w:val="20"/>
        </w:rPr>
        <w:t xml:space="preserve"> }}</w:t>
      </w:r>
    </w:p>
    <w:p w14:paraId="4A946DEB" w14:textId="56E0F576" w:rsidR="000406EE" w:rsidRDefault="000406EE" w:rsidP="000406EE">
      <w:pPr>
        <w:ind w:right="90"/>
        <w:contextualSpacing/>
      </w:pPr>
      <w:r w:rsidRPr="007620BB">
        <w:rPr>
          <w:highlight w:val="yellow"/>
        </w:rPr>
        <w:t>{%</w:t>
      </w:r>
      <w:proofErr w:type="gramStart"/>
      <w:r w:rsidRPr="007620BB">
        <w:rPr>
          <w:highlight w:val="yellow"/>
        </w:rPr>
        <w:t xml:space="preserve">p  </w:t>
      </w:r>
      <w:proofErr w:type="spellStart"/>
      <w:r w:rsidRPr="007620BB">
        <w:rPr>
          <w:highlight w:val="yellow"/>
        </w:rPr>
        <w:t>elif</w:t>
      </w:r>
      <w:proofErr w:type="spellEnd"/>
      <w:proofErr w:type="gramEnd"/>
      <w:r w:rsidRPr="007620BB">
        <w:rPr>
          <w:highlight w:val="yellow"/>
        </w:rPr>
        <w:t xml:space="preserve"> </w:t>
      </w:r>
      <w:proofErr w:type="spellStart"/>
      <w:r w:rsidRPr="007620BB">
        <w:rPr>
          <w:highlight w:val="yellow"/>
        </w:rPr>
        <w:t>case.draft</w:t>
      </w:r>
      <w:proofErr w:type="spellEnd"/>
      <w:r w:rsidRPr="007620BB">
        <w:rPr>
          <w:highlight w:val="yellow"/>
        </w:rPr>
        <w:t xml:space="preserve"> == '</w:t>
      </w:r>
      <w:r>
        <w:rPr>
          <w:highlight w:val="yellow"/>
        </w:rPr>
        <w:t>MIL</w:t>
      </w:r>
      <w:r w:rsidRPr="007620BB">
        <w:rPr>
          <w:highlight w:val="yellow"/>
        </w:rPr>
        <w:t>' %}</w:t>
      </w:r>
    </w:p>
    <w:p w14:paraId="156385BF" w14:textId="3A43444E" w:rsidR="00AD28EE" w:rsidRDefault="00AD28EE" w:rsidP="00AD28EE">
      <w:pPr>
        <w:ind w:right="90"/>
      </w:pPr>
      <w:r w:rsidRPr="00AD28EE">
        <w:rPr>
          <w:highlight w:val="green"/>
        </w:rPr>
        <w:t xml:space="preserve">{%p for motion in </w:t>
      </w:r>
      <w:proofErr w:type="spellStart"/>
      <w:proofErr w:type="gramStart"/>
      <w:r w:rsidRPr="00AD28EE">
        <w:rPr>
          <w:highlight w:val="green"/>
        </w:rPr>
        <w:t>case.</w:t>
      </w:r>
      <w:r w:rsidRPr="00AD28EE">
        <w:rPr>
          <w:szCs w:val="20"/>
          <w:highlight w:val="green"/>
        </w:rPr>
        <w:t>facite</w:t>
      </w:r>
      <w:proofErr w:type="gramEnd"/>
      <w:r w:rsidRPr="00AD28EE">
        <w:rPr>
          <w:szCs w:val="20"/>
          <w:highlight w:val="green"/>
        </w:rPr>
        <w:t>_motions_in_limine</w:t>
      </w:r>
      <w:proofErr w:type="spellEnd"/>
      <w:r w:rsidRPr="00AD28EE">
        <w:rPr>
          <w:highlight w:val="green"/>
        </w:rPr>
        <w:t>() %}</w:t>
      </w:r>
    </w:p>
    <w:p w14:paraId="260EA8E2" w14:textId="08246982" w:rsidR="00AD28EE" w:rsidRPr="004F1481" w:rsidRDefault="00AD28EE" w:rsidP="00AD28EE">
      <w:pPr>
        <w:pStyle w:val="ListParagraph"/>
        <w:numPr>
          <w:ilvl w:val="0"/>
          <w:numId w:val="24"/>
        </w:numPr>
        <w:ind w:right="90"/>
        <w:rPr>
          <w:b/>
          <w:bCs/>
          <w:u w:val="single"/>
        </w:rPr>
      </w:pPr>
      <w:proofErr w:type="gramStart"/>
      <w:r w:rsidRPr="004F1481">
        <w:rPr>
          <w:b/>
          <w:bCs/>
          <w:u w:val="single"/>
        </w:rPr>
        <w:t>{{ motion</w:t>
      </w:r>
      <w:proofErr w:type="gramEnd"/>
      <w:r w:rsidRPr="004F1481">
        <w:rPr>
          <w:b/>
          <w:bCs/>
          <w:u w:val="single"/>
        </w:rPr>
        <w:t>[0]</w:t>
      </w:r>
      <w:r w:rsidRPr="004F1481">
        <w:rPr>
          <w:b/>
          <w:bCs/>
          <w:szCs w:val="20"/>
          <w:u w:val="single"/>
        </w:rPr>
        <w:t xml:space="preserve"> </w:t>
      </w:r>
      <w:r w:rsidRPr="004F1481">
        <w:rPr>
          <w:b/>
          <w:bCs/>
          <w:u w:val="single"/>
        </w:rPr>
        <w:t>}}</w:t>
      </w:r>
    </w:p>
    <w:p w14:paraId="1B71BE4B" w14:textId="3D396290" w:rsidR="00AD28EE" w:rsidRDefault="00AD28EE" w:rsidP="00AD28EE">
      <w:pPr>
        <w:ind w:right="90"/>
      </w:pPr>
      <w:r w:rsidRPr="00AD28EE">
        <w:t>{{</w:t>
      </w:r>
      <w:r w:rsidR="00FD5C67">
        <w:t>r</w:t>
      </w:r>
      <w:r w:rsidRPr="00AD28EE">
        <w:t xml:space="preserve"> </w:t>
      </w:r>
      <w:proofErr w:type="gramStart"/>
      <w:r w:rsidRPr="00AD28EE">
        <w:t>motion[</w:t>
      </w:r>
      <w:proofErr w:type="gramEnd"/>
      <w:r w:rsidRPr="00AD28EE">
        <w:t xml:space="preserve">1] </w:t>
      </w:r>
      <w:r w:rsidR="00FD5C67" w:rsidRPr="00FD5C67">
        <w:t xml:space="preserve">| </w:t>
      </w:r>
      <w:proofErr w:type="spellStart"/>
      <w:r w:rsidR="00FD5C67" w:rsidRPr="00FD5C67">
        <w:t>inline_markdown</w:t>
      </w:r>
      <w:proofErr w:type="spellEnd"/>
      <w:r w:rsidR="00FD5C67" w:rsidRPr="00FD5C67">
        <w:t xml:space="preserve"> </w:t>
      </w:r>
      <w:r w:rsidRPr="00AD28EE">
        <w:t>}}</w:t>
      </w:r>
    </w:p>
    <w:p w14:paraId="759E1511" w14:textId="77777777" w:rsidR="00AD28EE" w:rsidRPr="00CF5AC3" w:rsidRDefault="00AD28EE" w:rsidP="00AD28EE">
      <w:pPr>
        <w:ind w:right="90"/>
      </w:pPr>
      <w:r w:rsidRPr="001C49A9">
        <w:rPr>
          <w:highlight w:val="green"/>
        </w:rPr>
        <w:t xml:space="preserve">{%p </w:t>
      </w:r>
      <w:proofErr w:type="spellStart"/>
      <w:r w:rsidRPr="001C49A9">
        <w:rPr>
          <w:highlight w:val="green"/>
        </w:rPr>
        <w:t>endfor</w:t>
      </w:r>
      <w:proofErr w:type="spellEnd"/>
      <w:r w:rsidRPr="001C49A9">
        <w:rPr>
          <w:highlight w:val="green"/>
        </w:rPr>
        <w:t xml:space="preserve"> %}</w:t>
      </w:r>
      <w:r>
        <w:t xml:space="preserve"> </w:t>
      </w:r>
    </w:p>
    <w:p w14:paraId="1AFCBA6F" w14:textId="77777777" w:rsidR="007620BB" w:rsidRPr="007620BB" w:rsidRDefault="007620BB" w:rsidP="007620BB">
      <w:pPr>
        <w:ind w:right="90"/>
        <w:contextualSpacing/>
        <w:rPr>
          <w:highlight w:val="yellow"/>
        </w:rPr>
      </w:pPr>
      <w:r w:rsidRPr="007620BB">
        <w:rPr>
          <w:highlight w:val="yellow"/>
        </w:rPr>
        <w:t>{%</w:t>
      </w:r>
      <w:proofErr w:type="gramStart"/>
      <w:r w:rsidRPr="007620BB">
        <w:rPr>
          <w:highlight w:val="yellow"/>
        </w:rPr>
        <w:t xml:space="preserve">p  </w:t>
      </w:r>
      <w:proofErr w:type="spellStart"/>
      <w:r w:rsidRPr="007620BB">
        <w:rPr>
          <w:highlight w:val="yellow"/>
        </w:rPr>
        <w:t>elif</w:t>
      </w:r>
      <w:proofErr w:type="spellEnd"/>
      <w:proofErr w:type="gramEnd"/>
      <w:r w:rsidRPr="007620BB">
        <w:rPr>
          <w:highlight w:val="yellow"/>
        </w:rPr>
        <w:t xml:space="preserve"> </w:t>
      </w:r>
      <w:proofErr w:type="spellStart"/>
      <w:r w:rsidRPr="007620BB">
        <w:rPr>
          <w:highlight w:val="yellow"/>
        </w:rPr>
        <w:t>case.draft</w:t>
      </w:r>
      <w:proofErr w:type="spellEnd"/>
      <w:r w:rsidRPr="007620BB">
        <w:rPr>
          <w:highlight w:val="yellow"/>
        </w:rPr>
        <w:t xml:space="preserve"> == 'ROG' %}</w:t>
      </w:r>
    </w:p>
    <w:p w14:paraId="5FE5DEF5" w14:textId="31F16057" w:rsidR="007620BB" w:rsidRDefault="007620BB" w:rsidP="007620BB">
      <w:pPr>
        <w:ind w:right="90"/>
        <w:contextualSpacing/>
      </w:pPr>
      <w:r w:rsidRPr="007620BB">
        <w:rPr>
          <w:highlight w:val="yellow"/>
        </w:rPr>
        <w:t>{%</w:t>
      </w:r>
      <w:proofErr w:type="gramStart"/>
      <w:r w:rsidRPr="007620BB">
        <w:rPr>
          <w:highlight w:val="yellow"/>
        </w:rPr>
        <w:t xml:space="preserve">p  </w:t>
      </w:r>
      <w:proofErr w:type="spellStart"/>
      <w:r w:rsidRPr="007620BB">
        <w:rPr>
          <w:highlight w:val="yellow"/>
        </w:rPr>
        <w:t>elif</w:t>
      </w:r>
      <w:proofErr w:type="spellEnd"/>
      <w:proofErr w:type="gramEnd"/>
      <w:r w:rsidRPr="007620BB">
        <w:rPr>
          <w:highlight w:val="yellow"/>
        </w:rPr>
        <w:t xml:space="preserve"> </w:t>
      </w:r>
      <w:proofErr w:type="spellStart"/>
      <w:r w:rsidRPr="007620BB">
        <w:rPr>
          <w:highlight w:val="yellow"/>
        </w:rPr>
        <w:t>case.draft</w:t>
      </w:r>
      <w:proofErr w:type="spellEnd"/>
      <w:r w:rsidRPr="007620BB">
        <w:rPr>
          <w:highlight w:val="yellow"/>
        </w:rPr>
        <w:t xml:space="preserve"> =='RFA' %}</w:t>
      </w:r>
    </w:p>
    <w:p w14:paraId="10A73619" w14:textId="77777777" w:rsidR="007620BB" w:rsidRPr="007620BB" w:rsidRDefault="007620BB" w:rsidP="007620BB">
      <w:pPr>
        <w:ind w:right="90"/>
        <w:contextualSpacing/>
      </w:pPr>
      <w:r w:rsidRPr="007620BB">
        <w:rPr>
          <w:highlight w:val="yellow"/>
        </w:rPr>
        <w:t>{%</w:t>
      </w:r>
      <w:proofErr w:type="gramStart"/>
      <w:r w:rsidRPr="007620BB">
        <w:rPr>
          <w:highlight w:val="yellow"/>
        </w:rPr>
        <w:t xml:space="preserve">p  </w:t>
      </w:r>
      <w:proofErr w:type="spellStart"/>
      <w:r w:rsidRPr="007620BB">
        <w:rPr>
          <w:highlight w:val="yellow"/>
        </w:rPr>
        <w:t>elif</w:t>
      </w:r>
      <w:proofErr w:type="spellEnd"/>
      <w:proofErr w:type="gramEnd"/>
      <w:r w:rsidRPr="007620BB">
        <w:rPr>
          <w:highlight w:val="yellow"/>
        </w:rPr>
        <w:t xml:space="preserve"> </w:t>
      </w:r>
      <w:proofErr w:type="spellStart"/>
      <w:r w:rsidRPr="007620BB">
        <w:rPr>
          <w:highlight w:val="yellow"/>
        </w:rPr>
        <w:t>case.draft</w:t>
      </w:r>
      <w:proofErr w:type="spellEnd"/>
      <w:r w:rsidRPr="007620BB">
        <w:rPr>
          <w:highlight w:val="yellow"/>
        </w:rPr>
        <w:t xml:space="preserve"> == 'RFP' %}</w:t>
      </w:r>
    </w:p>
    <w:p w14:paraId="25FF82BA" w14:textId="49771C2E" w:rsidR="0088097D" w:rsidRDefault="0088097D" w:rsidP="007620BB">
      <w:pPr>
        <w:ind w:right="90"/>
        <w:contextualSpacing/>
        <w:rPr>
          <w:szCs w:val="20"/>
        </w:rPr>
      </w:pPr>
      <w:r w:rsidRPr="0088097D">
        <w:rPr>
          <w:szCs w:val="20"/>
        </w:rPr>
        <w:t xml:space="preserve">{{p </w:t>
      </w:r>
      <w:proofErr w:type="spellStart"/>
      <w:r w:rsidRPr="0088097D">
        <w:rPr>
          <w:szCs w:val="20"/>
        </w:rPr>
        <w:t>include_docx_template</w:t>
      </w:r>
      <w:proofErr w:type="spellEnd"/>
      <w:r w:rsidRPr="0088097D">
        <w:rPr>
          <w:szCs w:val="20"/>
        </w:rPr>
        <w:t>(</w:t>
      </w:r>
      <w:r w:rsidR="00204D2A">
        <w:rPr>
          <w:szCs w:val="20"/>
        </w:rPr>
        <w:t>‘RFP_maker.docx’</w:t>
      </w:r>
      <w:proofErr w:type="gramStart"/>
      <w:r w:rsidRPr="0088097D">
        <w:rPr>
          <w:szCs w:val="20"/>
        </w:rPr>
        <w:t>) }</w:t>
      </w:r>
      <w:proofErr w:type="gramEnd"/>
      <w:r w:rsidRPr="0088097D">
        <w:rPr>
          <w:szCs w:val="20"/>
        </w:rPr>
        <w:t>}</w:t>
      </w:r>
    </w:p>
    <w:p w14:paraId="7980EE98" w14:textId="02C82174" w:rsidR="00CD7C3B" w:rsidRDefault="00CD7C3B" w:rsidP="007620BB">
      <w:pPr>
        <w:ind w:right="90"/>
        <w:contextualSpacing/>
        <w:rPr>
          <w:szCs w:val="20"/>
        </w:rPr>
      </w:pPr>
      <w:r w:rsidRPr="00CD7C3B">
        <w:rPr>
          <w:szCs w:val="20"/>
          <w:highlight w:val="yellow"/>
        </w:rPr>
        <w:t>{%p endif %}</w:t>
      </w:r>
      <w:r>
        <w:rPr>
          <w:szCs w:val="20"/>
        </w:rPr>
        <w:t xml:space="preserve"> </w:t>
      </w:r>
    </w:p>
    <w:p w14:paraId="38166C15" w14:textId="128B745A" w:rsidR="00CD7C3B" w:rsidRPr="006319A9" w:rsidRDefault="006319A9" w:rsidP="006319A9">
      <w:pPr>
        <w:widowControl w:val="0"/>
        <w:spacing w:line="488" w:lineRule="exact"/>
        <w:ind w:right="86"/>
      </w:pPr>
      <w:r w:rsidRPr="003E67F9">
        <w:rPr>
          <w:highlight w:val="yellow"/>
        </w:rPr>
        <w:lastRenderedPageBreak/>
        <w:t xml:space="preserve">{%p if </w:t>
      </w:r>
      <w:proofErr w:type="spellStart"/>
      <w:proofErr w:type="gramStart"/>
      <w:r w:rsidRPr="003E67F9">
        <w:rPr>
          <w:highlight w:val="yellow"/>
        </w:rPr>
        <w:t>case.draft</w:t>
      </w:r>
      <w:proofErr w:type="spellEnd"/>
      <w:proofErr w:type="gramEnd"/>
      <w:r>
        <w:rPr>
          <w:highlight w:val="yellow"/>
        </w:rPr>
        <w:t xml:space="preserve"> not in (</w:t>
      </w:r>
      <w:r w:rsidRPr="003E67F9">
        <w:rPr>
          <w:highlight w:val="yellow"/>
        </w:rPr>
        <w:t>‘</w:t>
      </w:r>
      <w:r>
        <w:rPr>
          <w:highlight w:val="yellow"/>
        </w:rPr>
        <w:t>Complaint</w:t>
      </w:r>
      <w:r w:rsidRPr="003E67F9">
        <w:rPr>
          <w:highlight w:val="yellow"/>
        </w:rPr>
        <w:t>’</w:t>
      </w:r>
      <w:r>
        <w:rPr>
          <w:highlight w:val="yellow"/>
        </w:rPr>
        <w:t xml:space="preserve">, ‘Summons’, ‘Motion’, ‘Order’, ‘Declaration’) </w:t>
      </w:r>
      <w:r w:rsidRPr="003E67F9">
        <w:rPr>
          <w:highlight w:val="yellow"/>
        </w:rPr>
        <w:t>%}</w:t>
      </w:r>
    </w:p>
    <w:p w14:paraId="72DF76C3" w14:textId="77777777" w:rsidR="00CD7C3B" w:rsidRDefault="00CD7C3B" w:rsidP="001F6BC3">
      <w:pPr>
        <w:widowControl w:val="0"/>
        <w:spacing w:line="240" w:lineRule="auto"/>
        <w:rPr>
          <w:highlight w:val="yellow"/>
        </w:rPr>
      </w:pPr>
    </w:p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3960"/>
      </w:tblGrid>
      <w:tr w:rsidR="00D06012" w:rsidRPr="007620BB" w14:paraId="5D783AF0" w14:textId="77777777" w:rsidTr="00964D93">
        <w:trPr>
          <w:jc w:val="right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6F01C03A" w14:textId="0516314A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bookmarkStart w:id="5" w:name="_Hlk78572492"/>
            <w:r w:rsidRPr="007620BB">
              <w:rPr>
                <w:rFonts w:eastAsia="Calibri"/>
              </w:rPr>
              <w:t xml:space="preserve">Dated:  </w:t>
            </w:r>
            <w:r w:rsidRPr="007620BB">
              <w:rPr>
                <w:rFonts w:eastAsia="Calibri"/>
              </w:rPr>
              <w:fldChar w:fldCharType="begin"/>
            </w:r>
            <w:r w:rsidRPr="007620BB">
              <w:rPr>
                <w:rFonts w:eastAsia="Calibri"/>
              </w:rPr>
              <w:instrText xml:space="preserve"> DATE  \@ "MMMM d, yyyy"  \* MERGEFORMAT </w:instrText>
            </w:r>
            <w:r w:rsidRPr="007620BB">
              <w:rPr>
                <w:rFonts w:eastAsia="Calibri"/>
              </w:rPr>
              <w:fldChar w:fldCharType="separate"/>
            </w:r>
            <w:r w:rsidR="00221EB5">
              <w:rPr>
                <w:rFonts w:eastAsia="Calibri"/>
                <w:noProof/>
              </w:rPr>
              <w:t>March 28, 2023</w:t>
            </w:r>
            <w:r w:rsidRPr="007620BB">
              <w:rPr>
                <w:rFonts w:eastAsia="Calibri"/>
              </w:rPr>
              <w:fldChar w:fldCharType="end"/>
            </w:r>
            <w:r w:rsidRPr="007620BB">
              <w:rPr>
                <w:rFonts w:eastAsia="Calibri"/>
              </w:rPr>
              <w:t>.</w:t>
            </w:r>
          </w:p>
          <w:p w14:paraId="313871F3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</w:p>
        </w:tc>
      </w:tr>
      <w:tr w:rsidR="00D06012" w:rsidRPr="007620BB" w14:paraId="30F894F8" w14:textId="77777777" w:rsidTr="00964D93">
        <w:trPr>
          <w:jc w:val="right"/>
        </w:trPr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79E3D9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proofErr w:type="gramStart"/>
            <w:r w:rsidRPr="007620BB">
              <w:rPr>
                <w:rFonts w:eastAsia="Calibri"/>
              </w:rPr>
              <w:t xml:space="preserve">{{ </w:t>
            </w:r>
            <w:proofErr w:type="spellStart"/>
            <w:r>
              <w:rPr>
                <w:rFonts w:eastAsia="Calibri"/>
              </w:rPr>
              <w:t>case</w:t>
            </w:r>
            <w:proofErr w:type="gramEnd"/>
            <w:r w:rsidRPr="001E49FF">
              <w:rPr>
                <w:rFonts w:eastAsia="Calibri"/>
              </w:rPr>
              <w:t>.user_firm</w:t>
            </w:r>
            <w:proofErr w:type="spellEnd"/>
            <w:r w:rsidRPr="001E49FF">
              <w:rPr>
                <w:rFonts w:eastAsia="Calibri"/>
              </w:rPr>
              <w:t>()</w:t>
            </w:r>
            <w:r w:rsidRPr="007620BB">
              <w:rPr>
                <w:rFonts w:eastAsia="Calibri"/>
              </w:rPr>
              <w:t xml:space="preserve"> | upper }}</w:t>
            </w:r>
          </w:p>
          <w:p w14:paraId="2726F3CB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</w:p>
          <w:p w14:paraId="1C63852B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>By:</w:t>
            </w:r>
          </w:p>
        </w:tc>
      </w:tr>
      <w:tr w:rsidR="00D06012" w:rsidRPr="007620BB" w14:paraId="2924F6DB" w14:textId="77777777" w:rsidTr="00964D93">
        <w:trPr>
          <w:trHeight w:val="785"/>
          <w:jc w:val="right"/>
        </w:trPr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77B979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{%p for atty in </w:t>
            </w:r>
            <w:proofErr w:type="spellStart"/>
            <w:r w:rsidRPr="007620BB">
              <w:rPr>
                <w:rFonts w:eastAsia="Calibri"/>
              </w:rPr>
              <w:t>case.user_</w:t>
            </w:r>
            <w:proofErr w:type="gramStart"/>
            <w:r w:rsidRPr="007620BB">
              <w:rPr>
                <w:rFonts w:eastAsia="Calibri"/>
              </w:rPr>
              <w:t>house</w:t>
            </w:r>
            <w:proofErr w:type="spellEnd"/>
            <w:r w:rsidRPr="007620BB">
              <w:rPr>
                <w:rFonts w:eastAsia="Calibri"/>
              </w:rPr>
              <w:t>(</w:t>
            </w:r>
            <w:proofErr w:type="gramEnd"/>
            <w:r w:rsidRPr="007620BB">
              <w:rPr>
                <w:rFonts w:eastAsia="Calibri"/>
              </w:rPr>
              <w:t>) %}</w:t>
            </w:r>
          </w:p>
          <w:p w14:paraId="4B132675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proofErr w:type="gramStart"/>
            <w:r w:rsidRPr="007620BB">
              <w:rPr>
                <w:rFonts w:eastAsia="Calibri"/>
              </w:rPr>
              <w:t>{{ atty</w:t>
            </w:r>
            <w:proofErr w:type="gramEnd"/>
            <w:r w:rsidRPr="007620BB">
              <w:rPr>
                <w:rFonts w:eastAsia="Calibri"/>
              </w:rPr>
              <w:t xml:space="preserve"> }},</w:t>
            </w:r>
            <w:r>
              <w:rPr>
                <w:rFonts w:eastAsia="Calibri"/>
              </w:rPr>
              <w:t xml:space="preserve"> {{ </w:t>
            </w:r>
            <w:proofErr w:type="spellStart"/>
            <w:r>
              <w:rPr>
                <w:rFonts w:eastAsia="Calibri"/>
              </w:rPr>
              <w:t>atty.bar</w:t>
            </w:r>
            <w:proofErr w:type="spellEnd"/>
            <w:r>
              <w:rPr>
                <w:rFonts w:eastAsia="Calibri"/>
              </w:rPr>
              <w:t>() }}</w:t>
            </w:r>
          </w:p>
          <w:p w14:paraId="38B725A1" w14:textId="77777777" w:rsidR="00D06012" w:rsidRPr="007620BB" w:rsidRDefault="00D06012" w:rsidP="00964D93">
            <w:pPr>
              <w:widowControl w:val="0"/>
              <w:rPr>
                <w:rFonts w:eastAsia="Calibri"/>
                <w:color w:val="0070C0"/>
                <w:u w:val="single"/>
              </w:rPr>
            </w:pPr>
            <w:proofErr w:type="gramStart"/>
            <w:r w:rsidRPr="007620BB">
              <w:rPr>
                <w:rFonts w:eastAsia="Calibri"/>
                <w:color w:val="0070C0"/>
                <w:u w:val="single"/>
              </w:rPr>
              <w:t xml:space="preserve">{{ </w:t>
            </w:r>
            <w:proofErr w:type="spellStart"/>
            <w:r w:rsidRPr="007620BB">
              <w:rPr>
                <w:rFonts w:eastAsia="Calibri"/>
                <w:color w:val="0070C0"/>
                <w:u w:val="single"/>
              </w:rPr>
              <w:t>atty</w:t>
            </w:r>
            <w:proofErr w:type="gramEnd"/>
            <w:r w:rsidRPr="007620BB">
              <w:rPr>
                <w:rFonts w:eastAsia="Calibri"/>
                <w:color w:val="0070C0"/>
                <w:u w:val="single"/>
              </w:rPr>
              <w:t>.email</w:t>
            </w:r>
            <w:proofErr w:type="spellEnd"/>
            <w:r w:rsidRPr="007620BB">
              <w:rPr>
                <w:rFonts w:eastAsia="Calibri"/>
                <w:color w:val="0070C0"/>
                <w:u w:val="single"/>
              </w:rPr>
              <w:t xml:space="preserve"> | lower }}</w:t>
            </w:r>
          </w:p>
          <w:p w14:paraId="652B6422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{%p </w:t>
            </w:r>
            <w:proofErr w:type="spellStart"/>
            <w:r w:rsidRPr="007620BB">
              <w:rPr>
                <w:rFonts w:eastAsia="Calibri"/>
              </w:rPr>
              <w:t>endfor</w:t>
            </w:r>
            <w:proofErr w:type="spellEnd"/>
            <w:r w:rsidRPr="007620BB">
              <w:rPr>
                <w:rFonts w:eastAsia="Calibri"/>
              </w:rPr>
              <w:t xml:space="preserve"> %} </w:t>
            </w:r>
          </w:p>
          <w:p w14:paraId="4CAD539A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Of </w:t>
            </w:r>
            <w:proofErr w:type="gramStart"/>
            <w:r w:rsidRPr="00BD7EA1">
              <w:rPr>
                <w:rFonts w:eastAsia="Calibri"/>
              </w:rPr>
              <w:t>{{ capitalize</w:t>
            </w:r>
            <w:proofErr w:type="gramEnd"/>
            <w:r w:rsidRPr="00BD7EA1">
              <w:rPr>
                <w:rFonts w:eastAsia="Calibri"/>
              </w:rPr>
              <w:t>(</w:t>
            </w:r>
            <w:proofErr w:type="spellStart"/>
            <w:r w:rsidRPr="00BD7EA1">
              <w:rPr>
                <w:rFonts w:eastAsia="Calibri"/>
              </w:rPr>
              <w:t>case.colawyers</w:t>
            </w:r>
            <w:proofErr w:type="spellEnd"/>
            <w:r w:rsidRPr="00BD7EA1">
              <w:rPr>
                <w:rFonts w:eastAsia="Calibri"/>
              </w:rPr>
              <w:t>().</w:t>
            </w:r>
            <w:proofErr w:type="spellStart"/>
            <w:r w:rsidRPr="00BD7EA1">
              <w:rPr>
                <w:rFonts w:eastAsia="Calibri"/>
              </w:rPr>
              <w:t>as_noun</w:t>
            </w:r>
            <w:proofErr w:type="spellEnd"/>
            <w:r w:rsidRPr="00BD7EA1">
              <w:rPr>
                <w:rFonts w:eastAsia="Calibri"/>
              </w:rPr>
              <w:t>('attorney')) }}</w:t>
            </w:r>
            <w:r>
              <w:rPr>
                <w:rFonts w:eastAsia="Calibri"/>
              </w:rPr>
              <w:t xml:space="preserve"> </w:t>
            </w:r>
            <w:r w:rsidRPr="007620BB">
              <w:rPr>
                <w:rFonts w:eastAsia="Calibri"/>
              </w:rPr>
              <w:t xml:space="preserve">for {{ </w:t>
            </w:r>
            <w:proofErr w:type="spellStart"/>
            <w:r w:rsidRPr="007620BB">
              <w:rPr>
                <w:rFonts w:eastAsia="Calibri"/>
              </w:rPr>
              <w:t>case.user_clientlist</w:t>
            </w:r>
            <w:proofErr w:type="spellEnd"/>
            <w:r w:rsidRPr="007620BB">
              <w:rPr>
                <w:rFonts w:eastAsia="Calibri"/>
              </w:rPr>
              <w:t>().</w:t>
            </w:r>
            <w:proofErr w:type="spellStart"/>
            <w:r w:rsidRPr="007620BB">
              <w:rPr>
                <w:rFonts w:eastAsia="Calibri"/>
              </w:rPr>
              <w:t>asnoun</w:t>
            </w:r>
            <w:proofErr w:type="spellEnd"/>
            <w:r w:rsidRPr="007620BB">
              <w:rPr>
                <w:rFonts w:eastAsia="Calibri"/>
              </w:rPr>
              <w:t xml:space="preserve">() }} </w:t>
            </w:r>
          </w:p>
          <w:p w14:paraId="306D2053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Trial </w:t>
            </w:r>
            <w:proofErr w:type="gramStart"/>
            <w:r w:rsidRPr="00BD7EA1">
              <w:rPr>
                <w:rFonts w:eastAsia="Calibri"/>
              </w:rPr>
              <w:t>{{ capitalize</w:t>
            </w:r>
            <w:proofErr w:type="gramEnd"/>
            <w:r w:rsidRPr="00BD7EA1">
              <w:rPr>
                <w:rFonts w:eastAsia="Calibri"/>
              </w:rPr>
              <w:t>(</w:t>
            </w:r>
            <w:proofErr w:type="spellStart"/>
            <w:r w:rsidRPr="00BD7EA1">
              <w:rPr>
                <w:rFonts w:eastAsia="Calibri"/>
              </w:rPr>
              <w:t>case.colawyers</w:t>
            </w:r>
            <w:proofErr w:type="spellEnd"/>
            <w:r w:rsidRPr="00BD7EA1">
              <w:rPr>
                <w:rFonts w:eastAsia="Calibri"/>
              </w:rPr>
              <w:t>().</w:t>
            </w:r>
            <w:proofErr w:type="spellStart"/>
            <w:r w:rsidRPr="00BD7EA1">
              <w:rPr>
                <w:rFonts w:eastAsia="Calibri"/>
              </w:rPr>
              <w:t>as_noun</w:t>
            </w:r>
            <w:proofErr w:type="spellEnd"/>
            <w:r w:rsidRPr="00BD7EA1">
              <w:rPr>
                <w:rFonts w:eastAsia="Calibri"/>
              </w:rPr>
              <w:t>('attorney')) }}</w:t>
            </w:r>
            <w:r w:rsidRPr="007620BB">
              <w:rPr>
                <w:rFonts w:eastAsia="Calibri"/>
              </w:rPr>
              <w:t>: Same</w:t>
            </w:r>
          </w:p>
          <w:p w14:paraId="657DE0C6" w14:textId="77777777" w:rsidR="00D06012" w:rsidRPr="007620BB" w:rsidRDefault="00D06012" w:rsidP="00964D93">
            <w:pPr>
              <w:widowControl w:val="0"/>
              <w:rPr>
                <w:rFonts w:eastAsia="Calibri"/>
                <w:u w:val="single"/>
              </w:rPr>
            </w:pPr>
          </w:p>
        </w:tc>
      </w:tr>
      <w:tr w:rsidR="00D06012" w:rsidRPr="007620BB" w14:paraId="5F20B49F" w14:textId="77777777" w:rsidTr="00964D93">
        <w:trPr>
          <w:trHeight w:val="395"/>
          <w:jc w:val="right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0A1EEAC1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{%tr </w:t>
            </w:r>
            <w:proofErr w:type="gramStart"/>
            <w:r w:rsidRPr="007620BB">
              <w:rPr>
                <w:rFonts w:eastAsia="Calibri"/>
              </w:rPr>
              <w:t>for  pair</w:t>
            </w:r>
            <w:proofErr w:type="gramEnd"/>
            <w:r w:rsidRPr="007620BB">
              <w:rPr>
                <w:rFonts w:eastAsia="Calibri"/>
              </w:rPr>
              <w:t xml:space="preserve"> in  </w:t>
            </w:r>
            <w:proofErr w:type="spellStart"/>
            <w:r>
              <w:rPr>
                <w:rFonts w:eastAsia="Calibri"/>
              </w:rPr>
              <w:t>case.cofirms</w:t>
            </w:r>
            <w:proofErr w:type="spellEnd"/>
            <w:r>
              <w:rPr>
                <w:rFonts w:eastAsia="Calibri"/>
              </w:rPr>
              <w:t>()</w:t>
            </w:r>
            <w:r w:rsidRPr="007620BB">
              <w:rPr>
                <w:rFonts w:eastAsia="Calibri"/>
              </w:rPr>
              <w:t xml:space="preserve"> %}</w:t>
            </w:r>
          </w:p>
        </w:tc>
      </w:tr>
      <w:tr w:rsidR="00D06012" w:rsidRPr="007620BB" w14:paraId="6654D408" w14:textId="77777777" w:rsidTr="00964D93">
        <w:trPr>
          <w:trHeight w:val="395"/>
          <w:jc w:val="right"/>
        </w:trPr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BE0EAF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</w:p>
          <w:p w14:paraId="0A45F7AA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proofErr w:type="gramStart"/>
            <w:r w:rsidRPr="007620BB">
              <w:rPr>
                <w:rFonts w:eastAsia="Calibri"/>
              </w:rPr>
              <w:t>{{ pair</w:t>
            </w:r>
            <w:proofErr w:type="gramEnd"/>
            <w:r w:rsidRPr="007620BB">
              <w:rPr>
                <w:rFonts w:eastAsia="Calibri"/>
              </w:rPr>
              <w:t xml:space="preserve"> | upper }}</w:t>
            </w:r>
          </w:p>
          <w:p w14:paraId="393AEF0E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</w:p>
          <w:p w14:paraId="24F1ABB4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>By:</w:t>
            </w:r>
          </w:p>
        </w:tc>
      </w:tr>
      <w:tr w:rsidR="00D06012" w:rsidRPr="007620BB" w14:paraId="419B88A3" w14:textId="77777777" w:rsidTr="00964D93">
        <w:trPr>
          <w:trHeight w:val="527"/>
          <w:jc w:val="right"/>
        </w:trPr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572739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{%p for atty in </w:t>
            </w:r>
            <w:proofErr w:type="spellStart"/>
            <w:proofErr w:type="gramStart"/>
            <w:r w:rsidRPr="007620BB">
              <w:rPr>
                <w:rFonts w:eastAsia="Calibri"/>
              </w:rPr>
              <w:t>case.attorneys</w:t>
            </w:r>
            <w:proofErr w:type="gramEnd"/>
            <w:r w:rsidRPr="007620BB">
              <w:rPr>
                <w:rFonts w:eastAsia="Calibri"/>
              </w:rPr>
              <w:t>_for</w:t>
            </w:r>
            <w:proofErr w:type="spellEnd"/>
            <w:r w:rsidRPr="007620BB">
              <w:rPr>
                <w:rFonts w:eastAsia="Calibri"/>
              </w:rPr>
              <w:t>(pair) %}</w:t>
            </w:r>
          </w:p>
          <w:p w14:paraId="2D889A43" w14:textId="77777777" w:rsidR="00D06012" w:rsidRDefault="00D06012" w:rsidP="00964D93">
            <w:pPr>
              <w:widowControl w:val="0"/>
              <w:rPr>
                <w:rFonts w:eastAsia="Calibri"/>
              </w:rPr>
            </w:pPr>
            <w:proofErr w:type="gramStart"/>
            <w:r w:rsidRPr="007620BB">
              <w:rPr>
                <w:rFonts w:eastAsia="Calibri"/>
              </w:rPr>
              <w:t>{{ atty</w:t>
            </w:r>
            <w:proofErr w:type="gramEnd"/>
            <w:r w:rsidRPr="007620BB">
              <w:rPr>
                <w:rFonts w:eastAsia="Calibri"/>
              </w:rPr>
              <w:t xml:space="preserve"> }},</w:t>
            </w:r>
            <w:r>
              <w:rPr>
                <w:rFonts w:eastAsia="Calibri"/>
              </w:rPr>
              <w:t xml:space="preserve"> {{ </w:t>
            </w:r>
            <w:proofErr w:type="spellStart"/>
            <w:r>
              <w:rPr>
                <w:rFonts w:eastAsia="Calibri"/>
              </w:rPr>
              <w:t>atty.bar</w:t>
            </w:r>
            <w:proofErr w:type="spellEnd"/>
            <w:r>
              <w:rPr>
                <w:rFonts w:eastAsia="Calibri"/>
              </w:rPr>
              <w:t>() }}</w:t>
            </w:r>
          </w:p>
          <w:p w14:paraId="6C92CD09" w14:textId="77777777" w:rsidR="00D06012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>{%</w:t>
            </w:r>
            <w:r>
              <w:rPr>
                <w:rFonts w:eastAsia="Calibri"/>
              </w:rPr>
              <w:t>p</w:t>
            </w:r>
            <w:r w:rsidRPr="007620BB">
              <w:rPr>
                <w:rFonts w:eastAsia="Calibri"/>
              </w:rPr>
              <w:t xml:space="preserve"> if </w:t>
            </w:r>
            <w:proofErr w:type="spellStart"/>
            <w:r w:rsidRPr="007620BB">
              <w:rPr>
                <w:rFonts w:eastAsia="Calibri"/>
              </w:rPr>
              <w:t>atty.pro_hac_</w:t>
            </w:r>
            <w:proofErr w:type="gramStart"/>
            <w:r w:rsidRPr="007620BB">
              <w:rPr>
                <w:rFonts w:eastAsia="Calibri"/>
              </w:rPr>
              <w:t>vice</w:t>
            </w:r>
            <w:proofErr w:type="spellEnd"/>
            <w:r>
              <w:rPr>
                <w:rFonts w:eastAsia="Calibri"/>
              </w:rPr>
              <w:t>(</w:t>
            </w:r>
            <w:proofErr w:type="gramEnd"/>
            <w:r>
              <w:rPr>
                <w:rFonts w:eastAsia="Calibri"/>
              </w:rPr>
              <w:t>)</w:t>
            </w:r>
            <w:r w:rsidRPr="007620BB">
              <w:rPr>
                <w:rFonts w:eastAsia="Calibri"/>
              </w:rPr>
              <w:t xml:space="preserve"> %} </w:t>
            </w:r>
          </w:p>
          <w:p w14:paraId="56D0C429" w14:textId="77777777" w:rsidR="00D06012" w:rsidRDefault="00D06012" w:rsidP="00964D93">
            <w:pPr>
              <w:widowControl w:val="0"/>
              <w:rPr>
                <w:rFonts w:eastAsia="Calibri"/>
                <w:i/>
                <w:iCs/>
              </w:rPr>
            </w:pPr>
            <w:r w:rsidRPr="007620BB">
              <w:rPr>
                <w:rFonts w:eastAsia="Calibri"/>
                <w:i/>
                <w:iCs/>
              </w:rPr>
              <w:t>pro hac vice</w:t>
            </w:r>
          </w:p>
          <w:p w14:paraId="22023655" w14:textId="77777777" w:rsidR="00D06012" w:rsidRPr="00BD7EA1" w:rsidRDefault="00D06012" w:rsidP="00964D93">
            <w:pPr>
              <w:widowControl w:val="0"/>
              <w:rPr>
                <w:rFonts w:eastAsia="Calibri"/>
                <w:i/>
                <w:iCs/>
              </w:rPr>
            </w:pPr>
            <w:r w:rsidRPr="007620BB">
              <w:rPr>
                <w:rFonts w:eastAsia="Calibri"/>
              </w:rPr>
              <w:t>{%</w:t>
            </w:r>
            <w:r>
              <w:rPr>
                <w:rFonts w:eastAsia="Calibri"/>
              </w:rPr>
              <w:t>p</w:t>
            </w:r>
            <w:r w:rsidRPr="007620BB">
              <w:rPr>
                <w:rFonts w:eastAsia="Calibri"/>
              </w:rPr>
              <w:t xml:space="preserve"> endif %}</w:t>
            </w:r>
          </w:p>
          <w:p w14:paraId="49EB21C3" w14:textId="77777777" w:rsidR="00D06012" w:rsidRPr="007620BB" w:rsidRDefault="00D06012" w:rsidP="00964D93">
            <w:pPr>
              <w:widowControl w:val="0"/>
              <w:rPr>
                <w:rFonts w:eastAsia="Calibri"/>
                <w:color w:val="0070C0"/>
                <w:u w:val="single"/>
              </w:rPr>
            </w:pPr>
            <w:proofErr w:type="gramStart"/>
            <w:r w:rsidRPr="007620BB">
              <w:rPr>
                <w:rFonts w:eastAsia="Calibri"/>
                <w:color w:val="0070C0"/>
                <w:u w:val="single"/>
              </w:rPr>
              <w:t xml:space="preserve">{{ </w:t>
            </w:r>
            <w:proofErr w:type="spellStart"/>
            <w:r w:rsidRPr="007620BB">
              <w:rPr>
                <w:rFonts w:eastAsia="Calibri"/>
                <w:color w:val="0070C0"/>
                <w:u w:val="single"/>
              </w:rPr>
              <w:t>atty</w:t>
            </w:r>
            <w:proofErr w:type="gramEnd"/>
            <w:r w:rsidRPr="007620BB">
              <w:rPr>
                <w:rFonts w:eastAsia="Calibri"/>
                <w:color w:val="0070C0"/>
                <w:u w:val="single"/>
              </w:rPr>
              <w:t>.email</w:t>
            </w:r>
            <w:proofErr w:type="spellEnd"/>
            <w:r w:rsidRPr="007620BB">
              <w:rPr>
                <w:rFonts w:eastAsia="Calibri"/>
                <w:color w:val="0070C0"/>
                <w:u w:val="single"/>
              </w:rPr>
              <w:t xml:space="preserve"> | lower }}</w:t>
            </w:r>
          </w:p>
          <w:p w14:paraId="5C7B093C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{%p </w:t>
            </w:r>
            <w:proofErr w:type="spellStart"/>
            <w:r w:rsidRPr="007620BB">
              <w:rPr>
                <w:rFonts w:eastAsia="Calibri"/>
              </w:rPr>
              <w:t>endfor</w:t>
            </w:r>
            <w:proofErr w:type="spellEnd"/>
            <w:r w:rsidRPr="007620BB">
              <w:rPr>
                <w:rFonts w:eastAsia="Calibri"/>
              </w:rPr>
              <w:t xml:space="preserve"> %} </w:t>
            </w:r>
          </w:p>
          <w:p w14:paraId="771E2300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Of </w:t>
            </w:r>
            <w:proofErr w:type="gramStart"/>
            <w:r>
              <w:rPr>
                <w:rFonts w:eastAsia="Calibri"/>
              </w:rPr>
              <w:t xml:space="preserve">{{ </w:t>
            </w:r>
            <w:r w:rsidRPr="00BD7EA1">
              <w:rPr>
                <w:rFonts w:eastAsia="Calibri"/>
              </w:rPr>
              <w:t>capitalize</w:t>
            </w:r>
            <w:proofErr w:type="gramEnd"/>
            <w:r w:rsidRPr="00BD7EA1">
              <w:rPr>
                <w:rFonts w:eastAsia="Calibri"/>
              </w:rPr>
              <w:t>(</w:t>
            </w:r>
            <w:proofErr w:type="spellStart"/>
            <w:r>
              <w:rPr>
                <w:rFonts w:eastAsia="Calibri"/>
              </w:rPr>
              <w:t>case</w:t>
            </w:r>
            <w:r w:rsidRPr="00BD7EA1">
              <w:rPr>
                <w:rFonts w:eastAsia="Calibri"/>
              </w:rPr>
              <w:t>.colawyers</w:t>
            </w:r>
            <w:proofErr w:type="spellEnd"/>
            <w:r w:rsidRPr="00BD7EA1">
              <w:rPr>
                <w:rFonts w:eastAsia="Calibri"/>
              </w:rPr>
              <w:t>().</w:t>
            </w:r>
            <w:proofErr w:type="spellStart"/>
            <w:r w:rsidRPr="00BD7EA1">
              <w:rPr>
                <w:rFonts w:eastAsia="Calibri"/>
              </w:rPr>
              <w:t>as_noun</w:t>
            </w:r>
            <w:proofErr w:type="spellEnd"/>
            <w:r w:rsidRPr="00BD7EA1">
              <w:rPr>
                <w:rFonts w:eastAsia="Calibri"/>
              </w:rPr>
              <w:t>('attorney'))</w:t>
            </w:r>
            <w:r w:rsidRPr="007620BB">
              <w:rPr>
                <w:rFonts w:eastAsia="Calibri"/>
              </w:rPr>
              <w:t xml:space="preserve"> }}</w:t>
            </w:r>
            <w:r>
              <w:rPr>
                <w:rFonts w:eastAsia="Calibri"/>
              </w:rPr>
              <w:t xml:space="preserve"> </w:t>
            </w:r>
            <w:r w:rsidRPr="007620BB">
              <w:rPr>
                <w:rFonts w:eastAsia="Calibri"/>
              </w:rPr>
              <w:t xml:space="preserve">for {{ </w:t>
            </w:r>
            <w:proofErr w:type="spellStart"/>
            <w:r w:rsidRPr="007620BB">
              <w:rPr>
                <w:rFonts w:eastAsia="Calibri"/>
              </w:rPr>
              <w:t>case.user_clientlist</w:t>
            </w:r>
            <w:proofErr w:type="spellEnd"/>
            <w:r w:rsidRPr="007620BB">
              <w:rPr>
                <w:rFonts w:eastAsia="Calibri"/>
              </w:rPr>
              <w:t>().</w:t>
            </w:r>
            <w:proofErr w:type="spellStart"/>
            <w:r w:rsidRPr="007620BB">
              <w:rPr>
                <w:rFonts w:eastAsia="Calibri"/>
              </w:rPr>
              <w:t>asnoun</w:t>
            </w:r>
            <w:proofErr w:type="spellEnd"/>
            <w:r w:rsidRPr="007620BB">
              <w:rPr>
                <w:rFonts w:eastAsia="Calibri"/>
              </w:rPr>
              <w:t xml:space="preserve">() }} </w:t>
            </w:r>
          </w:p>
          <w:p w14:paraId="5A31BFE5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Trial </w:t>
            </w:r>
            <w:proofErr w:type="gramStart"/>
            <w:r>
              <w:rPr>
                <w:rFonts w:eastAsia="Calibri"/>
              </w:rPr>
              <w:t xml:space="preserve">{{ </w:t>
            </w:r>
            <w:r w:rsidRPr="00BD7EA1">
              <w:rPr>
                <w:rFonts w:eastAsia="Calibri"/>
              </w:rPr>
              <w:t>capitalize</w:t>
            </w:r>
            <w:proofErr w:type="gramEnd"/>
            <w:r w:rsidRPr="00BD7EA1">
              <w:rPr>
                <w:rFonts w:eastAsia="Calibri"/>
              </w:rPr>
              <w:t>(</w:t>
            </w:r>
            <w:proofErr w:type="spellStart"/>
            <w:r>
              <w:rPr>
                <w:rFonts w:eastAsia="Calibri"/>
              </w:rPr>
              <w:t>case</w:t>
            </w:r>
            <w:r w:rsidRPr="00BD7EA1">
              <w:rPr>
                <w:rFonts w:eastAsia="Calibri"/>
              </w:rPr>
              <w:t>.colawyers</w:t>
            </w:r>
            <w:proofErr w:type="spellEnd"/>
            <w:r w:rsidRPr="00BD7EA1">
              <w:rPr>
                <w:rFonts w:eastAsia="Calibri"/>
              </w:rPr>
              <w:t>().</w:t>
            </w:r>
            <w:proofErr w:type="spellStart"/>
            <w:r w:rsidRPr="00BD7EA1">
              <w:rPr>
                <w:rFonts w:eastAsia="Calibri"/>
              </w:rPr>
              <w:t>as_noun</w:t>
            </w:r>
            <w:proofErr w:type="spellEnd"/>
            <w:r w:rsidRPr="00BD7EA1">
              <w:rPr>
                <w:rFonts w:eastAsia="Calibri"/>
              </w:rPr>
              <w:t>('attorney'))</w:t>
            </w:r>
            <w:r w:rsidRPr="007620BB">
              <w:rPr>
                <w:rFonts w:eastAsia="Calibri"/>
              </w:rPr>
              <w:t xml:space="preserve"> }}: Same</w:t>
            </w:r>
          </w:p>
        </w:tc>
      </w:tr>
      <w:tr w:rsidR="00D06012" w:rsidRPr="007620BB" w14:paraId="4CFD3107" w14:textId="77777777" w:rsidTr="00964D93">
        <w:trPr>
          <w:trHeight w:val="300"/>
          <w:jc w:val="right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06D5A3E5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{%tr </w:t>
            </w:r>
            <w:proofErr w:type="spellStart"/>
            <w:r w:rsidRPr="007620BB">
              <w:rPr>
                <w:rFonts w:eastAsia="Calibri"/>
              </w:rPr>
              <w:t>endfor</w:t>
            </w:r>
            <w:proofErr w:type="spellEnd"/>
            <w:r w:rsidRPr="007620BB">
              <w:rPr>
                <w:rFonts w:eastAsia="Calibri"/>
              </w:rPr>
              <w:t xml:space="preserve"> %}</w:t>
            </w:r>
          </w:p>
        </w:tc>
      </w:tr>
      <w:bookmarkEnd w:id="5"/>
    </w:tbl>
    <w:p w14:paraId="6DBBE5D2" w14:textId="36C3068F" w:rsidR="00D06012" w:rsidRPr="001E74B4" w:rsidRDefault="00D06012" w:rsidP="001F6BC3">
      <w:pPr>
        <w:widowControl w:val="0"/>
        <w:spacing w:line="240" w:lineRule="auto"/>
        <w:rPr>
          <w:highlight w:val="yellow"/>
        </w:rPr>
        <w:sectPr w:rsidR="00D06012" w:rsidRPr="001E74B4" w:rsidSect="006457B2">
          <w:headerReference w:type="default" r:id="rId11"/>
          <w:footerReference w:type="default" r:id="rId12"/>
          <w:pgSz w:w="12240" w:h="15840" w:code="1"/>
          <w:pgMar w:top="-1440" w:right="1440" w:bottom="-1440" w:left="1440" w:header="0" w:footer="432" w:gutter="0"/>
          <w:cols w:space="720"/>
          <w:docGrid w:linePitch="65"/>
        </w:sectPr>
      </w:pPr>
    </w:p>
    <w:p w14:paraId="6ACCA10E" w14:textId="77777777" w:rsidR="007620BB" w:rsidRPr="007620BB" w:rsidRDefault="007620BB" w:rsidP="00AF60C8">
      <w:pPr>
        <w:autoSpaceDE w:val="0"/>
        <w:autoSpaceDN w:val="0"/>
        <w:adjustRightInd w:val="0"/>
        <w:ind w:right="86"/>
        <w:jc w:val="center"/>
        <w:rPr>
          <w:b/>
          <w:bCs/>
          <w:u w:val="single"/>
        </w:rPr>
      </w:pPr>
      <w:bookmarkStart w:id="6" w:name="_Hlk64018828"/>
      <w:bookmarkStart w:id="7" w:name="_Hlk78570896"/>
      <w:r w:rsidRPr="007620BB">
        <w:rPr>
          <w:b/>
          <w:bCs/>
          <w:u w:val="single"/>
        </w:rPr>
        <w:lastRenderedPageBreak/>
        <w:t>CERTIFICATE OF SERVICE</w:t>
      </w:r>
    </w:p>
    <w:p w14:paraId="474B85E1" w14:textId="77777777" w:rsidR="007620BB" w:rsidRPr="007620BB" w:rsidRDefault="007620BB" w:rsidP="007620BB">
      <w:pPr>
        <w:ind w:right="86"/>
      </w:pPr>
      <w:bookmarkStart w:id="8" w:name="_Hlk68848107"/>
    </w:p>
    <w:p w14:paraId="375BE2E1" w14:textId="73A88E7B" w:rsidR="007620BB" w:rsidRDefault="007620BB" w:rsidP="007620BB">
      <w:pPr>
        <w:ind w:right="86"/>
      </w:pPr>
      <w:r w:rsidRPr="007620BB">
        <w:t xml:space="preserve">I hereby certify that on </w:t>
      </w:r>
      <w:r w:rsidRPr="007620BB">
        <w:fldChar w:fldCharType="begin"/>
      </w:r>
      <w:r w:rsidRPr="007620BB">
        <w:instrText xml:space="preserve"> DATE  \@ "MMMM d, yyyy"  \* MERGEFORMAT </w:instrText>
      </w:r>
      <w:r w:rsidRPr="007620BB">
        <w:fldChar w:fldCharType="separate"/>
      </w:r>
      <w:r w:rsidR="00221EB5">
        <w:rPr>
          <w:noProof/>
        </w:rPr>
        <w:t>March 28, 2023</w:t>
      </w:r>
      <w:r w:rsidRPr="007620BB">
        <w:fldChar w:fldCharType="end"/>
      </w:r>
      <w:r w:rsidRPr="007620BB">
        <w:t xml:space="preserve">, </w:t>
      </w:r>
      <w:bookmarkEnd w:id="8"/>
      <w:r w:rsidR="00F129BD" w:rsidRPr="00F129BD">
        <w:t xml:space="preserve">I served the foregoing {{ </w:t>
      </w:r>
      <w:proofErr w:type="spellStart"/>
      <w:r w:rsidR="00F129BD" w:rsidRPr="00F129BD">
        <w:t>case.document_title</w:t>
      </w:r>
      <w:proofErr w:type="spellEnd"/>
      <w:r w:rsidR="00F129BD" w:rsidRPr="00F129BD">
        <w:t xml:space="preserve">() }} on {{ </w:t>
      </w:r>
      <w:proofErr w:type="spellStart"/>
      <w:r w:rsidR="00F129BD" w:rsidRPr="00F129BD">
        <w:t>case.recipients_attorneys</w:t>
      </w:r>
      <w:proofErr w:type="spellEnd"/>
      <w:r w:rsidR="00F129BD" w:rsidRPr="00F129BD">
        <w:t>().</w:t>
      </w:r>
      <w:proofErr w:type="spellStart"/>
      <w:r w:rsidR="00F129BD" w:rsidRPr="00F129BD">
        <w:t>as_noun</w:t>
      </w:r>
      <w:proofErr w:type="spellEnd"/>
      <w:r w:rsidR="00F129BD" w:rsidRPr="00F129BD">
        <w:t xml:space="preserve">(‘attorney’) }} for {{ </w:t>
      </w:r>
      <w:proofErr w:type="spellStart"/>
      <w:r w:rsidR="00F129BD" w:rsidRPr="00F129BD">
        <w:t>case.recipients</w:t>
      </w:r>
      <w:proofErr w:type="spellEnd"/>
      <w:r w:rsidR="00F129BD" w:rsidRPr="00F129BD">
        <w:t>().</w:t>
      </w:r>
      <w:proofErr w:type="spellStart"/>
      <w:r w:rsidR="00F129BD" w:rsidRPr="00F129BD">
        <w:t>asnoun</w:t>
      </w:r>
      <w:proofErr w:type="spellEnd"/>
      <w:r w:rsidR="00F129BD" w:rsidRPr="00F129BD">
        <w:t xml:space="preserve">() }} at the address{% if </w:t>
      </w:r>
      <w:proofErr w:type="spellStart"/>
      <w:r w:rsidR="00F129BD" w:rsidRPr="00F129BD">
        <w:t>case.recipients</w:t>
      </w:r>
      <w:proofErr w:type="spellEnd"/>
      <w:r w:rsidR="00F129BD" w:rsidRPr="00F129BD">
        <w:t>() | length &gt;=2 %}es{% endif %} below and by the following indicated method or methods:</w:t>
      </w:r>
    </w:p>
    <w:p w14:paraId="2A870999" w14:textId="77777777" w:rsidR="00165A7D" w:rsidRPr="007620BB" w:rsidRDefault="00165A7D" w:rsidP="007620BB">
      <w:pPr>
        <w:ind w:right="86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</w:tblGrid>
      <w:tr w:rsidR="00165A7D" w14:paraId="258B231C" w14:textId="77777777" w:rsidTr="00964D93">
        <w:trPr>
          <w:jc w:val="center"/>
        </w:trPr>
        <w:tc>
          <w:tcPr>
            <w:tcW w:w="4675" w:type="dxa"/>
            <w:vAlign w:val="center"/>
          </w:tcPr>
          <w:p w14:paraId="5EE22AA7" w14:textId="77777777" w:rsidR="00165A7D" w:rsidRPr="00E06A8B" w:rsidRDefault="00165A7D" w:rsidP="00964D93">
            <w:pPr>
              <w:ind w:right="86"/>
              <w:jc w:val="center"/>
            </w:pPr>
            <w:r w:rsidRPr="00E06A8B">
              <w:t xml:space="preserve">{%tr for group in </w:t>
            </w:r>
            <w:proofErr w:type="spellStart"/>
            <w:proofErr w:type="gramStart"/>
            <w:r w:rsidRPr="00E06A8B">
              <w:t>case.certificate</w:t>
            </w:r>
            <w:proofErr w:type="gramEnd"/>
            <w:r w:rsidRPr="00E06A8B">
              <w:t>_of_service_list</w:t>
            </w:r>
            <w:proofErr w:type="spellEnd"/>
            <w:r w:rsidRPr="00E06A8B">
              <w:t>() %}</w:t>
            </w:r>
          </w:p>
        </w:tc>
      </w:tr>
      <w:tr w:rsidR="00165A7D" w14:paraId="7940A05A" w14:textId="77777777" w:rsidTr="00964D93">
        <w:trPr>
          <w:jc w:val="center"/>
        </w:trPr>
        <w:tc>
          <w:tcPr>
            <w:tcW w:w="4675" w:type="dxa"/>
            <w:vAlign w:val="center"/>
          </w:tcPr>
          <w:p w14:paraId="65CEA5DD" w14:textId="77777777" w:rsidR="00165A7D" w:rsidRPr="00E06A8B" w:rsidRDefault="00165A7D" w:rsidP="00964D93">
            <w:pPr>
              <w:ind w:right="86"/>
              <w:jc w:val="center"/>
            </w:pPr>
            <w:r w:rsidRPr="00E06A8B">
              <w:t>{%</w:t>
            </w:r>
            <w:r>
              <w:t>p</w:t>
            </w:r>
            <w:r w:rsidRPr="00E06A8B">
              <w:t xml:space="preserve"> for firm in </w:t>
            </w:r>
            <w:proofErr w:type="gramStart"/>
            <w:r w:rsidRPr="00E06A8B">
              <w:t>group[</w:t>
            </w:r>
            <w:proofErr w:type="gramEnd"/>
            <w:r w:rsidRPr="00E06A8B">
              <w:t>0] %}</w:t>
            </w:r>
          </w:p>
          <w:p w14:paraId="6862F9C2" w14:textId="77777777" w:rsidR="00165A7D" w:rsidRPr="00E06A8B" w:rsidRDefault="00165A7D" w:rsidP="00964D93">
            <w:pPr>
              <w:ind w:right="86"/>
              <w:jc w:val="center"/>
            </w:pPr>
            <w:r w:rsidRPr="00E06A8B">
              <w:t>{%</w:t>
            </w:r>
            <w:r>
              <w:t>p</w:t>
            </w:r>
            <w:r w:rsidRPr="00E06A8B">
              <w:t xml:space="preserve"> for attorney in </w:t>
            </w:r>
            <w:proofErr w:type="spellStart"/>
            <w:proofErr w:type="gramStart"/>
            <w:r w:rsidRPr="00E06A8B">
              <w:t>case.attorneys</w:t>
            </w:r>
            <w:proofErr w:type="gramEnd"/>
            <w:r w:rsidRPr="00E06A8B">
              <w:t>_who_work_at</w:t>
            </w:r>
            <w:proofErr w:type="spellEnd"/>
            <w:r w:rsidRPr="00E06A8B">
              <w:t>(firm) %}</w:t>
            </w:r>
          </w:p>
          <w:p w14:paraId="381483C9" w14:textId="77777777" w:rsidR="00165A7D" w:rsidRPr="00E06A8B" w:rsidRDefault="00165A7D" w:rsidP="00964D93">
            <w:pPr>
              <w:ind w:right="86"/>
              <w:jc w:val="center"/>
            </w:pPr>
            <w:proofErr w:type="gramStart"/>
            <w:r w:rsidRPr="00E06A8B">
              <w:t xml:space="preserve">{{ </w:t>
            </w:r>
            <w:proofErr w:type="spellStart"/>
            <w:r w:rsidRPr="00E06A8B">
              <w:t>attorney</w:t>
            </w:r>
            <w:proofErr w:type="gramEnd"/>
            <w:r w:rsidRPr="00E06A8B">
              <w:t>.salutation</w:t>
            </w:r>
            <w:proofErr w:type="spellEnd"/>
            <w:r w:rsidRPr="00E06A8B">
              <w:t xml:space="preserve">() }} {{ </w:t>
            </w:r>
            <w:proofErr w:type="spellStart"/>
            <w:r w:rsidRPr="00E06A8B">
              <w:t>attorney.name.full</w:t>
            </w:r>
            <w:proofErr w:type="spellEnd"/>
            <w:r w:rsidRPr="00E06A8B">
              <w:t>() }}</w:t>
            </w:r>
          </w:p>
          <w:p w14:paraId="0610769D" w14:textId="77777777" w:rsidR="00165A7D" w:rsidRPr="00BF3522" w:rsidRDefault="00165A7D" w:rsidP="00964D93">
            <w:pPr>
              <w:ind w:right="86"/>
              <w:jc w:val="center"/>
              <w:rPr>
                <w:color w:val="2E74B5" w:themeColor="accent5" w:themeShade="BF"/>
                <w:u w:val="single"/>
              </w:rPr>
            </w:pPr>
            <w:proofErr w:type="gramStart"/>
            <w:r w:rsidRPr="00BF3522">
              <w:rPr>
                <w:color w:val="2E74B5" w:themeColor="accent5" w:themeShade="BF"/>
                <w:u w:val="single"/>
              </w:rPr>
              <w:t xml:space="preserve">{{ </w:t>
            </w:r>
            <w:proofErr w:type="spellStart"/>
            <w:r w:rsidRPr="00BF3522">
              <w:rPr>
                <w:color w:val="2E74B5" w:themeColor="accent5" w:themeShade="BF"/>
                <w:u w:val="single"/>
              </w:rPr>
              <w:t>attorney</w:t>
            </w:r>
            <w:proofErr w:type="gramEnd"/>
            <w:r w:rsidRPr="00BF3522">
              <w:rPr>
                <w:color w:val="2E74B5" w:themeColor="accent5" w:themeShade="BF"/>
                <w:u w:val="single"/>
              </w:rPr>
              <w:t>.email</w:t>
            </w:r>
            <w:proofErr w:type="spellEnd"/>
            <w:r w:rsidRPr="00BF3522">
              <w:rPr>
                <w:color w:val="2E74B5" w:themeColor="accent5" w:themeShade="BF"/>
                <w:u w:val="single"/>
              </w:rPr>
              <w:t xml:space="preserve"> }}</w:t>
            </w:r>
          </w:p>
          <w:p w14:paraId="40A3082D" w14:textId="2AEBE708" w:rsidR="00165A7D" w:rsidRDefault="00165A7D" w:rsidP="00964D93">
            <w:pPr>
              <w:ind w:right="86"/>
              <w:jc w:val="center"/>
            </w:pPr>
            <w:r w:rsidRPr="00E06A8B">
              <w:t>{%</w:t>
            </w:r>
            <w:r>
              <w:t>p</w:t>
            </w:r>
            <w:r w:rsidRPr="00E06A8B">
              <w:t xml:space="preserve"> </w:t>
            </w:r>
            <w:proofErr w:type="spellStart"/>
            <w:r w:rsidRPr="00E06A8B">
              <w:t>endfor</w:t>
            </w:r>
            <w:proofErr w:type="spellEnd"/>
            <w:r w:rsidRPr="00E06A8B">
              <w:t xml:space="preserve"> %}</w:t>
            </w:r>
          </w:p>
          <w:p w14:paraId="370ADCFF" w14:textId="70A869DF" w:rsidR="00795D4B" w:rsidRPr="00E06A8B" w:rsidRDefault="00795D4B" w:rsidP="00795D4B">
            <w:pPr>
              <w:ind w:right="86"/>
              <w:jc w:val="center"/>
            </w:pPr>
            <w:proofErr w:type="gramStart"/>
            <w:r w:rsidRPr="00E06A8B">
              <w:t xml:space="preserve">{{ </w:t>
            </w:r>
            <w:proofErr w:type="spellStart"/>
            <w:r w:rsidRPr="00E06A8B">
              <w:t>firm.name</w:t>
            </w:r>
            <w:proofErr w:type="gramEnd"/>
            <w:r w:rsidRPr="00E06A8B">
              <w:t>.text</w:t>
            </w:r>
            <w:proofErr w:type="spellEnd"/>
            <w:r w:rsidRPr="00E06A8B">
              <w:t xml:space="preserve"> | upper }}</w:t>
            </w:r>
          </w:p>
          <w:p w14:paraId="497D8774" w14:textId="77777777" w:rsidR="00165A7D" w:rsidRPr="00E06A8B" w:rsidRDefault="00165A7D" w:rsidP="00964D93">
            <w:pPr>
              <w:ind w:right="86"/>
              <w:jc w:val="center"/>
            </w:pPr>
            <w:proofErr w:type="gramStart"/>
            <w:r w:rsidRPr="00E06A8B">
              <w:t xml:space="preserve">{{ </w:t>
            </w:r>
            <w:proofErr w:type="spellStart"/>
            <w:r w:rsidRPr="00E06A8B">
              <w:t>firm</w:t>
            </w:r>
            <w:proofErr w:type="gramEnd"/>
            <w:r w:rsidRPr="00E06A8B">
              <w:t>.address.block</w:t>
            </w:r>
            <w:proofErr w:type="spellEnd"/>
            <w:r w:rsidRPr="00E06A8B">
              <w:t>() }}</w:t>
            </w:r>
          </w:p>
          <w:p w14:paraId="6FC25690" w14:textId="77777777" w:rsidR="00165A7D" w:rsidRPr="00E06A8B" w:rsidRDefault="00165A7D" w:rsidP="00964D93">
            <w:pPr>
              <w:ind w:right="86"/>
              <w:jc w:val="center"/>
            </w:pPr>
            <w:r w:rsidRPr="00E06A8B">
              <w:t>{%</w:t>
            </w:r>
            <w:r>
              <w:t>p</w:t>
            </w:r>
            <w:r w:rsidRPr="00E06A8B">
              <w:t xml:space="preserve"> </w:t>
            </w:r>
            <w:proofErr w:type="spellStart"/>
            <w:r w:rsidRPr="00E06A8B">
              <w:t>endfor</w:t>
            </w:r>
            <w:proofErr w:type="spellEnd"/>
            <w:r w:rsidRPr="00E06A8B">
              <w:t xml:space="preserve"> %} </w:t>
            </w:r>
          </w:p>
          <w:p w14:paraId="0D7FC1F6" w14:textId="20BF41D4" w:rsidR="00165A7D" w:rsidRPr="00BF3522" w:rsidRDefault="00165A7D" w:rsidP="00964D93">
            <w:pPr>
              <w:ind w:right="86"/>
              <w:jc w:val="center"/>
              <w:rPr>
                <w:i/>
                <w:iCs/>
              </w:rPr>
            </w:pPr>
            <w:proofErr w:type="gramStart"/>
            <w:r w:rsidRPr="00BF3522">
              <w:rPr>
                <w:i/>
                <w:iCs/>
              </w:rPr>
              <w:t>{{ group</w:t>
            </w:r>
            <w:proofErr w:type="gramEnd"/>
            <w:r w:rsidRPr="00BF3522">
              <w:rPr>
                <w:i/>
                <w:iCs/>
              </w:rPr>
              <w:t>[1].</w:t>
            </w:r>
            <w:proofErr w:type="spellStart"/>
            <w:r w:rsidRPr="00BF3522">
              <w:rPr>
                <w:i/>
                <w:iCs/>
              </w:rPr>
              <w:t>as_noun</w:t>
            </w:r>
            <w:proofErr w:type="spellEnd"/>
            <w:r w:rsidRPr="00BF3522">
              <w:rPr>
                <w:i/>
                <w:iCs/>
              </w:rPr>
              <w:t>(“Attorney”) }} for {{ group[2].</w:t>
            </w:r>
            <w:proofErr w:type="spellStart"/>
            <w:r>
              <w:rPr>
                <w:i/>
                <w:iCs/>
              </w:rPr>
              <w:t>asnoun</w:t>
            </w:r>
            <w:proofErr w:type="spellEnd"/>
            <w:r w:rsidRPr="00BF3522">
              <w:rPr>
                <w:i/>
                <w:iCs/>
              </w:rPr>
              <w:t>() }}</w:t>
            </w:r>
            <w:r w:rsidR="00306031">
              <w:rPr>
                <w:i/>
                <w:iCs/>
              </w:rPr>
              <w:t xml:space="preserve"> </w:t>
            </w:r>
            <w:r w:rsidR="00306031" w:rsidRPr="00BF3522">
              <w:rPr>
                <w:i/>
                <w:iCs/>
              </w:rPr>
              <w:t>{{ group[2] }}</w:t>
            </w:r>
          </w:p>
        </w:tc>
      </w:tr>
      <w:tr w:rsidR="00165A7D" w14:paraId="2C9B0F4D" w14:textId="77777777" w:rsidTr="00964D93">
        <w:trPr>
          <w:jc w:val="center"/>
        </w:trPr>
        <w:tc>
          <w:tcPr>
            <w:tcW w:w="4675" w:type="dxa"/>
            <w:vAlign w:val="center"/>
          </w:tcPr>
          <w:p w14:paraId="3F54A06B" w14:textId="77777777" w:rsidR="00165A7D" w:rsidRPr="00BF3522" w:rsidRDefault="00165A7D" w:rsidP="00964D93">
            <w:pPr>
              <w:ind w:right="86"/>
              <w:jc w:val="center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 </w:t>
            </w:r>
          </w:p>
        </w:tc>
      </w:tr>
      <w:bookmarkEnd w:id="6"/>
    </w:tbl>
    <w:p w14:paraId="2B4DDB06" w14:textId="77777777" w:rsidR="007620BB" w:rsidRPr="007620BB" w:rsidRDefault="007620BB" w:rsidP="007620BB">
      <w:pPr>
        <w:ind w:right="86"/>
        <w:rPr>
          <w:u w:val="single"/>
        </w:rPr>
      </w:pPr>
    </w:p>
    <w:p w14:paraId="64D83E88" w14:textId="5EE46C01" w:rsidR="007620BB" w:rsidRPr="007620BB" w:rsidRDefault="007620BB" w:rsidP="007620BB">
      <w:pPr>
        <w:ind w:left="720" w:right="86" w:hanging="720"/>
      </w:pPr>
      <w:r w:rsidRPr="007620BB">
        <w:rPr>
          <w:u w:val="single"/>
        </w:rPr>
        <w:t xml:space="preserve">           </w:t>
      </w:r>
      <w:r w:rsidR="00CE46C5">
        <w:t xml:space="preserve"> </w:t>
      </w:r>
      <w:r w:rsidRPr="007620BB">
        <w:rPr>
          <w:b/>
          <w:bCs/>
        </w:rPr>
        <w:t>Mail</w:t>
      </w:r>
      <w:r w:rsidRPr="007620BB">
        <w:t xml:space="preserve"> in sealed, first-class postage-prepaid envelopes, addressed to the attorney as shown above, the last-known office addresses of the attorney, and deposited with the United States Postal Service at </w:t>
      </w:r>
      <w:proofErr w:type="gramStart"/>
      <w:r w:rsidRPr="007620BB">
        <w:t xml:space="preserve">{{ </w:t>
      </w:r>
      <w:proofErr w:type="spellStart"/>
      <w:r w:rsidR="00FA648F">
        <w:rPr>
          <w:rFonts w:eastAsia="Calibri"/>
        </w:rPr>
        <w:t>case</w:t>
      </w:r>
      <w:proofErr w:type="gramEnd"/>
      <w:r w:rsidR="00FA648F" w:rsidRPr="001E49FF">
        <w:rPr>
          <w:rFonts w:eastAsia="Calibri"/>
        </w:rPr>
        <w:t>.user_firm</w:t>
      </w:r>
      <w:proofErr w:type="spellEnd"/>
      <w:r w:rsidR="00FA648F" w:rsidRPr="001E49FF">
        <w:rPr>
          <w:rFonts w:eastAsia="Calibri"/>
        </w:rPr>
        <w:t>()</w:t>
      </w:r>
      <w:r w:rsidRPr="007620BB">
        <w:t>.</w:t>
      </w:r>
      <w:proofErr w:type="spellStart"/>
      <w:r w:rsidRPr="007620BB">
        <w:t>address.city</w:t>
      </w:r>
      <w:proofErr w:type="spellEnd"/>
      <w:r w:rsidRPr="007620BB">
        <w:t xml:space="preserve"> }}, {{ </w:t>
      </w:r>
      <w:proofErr w:type="spellStart"/>
      <w:r w:rsidR="00FA648F">
        <w:rPr>
          <w:rFonts w:eastAsia="Calibri"/>
        </w:rPr>
        <w:t>case</w:t>
      </w:r>
      <w:r w:rsidR="00FA648F" w:rsidRPr="001E49FF">
        <w:rPr>
          <w:rFonts w:eastAsia="Calibri"/>
        </w:rPr>
        <w:t>.user_firm</w:t>
      </w:r>
      <w:proofErr w:type="spellEnd"/>
      <w:r w:rsidR="00FA648F" w:rsidRPr="001E49FF">
        <w:rPr>
          <w:rFonts w:eastAsia="Calibri"/>
        </w:rPr>
        <w:t>()</w:t>
      </w:r>
      <w:r w:rsidRPr="007620BB">
        <w:t>.</w:t>
      </w:r>
      <w:proofErr w:type="spellStart"/>
      <w:r w:rsidRPr="007620BB">
        <w:t>address.state</w:t>
      </w:r>
      <w:proofErr w:type="spellEnd"/>
      <w:r w:rsidRPr="007620BB">
        <w:t xml:space="preserve"> }}, on the date set forth below.</w:t>
      </w:r>
    </w:p>
    <w:p w14:paraId="56E3E0F0" w14:textId="77777777" w:rsidR="007620BB" w:rsidRPr="007620BB" w:rsidRDefault="007620BB" w:rsidP="007620BB">
      <w:pPr>
        <w:ind w:right="86"/>
      </w:pPr>
    </w:p>
    <w:p w14:paraId="7F3948DA" w14:textId="77777777" w:rsidR="007620BB" w:rsidRPr="007620BB" w:rsidRDefault="007620BB" w:rsidP="007620BB">
      <w:pPr>
        <w:ind w:left="720" w:right="86" w:hanging="720"/>
      </w:pPr>
      <w:r w:rsidRPr="007620BB">
        <w:rPr>
          <w:u w:val="single"/>
        </w:rPr>
        <w:t xml:space="preserve">           </w:t>
      </w:r>
      <w:r w:rsidRPr="007620BB">
        <w:t xml:space="preserve"> </w:t>
      </w:r>
      <w:r w:rsidRPr="007620BB">
        <w:rPr>
          <w:b/>
          <w:bCs/>
        </w:rPr>
        <w:t>Hand-delivery</w:t>
      </w:r>
      <w:r w:rsidRPr="007620BB">
        <w:t xml:space="preserve"> to the attorneys of record at the courthouse, their office or current place of business on the date set forth below.</w:t>
      </w:r>
    </w:p>
    <w:p w14:paraId="53ACC217" w14:textId="77777777" w:rsidR="007620BB" w:rsidRPr="007620BB" w:rsidRDefault="007620BB" w:rsidP="007620BB">
      <w:pPr>
        <w:ind w:right="86"/>
      </w:pPr>
    </w:p>
    <w:p w14:paraId="259EBF9A" w14:textId="77777777" w:rsidR="007620BB" w:rsidRPr="007620BB" w:rsidRDefault="007620BB" w:rsidP="007620BB">
      <w:pPr>
        <w:ind w:left="720" w:right="86" w:hanging="720"/>
      </w:pPr>
      <w:r w:rsidRPr="007620BB">
        <w:rPr>
          <w:u w:val="single"/>
        </w:rPr>
        <w:t xml:space="preserve">    </w:t>
      </w:r>
      <w:r w:rsidRPr="007620BB">
        <w:rPr>
          <w:b/>
          <w:bCs/>
          <w:u w:val="single"/>
        </w:rPr>
        <w:t xml:space="preserve">   </w:t>
      </w:r>
      <w:r w:rsidRPr="007620BB">
        <w:rPr>
          <w:u w:val="single"/>
        </w:rPr>
        <w:t xml:space="preserve">    </w:t>
      </w:r>
      <w:r w:rsidRPr="007620BB">
        <w:t xml:space="preserve"> </w:t>
      </w:r>
      <w:r w:rsidRPr="007620BB">
        <w:rPr>
          <w:b/>
          <w:bCs/>
        </w:rPr>
        <w:t>Fax</w:t>
      </w:r>
      <w:r w:rsidRPr="007620BB">
        <w:t xml:space="preserve"> to the attorneys at the fax numbers shown above, which are the last-known fax numbers for the attorneys' offices, on the date set forth below.  </w:t>
      </w:r>
    </w:p>
    <w:p w14:paraId="56294937" w14:textId="77777777" w:rsidR="007620BB" w:rsidRPr="007620BB" w:rsidRDefault="007620BB" w:rsidP="007620BB">
      <w:pPr>
        <w:ind w:left="720" w:right="86" w:hanging="720"/>
      </w:pPr>
    </w:p>
    <w:p w14:paraId="08EAADC2" w14:textId="2E1C2988" w:rsidR="007620BB" w:rsidRPr="007620BB" w:rsidRDefault="007620BB" w:rsidP="007620BB">
      <w:pPr>
        <w:ind w:left="720" w:right="86" w:hanging="720"/>
      </w:pPr>
      <w:r w:rsidRPr="007620BB">
        <w:rPr>
          <w:u w:val="single"/>
        </w:rPr>
        <w:t xml:space="preserve">    </w:t>
      </w:r>
      <w:r w:rsidRPr="007620BB">
        <w:rPr>
          <w:b/>
          <w:bCs/>
          <w:u w:val="single"/>
        </w:rPr>
        <w:t xml:space="preserve">   </w:t>
      </w:r>
      <w:r w:rsidRPr="007620BB">
        <w:rPr>
          <w:u w:val="single"/>
        </w:rPr>
        <w:t xml:space="preserve"> </w:t>
      </w:r>
      <w:r w:rsidR="00EF32BD">
        <w:rPr>
          <w:u w:val="single"/>
        </w:rPr>
        <w:t xml:space="preserve">    </w:t>
      </w:r>
      <w:r w:rsidRPr="007620BB">
        <w:rPr>
          <w:b/>
          <w:bCs/>
        </w:rPr>
        <w:t>E-mail</w:t>
      </w:r>
      <w:r w:rsidRPr="007620BB">
        <w:t xml:space="preserve"> to the attorneys at the e-mail addresses shown above, which are the last-known e-mail addresses for the attorneys' offices, on the date set forth below.  </w:t>
      </w:r>
    </w:p>
    <w:bookmarkEnd w:id="7"/>
    <w:p w14:paraId="178684A0" w14:textId="77777777" w:rsidR="002F28CC" w:rsidRPr="002F28CC" w:rsidRDefault="002F28CC" w:rsidP="00485639">
      <w:pPr>
        <w:autoSpaceDE w:val="0"/>
        <w:autoSpaceDN w:val="0"/>
        <w:adjustRightInd w:val="0"/>
        <w:spacing w:line="240" w:lineRule="auto"/>
        <w:ind w:right="90"/>
        <w:jc w:val="center"/>
        <w:rPr>
          <w:rFonts w:ascii="Latha" w:hAnsi="New Century Schoolbook" w:cs="Latha"/>
          <w:b/>
          <w:bCs/>
          <w:u w:val="single"/>
        </w:rPr>
      </w:pPr>
    </w:p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3960"/>
      </w:tblGrid>
      <w:tr w:rsidR="00D06012" w:rsidRPr="007620BB" w14:paraId="51EA39DC" w14:textId="77777777" w:rsidTr="00964D93">
        <w:trPr>
          <w:jc w:val="right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68873892" w14:textId="0EDCA986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Dated:  </w:t>
            </w:r>
            <w:r w:rsidRPr="007620BB">
              <w:rPr>
                <w:rFonts w:eastAsia="Calibri"/>
              </w:rPr>
              <w:fldChar w:fldCharType="begin"/>
            </w:r>
            <w:r w:rsidRPr="007620BB">
              <w:rPr>
                <w:rFonts w:eastAsia="Calibri"/>
              </w:rPr>
              <w:instrText xml:space="preserve"> DATE  \@ "MMMM d, yyyy"  \* MERGEFORMAT </w:instrText>
            </w:r>
            <w:r w:rsidRPr="007620BB">
              <w:rPr>
                <w:rFonts w:eastAsia="Calibri"/>
              </w:rPr>
              <w:fldChar w:fldCharType="separate"/>
            </w:r>
            <w:r w:rsidR="00221EB5">
              <w:rPr>
                <w:rFonts w:eastAsia="Calibri"/>
                <w:noProof/>
              </w:rPr>
              <w:t>March 28, 2023</w:t>
            </w:r>
            <w:r w:rsidRPr="007620BB">
              <w:rPr>
                <w:rFonts w:eastAsia="Calibri"/>
              </w:rPr>
              <w:fldChar w:fldCharType="end"/>
            </w:r>
            <w:r w:rsidRPr="007620BB">
              <w:rPr>
                <w:rFonts w:eastAsia="Calibri"/>
              </w:rPr>
              <w:t>.</w:t>
            </w:r>
          </w:p>
          <w:p w14:paraId="26923439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</w:p>
        </w:tc>
      </w:tr>
      <w:tr w:rsidR="00D06012" w:rsidRPr="007620BB" w14:paraId="2824F8AC" w14:textId="77777777" w:rsidTr="00964D93">
        <w:trPr>
          <w:jc w:val="right"/>
        </w:trPr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A8DE2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proofErr w:type="gramStart"/>
            <w:r w:rsidRPr="007620BB">
              <w:rPr>
                <w:rFonts w:eastAsia="Calibri"/>
              </w:rPr>
              <w:t xml:space="preserve">{{ </w:t>
            </w:r>
            <w:proofErr w:type="spellStart"/>
            <w:r>
              <w:rPr>
                <w:rFonts w:eastAsia="Calibri"/>
              </w:rPr>
              <w:t>case</w:t>
            </w:r>
            <w:proofErr w:type="gramEnd"/>
            <w:r w:rsidRPr="001E49FF">
              <w:rPr>
                <w:rFonts w:eastAsia="Calibri"/>
              </w:rPr>
              <w:t>.user_firm</w:t>
            </w:r>
            <w:proofErr w:type="spellEnd"/>
            <w:r w:rsidRPr="001E49FF">
              <w:rPr>
                <w:rFonts w:eastAsia="Calibri"/>
              </w:rPr>
              <w:t>()</w:t>
            </w:r>
            <w:r w:rsidRPr="007620BB">
              <w:rPr>
                <w:rFonts w:eastAsia="Calibri"/>
              </w:rPr>
              <w:t xml:space="preserve"> | upper }}</w:t>
            </w:r>
          </w:p>
          <w:p w14:paraId="0CE1CC3B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</w:p>
          <w:p w14:paraId="4D649E98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>By:</w:t>
            </w:r>
          </w:p>
        </w:tc>
      </w:tr>
      <w:tr w:rsidR="00D06012" w:rsidRPr="007620BB" w14:paraId="6AD383AC" w14:textId="77777777" w:rsidTr="00964D93">
        <w:trPr>
          <w:trHeight w:val="785"/>
          <w:jc w:val="right"/>
        </w:trPr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4B4F4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{%p for atty in </w:t>
            </w:r>
            <w:proofErr w:type="spellStart"/>
            <w:r w:rsidRPr="007620BB">
              <w:rPr>
                <w:rFonts w:eastAsia="Calibri"/>
              </w:rPr>
              <w:t>case.user_</w:t>
            </w:r>
            <w:proofErr w:type="gramStart"/>
            <w:r w:rsidRPr="007620BB">
              <w:rPr>
                <w:rFonts w:eastAsia="Calibri"/>
              </w:rPr>
              <w:t>house</w:t>
            </w:r>
            <w:proofErr w:type="spellEnd"/>
            <w:r w:rsidRPr="007620BB">
              <w:rPr>
                <w:rFonts w:eastAsia="Calibri"/>
              </w:rPr>
              <w:t>(</w:t>
            </w:r>
            <w:proofErr w:type="gramEnd"/>
            <w:r w:rsidRPr="007620BB">
              <w:rPr>
                <w:rFonts w:eastAsia="Calibri"/>
              </w:rPr>
              <w:t>) %}</w:t>
            </w:r>
          </w:p>
          <w:p w14:paraId="0B7EBFA6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proofErr w:type="gramStart"/>
            <w:r w:rsidRPr="007620BB">
              <w:rPr>
                <w:rFonts w:eastAsia="Calibri"/>
              </w:rPr>
              <w:t>{{ atty</w:t>
            </w:r>
            <w:proofErr w:type="gramEnd"/>
            <w:r w:rsidRPr="007620BB">
              <w:rPr>
                <w:rFonts w:eastAsia="Calibri"/>
              </w:rPr>
              <w:t xml:space="preserve"> }},</w:t>
            </w:r>
            <w:r>
              <w:rPr>
                <w:rFonts w:eastAsia="Calibri"/>
              </w:rPr>
              <w:t xml:space="preserve"> {{ </w:t>
            </w:r>
            <w:proofErr w:type="spellStart"/>
            <w:r>
              <w:rPr>
                <w:rFonts w:eastAsia="Calibri"/>
              </w:rPr>
              <w:t>atty.bar</w:t>
            </w:r>
            <w:proofErr w:type="spellEnd"/>
            <w:r>
              <w:rPr>
                <w:rFonts w:eastAsia="Calibri"/>
              </w:rPr>
              <w:t>() }}</w:t>
            </w:r>
          </w:p>
          <w:p w14:paraId="188AEFF7" w14:textId="77777777" w:rsidR="00D06012" w:rsidRPr="007620BB" w:rsidRDefault="00D06012" w:rsidP="00964D93">
            <w:pPr>
              <w:widowControl w:val="0"/>
              <w:rPr>
                <w:rFonts w:eastAsia="Calibri"/>
                <w:color w:val="0070C0"/>
                <w:u w:val="single"/>
              </w:rPr>
            </w:pPr>
            <w:proofErr w:type="gramStart"/>
            <w:r w:rsidRPr="007620BB">
              <w:rPr>
                <w:rFonts w:eastAsia="Calibri"/>
                <w:color w:val="0070C0"/>
                <w:u w:val="single"/>
              </w:rPr>
              <w:t xml:space="preserve">{{ </w:t>
            </w:r>
            <w:proofErr w:type="spellStart"/>
            <w:r w:rsidRPr="007620BB">
              <w:rPr>
                <w:rFonts w:eastAsia="Calibri"/>
                <w:color w:val="0070C0"/>
                <w:u w:val="single"/>
              </w:rPr>
              <w:t>atty</w:t>
            </w:r>
            <w:proofErr w:type="gramEnd"/>
            <w:r w:rsidRPr="007620BB">
              <w:rPr>
                <w:rFonts w:eastAsia="Calibri"/>
                <w:color w:val="0070C0"/>
                <w:u w:val="single"/>
              </w:rPr>
              <w:t>.email</w:t>
            </w:r>
            <w:proofErr w:type="spellEnd"/>
            <w:r w:rsidRPr="007620BB">
              <w:rPr>
                <w:rFonts w:eastAsia="Calibri"/>
                <w:color w:val="0070C0"/>
                <w:u w:val="single"/>
              </w:rPr>
              <w:t xml:space="preserve"> | lower }}</w:t>
            </w:r>
          </w:p>
          <w:p w14:paraId="25249419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{%p </w:t>
            </w:r>
            <w:proofErr w:type="spellStart"/>
            <w:r w:rsidRPr="007620BB">
              <w:rPr>
                <w:rFonts w:eastAsia="Calibri"/>
              </w:rPr>
              <w:t>endfor</w:t>
            </w:r>
            <w:proofErr w:type="spellEnd"/>
            <w:r w:rsidRPr="007620BB">
              <w:rPr>
                <w:rFonts w:eastAsia="Calibri"/>
              </w:rPr>
              <w:t xml:space="preserve"> %} </w:t>
            </w:r>
          </w:p>
          <w:p w14:paraId="075253DC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Of </w:t>
            </w:r>
            <w:proofErr w:type="gramStart"/>
            <w:r w:rsidRPr="00BD7EA1">
              <w:rPr>
                <w:rFonts w:eastAsia="Calibri"/>
              </w:rPr>
              <w:t>{{ capitalize</w:t>
            </w:r>
            <w:proofErr w:type="gramEnd"/>
            <w:r w:rsidRPr="00BD7EA1">
              <w:rPr>
                <w:rFonts w:eastAsia="Calibri"/>
              </w:rPr>
              <w:t>(</w:t>
            </w:r>
            <w:proofErr w:type="spellStart"/>
            <w:r w:rsidRPr="00BD7EA1">
              <w:rPr>
                <w:rFonts w:eastAsia="Calibri"/>
              </w:rPr>
              <w:t>case.colawyers</w:t>
            </w:r>
            <w:proofErr w:type="spellEnd"/>
            <w:r w:rsidRPr="00BD7EA1">
              <w:rPr>
                <w:rFonts w:eastAsia="Calibri"/>
              </w:rPr>
              <w:t>().</w:t>
            </w:r>
            <w:proofErr w:type="spellStart"/>
            <w:r w:rsidRPr="00BD7EA1">
              <w:rPr>
                <w:rFonts w:eastAsia="Calibri"/>
              </w:rPr>
              <w:t>as_noun</w:t>
            </w:r>
            <w:proofErr w:type="spellEnd"/>
            <w:r w:rsidRPr="00BD7EA1">
              <w:rPr>
                <w:rFonts w:eastAsia="Calibri"/>
              </w:rPr>
              <w:t>('attorney')) }}</w:t>
            </w:r>
            <w:r>
              <w:rPr>
                <w:rFonts w:eastAsia="Calibri"/>
              </w:rPr>
              <w:t xml:space="preserve"> </w:t>
            </w:r>
            <w:r w:rsidRPr="007620BB">
              <w:rPr>
                <w:rFonts w:eastAsia="Calibri"/>
              </w:rPr>
              <w:t xml:space="preserve">for {{ </w:t>
            </w:r>
            <w:proofErr w:type="spellStart"/>
            <w:r w:rsidRPr="007620BB">
              <w:rPr>
                <w:rFonts w:eastAsia="Calibri"/>
              </w:rPr>
              <w:t>case.user_clientlist</w:t>
            </w:r>
            <w:proofErr w:type="spellEnd"/>
            <w:r w:rsidRPr="007620BB">
              <w:rPr>
                <w:rFonts w:eastAsia="Calibri"/>
              </w:rPr>
              <w:t>().</w:t>
            </w:r>
            <w:proofErr w:type="spellStart"/>
            <w:r w:rsidRPr="007620BB">
              <w:rPr>
                <w:rFonts w:eastAsia="Calibri"/>
              </w:rPr>
              <w:t>asnoun</w:t>
            </w:r>
            <w:proofErr w:type="spellEnd"/>
            <w:r w:rsidRPr="007620BB">
              <w:rPr>
                <w:rFonts w:eastAsia="Calibri"/>
              </w:rPr>
              <w:t xml:space="preserve">() }} </w:t>
            </w:r>
          </w:p>
          <w:p w14:paraId="7C67CB0D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lastRenderedPageBreak/>
              <w:t xml:space="preserve">Trial </w:t>
            </w:r>
            <w:proofErr w:type="gramStart"/>
            <w:r w:rsidRPr="00BD7EA1">
              <w:rPr>
                <w:rFonts w:eastAsia="Calibri"/>
              </w:rPr>
              <w:t>{{ capitalize</w:t>
            </w:r>
            <w:proofErr w:type="gramEnd"/>
            <w:r w:rsidRPr="00BD7EA1">
              <w:rPr>
                <w:rFonts w:eastAsia="Calibri"/>
              </w:rPr>
              <w:t>(</w:t>
            </w:r>
            <w:proofErr w:type="spellStart"/>
            <w:r w:rsidRPr="00BD7EA1">
              <w:rPr>
                <w:rFonts w:eastAsia="Calibri"/>
              </w:rPr>
              <w:t>case.colawyers</w:t>
            </w:r>
            <w:proofErr w:type="spellEnd"/>
            <w:r w:rsidRPr="00BD7EA1">
              <w:rPr>
                <w:rFonts w:eastAsia="Calibri"/>
              </w:rPr>
              <w:t>().</w:t>
            </w:r>
            <w:proofErr w:type="spellStart"/>
            <w:r w:rsidRPr="00BD7EA1">
              <w:rPr>
                <w:rFonts w:eastAsia="Calibri"/>
              </w:rPr>
              <w:t>as_noun</w:t>
            </w:r>
            <w:proofErr w:type="spellEnd"/>
            <w:r w:rsidRPr="00BD7EA1">
              <w:rPr>
                <w:rFonts w:eastAsia="Calibri"/>
              </w:rPr>
              <w:t>('attorney')) }}</w:t>
            </w:r>
            <w:r w:rsidRPr="007620BB">
              <w:rPr>
                <w:rFonts w:eastAsia="Calibri"/>
              </w:rPr>
              <w:t>: Same</w:t>
            </w:r>
          </w:p>
          <w:p w14:paraId="34E5B167" w14:textId="77777777" w:rsidR="00D06012" w:rsidRPr="007620BB" w:rsidRDefault="00D06012" w:rsidP="00964D93">
            <w:pPr>
              <w:widowControl w:val="0"/>
              <w:rPr>
                <w:rFonts w:eastAsia="Calibri"/>
                <w:u w:val="single"/>
              </w:rPr>
            </w:pPr>
          </w:p>
        </w:tc>
      </w:tr>
      <w:tr w:rsidR="00D06012" w:rsidRPr="007620BB" w14:paraId="7CEBABF5" w14:textId="77777777" w:rsidTr="00964D93">
        <w:trPr>
          <w:trHeight w:val="395"/>
          <w:jc w:val="right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4F6F53B8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lastRenderedPageBreak/>
              <w:t xml:space="preserve">{%tr </w:t>
            </w:r>
            <w:proofErr w:type="gramStart"/>
            <w:r w:rsidRPr="007620BB">
              <w:rPr>
                <w:rFonts w:eastAsia="Calibri"/>
              </w:rPr>
              <w:t>for  pair</w:t>
            </w:r>
            <w:proofErr w:type="gramEnd"/>
            <w:r w:rsidRPr="007620BB">
              <w:rPr>
                <w:rFonts w:eastAsia="Calibri"/>
              </w:rPr>
              <w:t xml:space="preserve"> in  </w:t>
            </w:r>
            <w:proofErr w:type="spellStart"/>
            <w:r>
              <w:rPr>
                <w:rFonts w:eastAsia="Calibri"/>
              </w:rPr>
              <w:t>case.cofirms</w:t>
            </w:r>
            <w:proofErr w:type="spellEnd"/>
            <w:r>
              <w:rPr>
                <w:rFonts w:eastAsia="Calibri"/>
              </w:rPr>
              <w:t>()</w:t>
            </w:r>
            <w:r w:rsidRPr="007620BB">
              <w:rPr>
                <w:rFonts w:eastAsia="Calibri"/>
              </w:rPr>
              <w:t xml:space="preserve"> %}</w:t>
            </w:r>
          </w:p>
        </w:tc>
      </w:tr>
      <w:tr w:rsidR="00D06012" w:rsidRPr="007620BB" w14:paraId="6A260113" w14:textId="77777777" w:rsidTr="00964D93">
        <w:trPr>
          <w:trHeight w:val="395"/>
          <w:jc w:val="right"/>
        </w:trPr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0C857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</w:p>
          <w:p w14:paraId="0282B901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proofErr w:type="gramStart"/>
            <w:r w:rsidRPr="007620BB">
              <w:rPr>
                <w:rFonts w:eastAsia="Calibri"/>
              </w:rPr>
              <w:t>{{ pair</w:t>
            </w:r>
            <w:proofErr w:type="gramEnd"/>
            <w:r w:rsidRPr="007620BB">
              <w:rPr>
                <w:rFonts w:eastAsia="Calibri"/>
              </w:rPr>
              <w:t xml:space="preserve"> | upper }}</w:t>
            </w:r>
          </w:p>
          <w:p w14:paraId="6C001787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</w:p>
          <w:p w14:paraId="5A9390C7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>By:</w:t>
            </w:r>
          </w:p>
        </w:tc>
      </w:tr>
      <w:tr w:rsidR="00D06012" w:rsidRPr="007620BB" w14:paraId="08226D80" w14:textId="77777777" w:rsidTr="00964D93">
        <w:trPr>
          <w:trHeight w:val="527"/>
          <w:jc w:val="right"/>
        </w:trPr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042D7D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{%p for atty in </w:t>
            </w:r>
            <w:proofErr w:type="spellStart"/>
            <w:proofErr w:type="gramStart"/>
            <w:r w:rsidRPr="007620BB">
              <w:rPr>
                <w:rFonts w:eastAsia="Calibri"/>
              </w:rPr>
              <w:t>case.attorneys</w:t>
            </w:r>
            <w:proofErr w:type="gramEnd"/>
            <w:r w:rsidRPr="007620BB">
              <w:rPr>
                <w:rFonts w:eastAsia="Calibri"/>
              </w:rPr>
              <w:t>_for</w:t>
            </w:r>
            <w:proofErr w:type="spellEnd"/>
            <w:r w:rsidRPr="007620BB">
              <w:rPr>
                <w:rFonts w:eastAsia="Calibri"/>
              </w:rPr>
              <w:t>(pair) %}</w:t>
            </w:r>
          </w:p>
          <w:p w14:paraId="6E51EA5A" w14:textId="77777777" w:rsidR="00D06012" w:rsidRDefault="00D06012" w:rsidP="00964D93">
            <w:pPr>
              <w:widowControl w:val="0"/>
              <w:rPr>
                <w:rFonts w:eastAsia="Calibri"/>
              </w:rPr>
            </w:pPr>
            <w:proofErr w:type="gramStart"/>
            <w:r w:rsidRPr="007620BB">
              <w:rPr>
                <w:rFonts w:eastAsia="Calibri"/>
              </w:rPr>
              <w:t>{{ atty</w:t>
            </w:r>
            <w:proofErr w:type="gramEnd"/>
            <w:r w:rsidRPr="007620BB">
              <w:rPr>
                <w:rFonts w:eastAsia="Calibri"/>
              </w:rPr>
              <w:t xml:space="preserve"> }},</w:t>
            </w:r>
            <w:r>
              <w:rPr>
                <w:rFonts w:eastAsia="Calibri"/>
              </w:rPr>
              <w:t xml:space="preserve"> {{ </w:t>
            </w:r>
            <w:proofErr w:type="spellStart"/>
            <w:r>
              <w:rPr>
                <w:rFonts w:eastAsia="Calibri"/>
              </w:rPr>
              <w:t>atty.bar</w:t>
            </w:r>
            <w:proofErr w:type="spellEnd"/>
            <w:r>
              <w:rPr>
                <w:rFonts w:eastAsia="Calibri"/>
              </w:rPr>
              <w:t>() }}</w:t>
            </w:r>
          </w:p>
          <w:p w14:paraId="579865A5" w14:textId="77777777" w:rsidR="00D06012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>{%</w:t>
            </w:r>
            <w:r>
              <w:rPr>
                <w:rFonts w:eastAsia="Calibri"/>
              </w:rPr>
              <w:t>p</w:t>
            </w:r>
            <w:r w:rsidRPr="007620BB">
              <w:rPr>
                <w:rFonts w:eastAsia="Calibri"/>
              </w:rPr>
              <w:t xml:space="preserve"> if </w:t>
            </w:r>
            <w:proofErr w:type="spellStart"/>
            <w:r w:rsidRPr="007620BB">
              <w:rPr>
                <w:rFonts w:eastAsia="Calibri"/>
              </w:rPr>
              <w:t>atty.pro_hac_</w:t>
            </w:r>
            <w:proofErr w:type="gramStart"/>
            <w:r w:rsidRPr="007620BB">
              <w:rPr>
                <w:rFonts w:eastAsia="Calibri"/>
              </w:rPr>
              <w:t>vice</w:t>
            </w:r>
            <w:proofErr w:type="spellEnd"/>
            <w:r>
              <w:rPr>
                <w:rFonts w:eastAsia="Calibri"/>
              </w:rPr>
              <w:t>(</w:t>
            </w:r>
            <w:proofErr w:type="gramEnd"/>
            <w:r>
              <w:rPr>
                <w:rFonts w:eastAsia="Calibri"/>
              </w:rPr>
              <w:t>)</w:t>
            </w:r>
            <w:r w:rsidRPr="007620BB">
              <w:rPr>
                <w:rFonts w:eastAsia="Calibri"/>
              </w:rPr>
              <w:t xml:space="preserve"> %} </w:t>
            </w:r>
          </w:p>
          <w:p w14:paraId="0C805AF6" w14:textId="77777777" w:rsidR="00D06012" w:rsidRDefault="00D06012" w:rsidP="00964D93">
            <w:pPr>
              <w:widowControl w:val="0"/>
              <w:rPr>
                <w:rFonts w:eastAsia="Calibri"/>
                <w:i/>
                <w:iCs/>
              </w:rPr>
            </w:pPr>
            <w:r w:rsidRPr="007620BB">
              <w:rPr>
                <w:rFonts w:eastAsia="Calibri"/>
                <w:i/>
                <w:iCs/>
              </w:rPr>
              <w:t>pro hac vice</w:t>
            </w:r>
          </w:p>
          <w:p w14:paraId="332E580C" w14:textId="77777777" w:rsidR="00D06012" w:rsidRPr="00BD7EA1" w:rsidRDefault="00D06012" w:rsidP="00964D93">
            <w:pPr>
              <w:widowControl w:val="0"/>
              <w:rPr>
                <w:rFonts w:eastAsia="Calibri"/>
                <w:i/>
                <w:iCs/>
              </w:rPr>
            </w:pPr>
            <w:r w:rsidRPr="007620BB">
              <w:rPr>
                <w:rFonts w:eastAsia="Calibri"/>
              </w:rPr>
              <w:t>{%</w:t>
            </w:r>
            <w:r>
              <w:rPr>
                <w:rFonts w:eastAsia="Calibri"/>
              </w:rPr>
              <w:t>p</w:t>
            </w:r>
            <w:r w:rsidRPr="007620BB">
              <w:rPr>
                <w:rFonts w:eastAsia="Calibri"/>
              </w:rPr>
              <w:t xml:space="preserve"> endif %}</w:t>
            </w:r>
          </w:p>
          <w:p w14:paraId="13F4A58B" w14:textId="77777777" w:rsidR="00D06012" w:rsidRPr="007620BB" w:rsidRDefault="00D06012" w:rsidP="00964D93">
            <w:pPr>
              <w:widowControl w:val="0"/>
              <w:rPr>
                <w:rFonts w:eastAsia="Calibri"/>
                <w:color w:val="0070C0"/>
                <w:u w:val="single"/>
              </w:rPr>
            </w:pPr>
            <w:proofErr w:type="gramStart"/>
            <w:r w:rsidRPr="007620BB">
              <w:rPr>
                <w:rFonts w:eastAsia="Calibri"/>
                <w:color w:val="0070C0"/>
                <w:u w:val="single"/>
              </w:rPr>
              <w:t xml:space="preserve">{{ </w:t>
            </w:r>
            <w:proofErr w:type="spellStart"/>
            <w:r w:rsidRPr="007620BB">
              <w:rPr>
                <w:rFonts w:eastAsia="Calibri"/>
                <w:color w:val="0070C0"/>
                <w:u w:val="single"/>
              </w:rPr>
              <w:t>atty</w:t>
            </w:r>
            <w:proofErr w:type="gramEnd"/>
            <w:r w:rsidRPr="007620BB">
              <w:rPr>
                <w:rFonts w:eastAsia="Calibri"/>
                <w:color w:val="0070C0"/>
                <w:u w:val="single"/>
              </w:rPr>
              <w:t>.email</w:t>
            </w:r>
            <w:proofErr w:type="spellEnd"/>
            <w:r w:rsidRPr="007620BB">
              <w:rPr>
                <w:rFonts w:eastAsia="Calibri"/>
                <w:color w:val="0070C0"/>
                <w:u w:val="single"/>
              </w:rPr>
              <w:t xml:space="preserve"> | lower }}</w:t>
            </w:r>
          </w:p>
          <w:p w14:paraId="2B7F8F87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{%p </w:t>
            </w:r>
            <w:proofErr w:type="spellStart"/>
            <w:r w:rsidRPr="007620BB">
              <w:rPr>
                <w:rFonts w:eastAsia="Calibri"/>
              </w:rPr>
              <w:t>endfor</w:t>
            </w:r>
            <w:proofErr w:type="spellEnd"/>
            <w:r w:rsidRPr="007620BB">
              <w:rPr>
                <w:rFonts w:eastAsia="Calibri"/>
              </w:rPr>
              <w:t xml:space="preserve"> %} </w:t>
            </w:r>
          </w:p>
          <w:p w14:paraId="57B1F333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Of </w:t>
            </w:r>
            <w:proofErr w:type="gramStart"/>
            <w:r>
              <w:rPr>
                <w:rFonts w:eastAsia="Calibri"/>
              </w:rPr>
              <w:t xml:space="preserve">{{ </w:t>
            </w:r>
            <w:r w:rsidRPr="00BD7EA1">
              <w:rPr>
                <w:rFonts w:eastAsia="Calibri"/>
              </w:rPr>
              <w:t>capitalize</w:t>
            </w:r>
            <w:proofErr w:type="gramEnd"/>
            <w:r w:rsidRPr="00BD7EA1">
              <w:rPr>
                <w:rFonts w:eastAsia="Calibri"/>
              </w:rPr>
              <w:t>(</w:t>
            </w:r>
            <w:proofErr w:type="spellStart"/>
            <w:r>
              <w:rPr>
                <w:rFonts w:eastAsia="Calibri"/>
              </w:rPr>
              <w:t>case</w:t>
            </w:r>
            <w:r w:rsidRPr="00BD7EA1">
              <w:rPr>
                <w:rFonts w:eastAsia="Calibri"/>
              </w:rPr>
              <w:t>.colawyers</w:t>
            </w:r>
            <w:proofErr w:type="spellEnd"/>
            <w:r w:rsidRPr="00BD7EA1">
              <w:rPr>
                <w:rFonts w:eastAsia="Calibri"/>
              </w:rPr>
              <w:t>().</w:t>
            </w:r>
            <w:proofErr w:type="spellStart"/>
            <w:r w:rsidRPr="00BD7EA1">
              <w:rPr>
                <w:rFonts w:eastAsia="Calibri"/>
              </w:rPr>
              <w:t>as_noun</w:t>
            </w:r>
            <w:proofErr w:type="spellEnd"/>
            <w:r w:rsidRPr="00BD7EA1">
              <w:rPr>
                <w:rFonts w:eastAsia="Calibri"/>
              </w:rPr>
              <w:t>('attorney'))</w:t>
            </w:r>
            <w:r w:rsidRPr="007620BB">
              <w:rPr>
                <w:rFonts w:eastAsia="Calibri"/>
              </w:rPr>
              <w:t xml:space="preserve"> }}</w:t>
            </w:r>
            <w:r>
              <w:rPr>
                <w:rFonts w:eastAsia="Calibri"/>
              </w:rPr>
              <w:t xml:space="preserve"> </w:t>
            </w:r>
            <w:r w:rsidRPr="007620BB">
              <w:rPr>
                <w:rFonts w:eastAsia="Calibri"/>
              </w:rPr>
              <w:t xml:space="preserve">for {{ </w:t>
            </w:r>
            <w:proofErr w:type="spellStart"/>
            <w:r w:rsidRPr="007620BB">
              <w:rPr>
                <w:rFonts w:eastAsia="Calibri"/>
              </w:rPr>
              <w:t>case.user_clientlist</w:t>
            </w:r>
            <w:proofErr w:type="spellEnd"/>
            <w:r w:rsidRPr="007620BB">
              <w:rPr>
                <w:rFonts w:eastAsia="Calibri"/>
              </w:rPr>
              <w:t>().</w:t>
            </w:r>
            <w:proofErr w:type="spellStart"/>
            <w:r w:rsidRPr="007620BB">
              <w:rPr>
                <w:rFonts w:eastAsia="Calibri"/>
              </w:rPr>
              <w:t>asnoun</w:t>
            </w:r>
            <w:proofErr w:type="spellEnd"/>
            <w:r w:rsidRPr="007620BB">
              <w:rPr>
                <w:rFonts w:eastAsia="Calibri"/>
              </w:rPr>
              <w:t xml:space="preserve">() }} </w:t>
            </w:r>
          </w:p>
          <w:p w14:paraId="60CBDE77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Trial </w:t>
            </w:r>
            <w:proofErr w:type="gramStart"/>
            <w:r>
              <w:rPr>
                <w:rFonts w:eastAsia="Calibri"/>
              </w:rPr>
              <w:t xml:space="preserve">{{ </w:t>
            </w:r>
            <w:r w:rsidRPr="00BD7EA1">
              <w:rPr>
                <w:rFonts w:eastAsia="Calibri"/>
              </w:rPr>
              <w:t>capitalize</w:t>
            </w:r>
            <w:proofErr w:type="gramEnd"/>
            <w:r w:rsidRPr="00BD7EA1">
              <w:rPr>
                <w:rFonts w:eastAsia="Calibri"/>
              </w:rPr>
              <w:t>(</w:t>
            </w:r>
            <w:proofErr w:type="spellStart"/>
            <w:r>
              <w:rPr>
                <w:rFonts w:eastAsia="Calibri"/>
              </w:rPr>
              <w:t>case</w:t>
            </w:r>
            <w:r w:rsidRPr="00BD7EA1">
              <w:rPr>
                <w:rFonts w:eastAsia="Calibri"/>
              </w:rPr>
              <w:t>.colawyers</w:t>
            </w:r>
            <w:proofErr w:type="spellEnd"/>
            <w:r w:rsidRPr="00BD7EA1">
              <w:rPr>
                <w:rFonts w:eastAsia="Calibri"/>
              </w:rPr>
              <w:t>().</w:t>
            </w:r>
            <w:proofErr w:type="spellStart"/>
            <w:r w:rsidRPr="00BD7EA1">
              <w:rPr>
                <w:rFonts w:eastAsia="Calibri"/>
              </w:rPr>
              <w:t>as_noun</w:t>
            </w:r>
            <w:proofErr w:type="spellEnd"/>
            <w:r w:rsidRPr="00BD7EA1">
              <w:rPr>
                <w:rFonts w:eastAsia="Calibri"/>
              </w:rPr>
              <w:t>('attorney'))</w:t>
            </w:r>
            <w:r w:rsidRPr="007620BB">
              <w:rPr>
                <w:rFonts w:eastAsia="Calibri"/>
              </w:rPr>
              <w:t xml:space="preserve"> }}: Same</w:t>
            </w:r>
          </w:p>
        </w:tc>
      </w:tr>
      <w:tr w:rsidR="00D06012" w:rsidRPr="007620BB" w14:paraId="51B07A5D" w14:textId="77777777" w:rsidTr="00964D93">
        <w:trPr>
          <w:trHeight w:val="300"/>
          <w:jc w:val="right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2BCF7B0D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{%tr </w:t>
            </w:r>
            <w:proofErr w:type="spellStart"/>
            <w:r w:rsidRPr="007620BB">
              <w:rPr>
                <w:rFonts w:eastAsia="Calibri"/>
              </w:rPr>
              <w:t>endfor</w:t>
            </w:r>
            <w:proofErr w:type="spellEnd"/>
            <w:r w:rsidRPr="007620BB">
              <w:rPr>
                <w:rFonts w:eastAsia="Calibri"/>
              </w:rPr>
              <w:t xml:space="preserve"> %}</w:t>
            </w:r>
          </w:p>
        </w:tc>
      </w:tr>
    </w:tbl>
    <w:p w14:paraId="4E49E59E" w14:textId="77777777" w:rsidR="00221EB5" w:rsidRPr="007620BB" w:rsidRDefault="00221EB5" w:rsidP="00221EB5">
      <w:pPr>
        <w:ind w:left="3600"/>
        <w:rPr>
          <w:rFonts w:eastAsia="Calibri"/>
        </w:rPr>
      </w:pPr>
      <w:r w:rsidRPr="00984EA2">
        <w:rPr>
          <w:rFonts w:eastAsia="Calibri"/>
          <w:highlight w:val="yellow"/>
        </w:rPr>
        <w:t>{%p endif %}</w:t>
      </w:r>
      <w:r>
        <w:rPr>
          <w:rFonts w:eastAsia="Calibri"/>
        </w:rPr>
        <w:t xml:space="preserve"> </w:t>
      </w:r>
    </w:p>
    <w:p w14:paraId="25E415B7" w14:textId="00D5EEA7" w:rsidR="00C14668" w:rsidRPr="007631DB" w:rsidRDefault="00C14668" w:rsidP="00485639">
      <w:pPr>
        <w:pStyle w:val="Title"/>
        <w:widowControl/>
        <w:ind w:right="90"/>
      </w:pPr>
    </w:p>
    <w:sectPr w:rsidR="00C14668" w:rsidRPr="007631DB" w:rsidSect="006457B2">
      <w:footerReference w:type="default" r:id="rId13"/>
      <w:pgSz w:w="12240" w:h="15840" w:code="1"/>
      <w:pgMar w:top="-1440" w:right="1440" w:bottom="-1440" w:left="1440" w:header="720" w:footer="432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F89D6" w14:textId="77777777" w:rsidR="00160D29" w:rsidRDefault="00160D29">
      <w:r>
        <w:separator/>
      </w:r>
    </w:p>
  </w:endnote>
  <w:endnote w:type="continuationSeparator" w:id="0">
    <w:p w14:paraId="5A580F98" w14:textId="77777777" w:rsidR="00160D29" w:rsidRDefault="00160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7CD8" w14:textId="6DC88338" w:rsidR="00665C41" w:rsidRPr="00665C41" w:rsidRDefault="006C3DBD" w:rsidP="00003EC8">
    <w:pPr>
      <w:pStyle w:val="SingleSpacing"/>
      <w:ind w:right="4770"/>
      <w:rPr>
        <w:sz w:val="20"/>
        <w:szCs w:val="20"/>
      </w:rPr>
    </w:pPr>
    <w:r>
      <w:rPr>
        <w:b/>
        <w:caps/>
        <w:noProof/>
        <w:sz w:val="20"/>
        <w:szCs w:val="20"/>
      </w:rPr>
      <w:drawing>
        <wp:anchor distT="0" distB="0" distL="114300" distR="114300" simplePos="0" relativeHeight="251664896" behindDoc="0" locked="0" layoutInCell="1" allowOverlap="1" wp14:anchorId="14A1C0D3" wp14:editId="2FB7DE47">
          <wp:simplePos x="0" y="0"/>
          <wp:positionH relativeFrom="column">
            <wp:posOffset>2962910</wp:posOffset>
          </wp:positionH>
          <wp:positionV relativeFrom="paragraph">
            <wp:posOffset>-334645</wp:posOffset>
          </wp:positionV>
          <wp:extent cx="2980690" cy="933450"/>
          <wp:effectExtent l="0" t="0" r="0" b="0"/>
          <wp:wrapThrough wrapText="bothSides">
            <wp:wrapPolygon edited="0">
              <wp:start x="4280" y="882"/>
              <wp:lineTo x="4141" y="3967"/>
              <wp:lineTo x="4418" y="5731"/>
              <wp:lineTo x="5660" y="8816"/>
              <wp:lineTo x="6764" y="15869"/>
              <wp:lineTo x="7317" y="21159"/>
              <wp:lineTo x="13943" y="21159"/>
              <wp:lineTo x="15599" y="8816"/>
              <wp:lineTo x="16152" y="8816"/>
              <wp:lineTo x="17394" y="3527"/>
              <wp:lineTo x="17256" y="882"/>
              <wp:lineTo x="4280" y="882"/>
            </wp:wrapPolygon>
          </wp:wrapThrough>
          <wp:docPr id="2" name="Picture 2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069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1AD1" w:rsidRPr="00665C41">
      <w:rPr>
        <w:b/>
        <w:caps/>
        <w:noProof/>
        <w:sz w:val="20"/>
        <w:szCs w:val="20"/>
      </w:rPr>
      <w:t xml:space="preserve">{{ </w:t>
    </w:r>
    <w:r w:rsidR="00A358AE" w:rsidRPr="00665C41">
      <w:rPr>
        <w:b/>
        <w:caps/>
        <w:noProof/>
        <w:sz w:val="20"/>
        <w:szCs w:val="20"/>
      </w:rPr>
      <w:t>case.document_title()</w:t>
    </w:r>
    <w:r w:rsidR="00A358AE" w:rsidRPr="00665C41">
      <w:rPr>
        <w:b/>
        <w:noProof/>
        <w:sz w:val="20"/>
        <w:szCs w:val="20"/>
      </w:rPr>
      <w:t xml:space="preserve"> </w:t>
    </w:r>
    <w:r w:rsidR="00751AD1" w:rsidRPr="00665C41">
      <w:rPr>
        <w:b/>
        <w:caps/>
        <w:noProof/>
        <w:sz w:val="20"/>
        <w:szCs w:val="20"/>
      </w:rPr>
      <w:t xml:space="preserve">}} </w:t>
    </w:r>
    <w:r w:rsidR="00115198" w:rsidRPr="00665C41">
      <w:rPr>
        <w:sz w:val="20"/>
        <w:szCs w:val="20"/>
      </w:rPr>
      <w:t xml:space="preserve">– Page </w:t>
    </w:r>
    <w:r w:rsidR="00115198" w:rsidRPr="00665C41">
      <w:rPr>
        <w:sz w:val="20"/>
        <w:szCs w:val="20"/>
      </w:rPr>
      <w:fldChar w:fldCharType="begin"/>
    </w:r>
    <w:r w:rsidR="00115198" w:rsidRPr="00665C41">
      <w:rPr>
        <w:sz w:val="20"/>
        <w:szCs w:val="20"/>
      </w:rPr>
      <w:instrText xml:space="preserve"> PAGE  \* MERGEFORMAT </w:instrText>
    </w:r>
    <w:r w:rsidR="00115198" w:rsidRPr="00665C41">
      <w:rPr>
        <w:sz w:val="20"/>
        <w:szCs w:val="20"/>
      </w:rPr>
      <w:fldChar w:fldCharType="separate"/>
    </w:r>
    <w:r w:rsidR="00115198" w:rsidRPr="00665C41">
      <w:rPr>
        <w:sz w:val="20"/>
        <w:szCs w:val="20"/>
      </w:rPr>
      <w:t>4</w:t>
    </w:r>
    <w:r w:rsidR="00115198" w:rsidRPr="00665C41">
      <w:rPr>
        <w:sz w:val="20"/>
        <w:szCs w:val="20"/>
      </w:rPr>
      <w:fldChar w:fldCharType="end"/>
    </w:r>
    <w:r w:rsidR="00381FEB">
      <w:rPr>
        <w:sz w:val="20"/>
        <w:szCs w:val="20"/>
      </w:rPr>
      <w:tab/>
    </w:r>
    <w:r w:rsidR="00381FEB">
      <w:rPr>
        <w:sz w:val="20"/>
        <w:szCs w:val="20"/>
      </w:rPr>
      <w:tab/>
    </w:r>
    <w:r w:rsidR="00381FEB">
      <w:rPr>
        <w:sz w:val="20"/>
        <w:szCs w:val="20"/>
      </w:rPr>
      <w:tab/>
    </w:r>
    <w:r w:rsidR="00381FEB">
      <w:rPr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832B6" w14:textId="371AE9ED" w:rsidR="00115198" w:rsidRPr="00CB633E" w:rsidRDefault="006C3DBD" w:rsidP="00CB633E">
    <w:pPr>
      <w:pStyle w:val="SingleSpacing"/>
      <w:ind w:right="4320"/>
      <w:rPr>
        <w:sz w:val="20"/>
        <w:szCs w:val="20"/>
      </w:rPr>
    </w:pPr>
    <w:r>
      <w:rPr>
        <w:b/>
        <w:caps/>
        <w:noProof/>
        <w:sz w:val="20"/>
        <w:szCs w:val="20"/>
      </w:rPr>
      <w:drawing>
        <wp:anchor distT="0" distB="0" distL="114300" distR="114300" simplePos="0" relativeHeight="251666944" behindDoc="0" locked="0" layoutInCell="1" allowOverlap="1" wp14:anchorId="5EE88A60" wp14:editId="3CB8C10B">
          <wp:simplePos x="0" y="0"/>
          <wp:positionH relativeFrom="column">
            <wp:posOffset>2962910</wp:posOffset>
          </wp:positionH>
          <wp:positionV relativeFrom="paragraph">
            <wp:posOffset>-495935</wp:posOffset>
          </wp:positionV>
          <wp:extent cx="2980690" cy="933450"/>
          <wp:effectExtent l="0" t="0" r="0" b="0"/>
          <wp:wrapThrough wrapText="bothSides">
            <wp:wrapPolygon edited="0">
              <wp:start x="4280" y="882"/>
              <wp:lineTo x="4141" y="3967"/>
              <wp:lineTo x="4418" y="5731"/>
              <wp:lineTo x="5660" y="8816"/>
              <wp:lineTo x="6764" y="15869"/>
              <wp:lineTo x="7317" y="21159"/>
              <wp:lineTo x="13943" y="21159"/>
              <wp:lineTo x="15599" y="8816"/>
              <wp:lineTo x="16152" y="8816"/>
              <wp:lineTo x="17394" y="3527"/>
              <wp:lineTo x="17256" y="882"/>
              <wp:lineTo x="4280" y="882"/>
            </wp:wrapPolygon>
          </wp:wrapThrough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8069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5C33">
      <w:rPr>
        <w:b/>
        <w:sz w:val="22"/>
        <w:szCs w:val="22"/>
      </w:rPr>
      <w:t>C</w:t>
    </w:r>
    <w:r w:rsidR="00115198">
      <w:rPr>
        <w:b/>
        <w:sz w:val="22"/>
        <w:szCs w:val="22"/>
      </w:rPr>
      <w:t>ERTIFICATE OF SERVICE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B6726" w14:textId="77777777" w:rsidR="00160D29" w:rsidRDefault="00160D29">
      <w:r>
        <w:separator/>
      </w:r>
    </w:p>
  </w:footnote>
  <w:footnote w:type="continuationSeparator" w:id="0">
    <w:p w14:paraId="68218507" w14:textId="77777777" w:rsidR="00160D29" w:rsidRDefault="00160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20FD4" w14:textId="6A45C622" w:rsidR="00C21CEE" w:rsidRDefault="002C4CB2" w:rsidP="00FC78DB">
    <w:pPr>
      <w:pStyle w:val="Header"/>
      <w:tabs>
        <w:tab w:val="clear" w:pos="4320"/>
        <w:tab w:val="clear" w:pos="8640"/>
        <w:tab w:val="right" w:pos="9360"/>
      </w:tabs>
      <w:ind w:left="-1440"/>
    </w:pPr>
    <w:r>
      <w:t xml:space="preserve">{%p if </w:t>
    </w:r>
    <w:proofErr w:type="spellStart"/>
    <w:r w:rsidR="00092CDD">
      <w:t>case.juris.</w:t>
    </w:r>
    <w:r w:rsidR="00DB0713">
      <w:t>jurisdiction</w:t>
    </w:r>
    <w:r w:rsidR="00092CDD">
      <w:t>.name.text</w:t>
    </w:r>
    <w:proofErr w:type="spellEnd"/>
    <w:r w:rsidR="00092CDD">
      <w:t xml:space="preserve"> == ‘state’</w:t>
    </w:r>
    <w:r w:rsidR="00CE46C5">
      <w:t xml:space="preserve"> </w:t>
    </w:r>
    <w:r w:rsidR="00C21CEE">
      <w:t>%}</w:t>
    </w:r>
  </w:p>
  <w:p w14:paraId="57528FFC" w14:textId="47AFACE3" w:rsidR="00CA107A" w:rsidRDefault="00C21CEE" w:rsidP="00FC78DB">
    <w:pPr>
      <w:pStyle w:val="Header"/>
      <w:tabs>
        <w:tab w:val="clear" w:pos="4320"/>
        <w:tab w:val="clear" w:pos="8640"/>
        <w:tab w:val="right" w:pos="9360"/>
      </w:tabs>
      <w:ind w:left="-1440"/>
    </w:pPr>
    <w:r>
      <w:t xml:space="preserve">{%p if </w:t>
    </w:r>
    <w:proofErr w:type="spellStart"/>
    <w:r w:rsidR="00CE46C5">
      <w:t>case.juris.state.name.text</w:t>
    </w:r>
    <w:proofErr w:type="spellEnd"/>
    <w:r w:rsidR="00CE46C5">
      <w:t xml:space="preserve"> in (</w:t>
    </w:r>
    <w:proofErr w:type="gramStart"/>
    <w:r w:rsidR="00CE46C5">
      <w:t>‘OR’,</w:t>
    </w:r>
    <w:proofErr w:type="gramEnd"/>
    <w:r w:rsidR="00CE46C5">
      <w:t xml:space="preserve"> ‘CA’)</w:t>
    </w:r>
    <w:r w:rsidR="002C4CB2">
      <w:t xml:space="preserve"> %}</w:t>
    </w:r>
  </w:p>
  <w:p w14:paraId="0FE16393" w14:textId="1ABDE3CE" w:rsidR="00AF60C8" w:rsidRDefault="00197192" w:rsidP="00AF60C8">
    <w:pPr>
      <w:pStyle w:val="Header"/>
      <w:tabs>
        <w:tab w:val="clear" w:pos="4320"/>
        <w:tab w:val="clear" w:pos="8640"/>
        <w:tab w:val="right" w:pos="9360"/>
      </w:tabs>
      <w:ind w:left="-1440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2A97C5E" wp14:editId="57E27C69">
              <wp:simplePos x="0" y="0"/>
              <wp:positionH relativeFrom="leftMargin">
                <wp:posOffset>228600</wp:posOffset>
              </wp:positionH>
              <wp:positionV relativeFrom="margin">
                <wp:posOffset>0</wp:posOffset>
              </wp:positionV>
              <wp:extent cx="457200" cy="8275320"/>
              <wp:effectExtent l="0" t="0" r="0" b="0"/>
              <wp:wrapNone/>
              <wp:docPr id="5" name="LineNumber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8275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73090B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1</w:t>
                          </w:r>
                        </w:p>
                        <w:p w14:paraId="542EC3C9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2</w:t>
                          </w:r>
                        </w:p>
                        <w:p w14:paraId="2119D93A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3</w:t>
                          </w:r>
                        </w:p>
                        <w:p w14:paraId="77AF4C6D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4</w:t>
                          </w:r>
                        </w:p>
                        <w:p w14:paraId="1B13E0F2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5</w:t>
                          </w:r>
                        </w:p>
                        <w:p w14:paraId="64A95464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6</w:t>
                          </w:r>
                        </w:p>
                        <w:p w14:paraId="4F176E2C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7</w:t>
                          </w:r>
                        </w:p>
                        <w:p w14:paraId="50EA72C3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8</w:t>
                          </w:r>
                        </w:p>
                        <w:p w14:paraId="4D418871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9</w:t>
                          </w:r>
                        </w:p>
                        <w:p w14:paraId="661C3C94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10</w:t>
                          </w:r>
                        </w:p>
                        <w:p w14:paraId="644CD853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11</w:t>
                          </w:r>
                        </w:p>
                        <w:p w14:paraId="7313CAD5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12</w:t>
                          </w:r>
                        </w:p>
                        <w:p w14:paraId="59592FAF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13</w:t>
                          </w:r>
                        </w:p>
                        <w:p w14:paraId="4D873267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14</w:t>
                          </w:r>
                        </w:p>
                        <w:p w14:paraId="56A56D7D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15</w:t>
                          </w:r>
                        </w:p>
                        <w:p w14:paraId="2366269C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16</w:t>
                          </w:r>
                        </w:p>
                        <w:p w14:paraId="20E3EC1E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17</w:t>
                          </w:r>
                        </w:p>
                        <w:p w14:paraId="62E5EC46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18</w:t>
                          </w:r>
                        </w:p>
                        <w:p w14:paraId="29A62E2B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19</w:t>
                          </w:r>
                        </w:p>
                        <w:p w14:paraId="6746014F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20</w:t>
                          </w:r>
                        </w:p>
                        <w:p w14:paraId="03AD1DCD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21</w:t>
                          </w:r>
                        </w:p>
                        <w:p w14:paraId="235CFCBE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22</w:t>
                          </w:r>
                        </w:p>
                        <w:p w14:paraId="4158D280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23</w:t>
                          </w:r>
                        </w:p>
                        <w:p w14:paraId="07904B4D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24</w:t>
                          </w:r>
                        </w:p>
                        <w:p w14:paraId="45A5716F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25</w:t>
                          </w:r>
                        </w:p>
                        <w:p w14:paraId="76FD8C75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26</w:t>
                          </w:r>
                        </w:p>
                        <w:p w14:paraId="78025C3C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A97C5E" id="_x0000_t202" coordsize="21600,21600" o:spt="202" path="m,l,21600r21600,l21600,xe">
              <v:stroke joinstyle="miter"/>
              <v:path gradientshapeok="t" o:connecttype="rect"/>
            </v:shapetype>
            <v:shape id="LineNumbers" o:spid="_x0000_s1026" type="#_x0000_t202" style="position:absolute;left:0;text-align:left;margin-left:18pt;margin-top:0;width:36pt;height:651.6pt;z-index:25165875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" stroked="f">
              <v:textbox inset="0,0,0,0">
                <w:txbxContent>
                  <w:p w14:paraId="2C73090B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1</w:t>
                    </w:r>
                  </w:p>
                  <w:p w14:paraId="542EC3C9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2</w:t>
                    </w:r>
                  </w:p>
                  <w:p w14:paraId="2119D93A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3</w:t>
                    </w:r>
                  </w:p>
                  <w:p w14:paraId="77AF4C6D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4</w:t>
                    </w:r>
                  </w:p>
                  <w:p w14:paraId="1B13E0F2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5</w:t>
                    </w:r>
                  </w:p>
                  <w:p w14:paraId="64A95464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6</w:t>
                    </w:r>
                  </w:p>
                  <w:p w14:paraId="4F176E2C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7</w:t>
                    </w:r>
                  </w:p>
                  <w:p w14:paraId="50EA72C3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8</w:t>
                    </w:r>
                  </w:p>
                  <w:p w14:paraId="4D418871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9</w:t>
                    </w:r>
                  </w:p>
                  <w:p w14:paraId="661C3C94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10</w:t>
                    </w:r>
                  </w:p>
                  <w:p w14:paraId="644CD853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11</w:t>
                    </w:r>
                  </w:p>
                  <w:p w14:paraId="7313CAD5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12</w:t>
                    </w:r>
                  </w:p>
                  <w:p w14:paraId="59592FAF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13</w:t>
                    </w:r>
                  </w:p>
                  <w:p w14:paraId="4D873267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14</w:t>
                    </w:r>
                  </w:p>
                  <w:p w14:paraId="56A56D7D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15</w:t>
                    </w:r>
                  </w:p>
                  <w:p w14:paraId="2366269C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16</w:t>
                    </w:r>
                  </w:p>
                  <w:p w14:paraId="20E3EC1E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17</w:t>
                    </w:r>
                  </w:p>
                  <w:p w14:paraId="62E5EC46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18</w:t>
                    </w:r>
                  </w:p>
                  <w:p w14:paraId="29A62E2B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19</w:t>
                    </w:r>
                  </w:p>
                  <w:p w14:paraId="6746014F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20</w:t>
                    </w:r>
                  </w:p>
                  <w:p w14:paraId="03AD1DCD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21</w:t>
                    </w:r>
                  </w:p>
                  <w:p w14:paraId="235CFCBE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22</w:t>
                    </w:r>
                  </w:p>
                  <w:p w14:paraId="4158D280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23</w:t>
                    </w:r>
                  </w:p>
                  <w:p w14:paraId="07904B4D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24</w:t>
                    </w:r>
                  </w:p>
                  <w:p w14:paraId="45A5716F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25</w:t>
                    </w:r>
                  </w:p>
                  <w:p w14:paraId="76FD8C75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26</w:t>
                    </w:r>
                  </w:p>
                  <w:p w14:paraId="78025C3C" w14:textId="77777777" w:rsidR="00115198" w:rsidRDefault="00115198" w:rsidP="00FC78DB">
                    <w:pPr>
                      <w:spacing w:line="508" w:lineRule="exact"/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AC66E5"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0" allowOverlap="1" wp14:anchorId="27118703" wp14:editId="5B6C5B72">
              <wp:simplePos x="0" y="0"/>
              <wp:positionH relativeFrom="margin">
                <wp:posOffset>-28575</wp:posOffset>
              </wp:positionH>
              <wp:positionV relativeFrom="page">
                <wp:posOffset>0</wp:posOffset>
              </wp:positionV>
              <wp:extent cx="0" cy="10058400"/>
              <wp:effectExtent l="0" t="0" r="38100" b="19050"/>
              <wp:wrapNone/>
              <wp:docPr id="6" name="Right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543741" id="RightBorder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2.25pt,0" to="-2.25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" o:allowincell="f">
              <w10:wrap anchorx="margin" anchory="page"/>
            </v:line>
          </w:pict>
        </mc:Fallback>
      </mc:AlternateContent>
    </w:r>
    <w:r w:rsidR="00AC66E5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0" allowOverlap="1" wp14:anchorId="34D86CD7" wp14:editId="67D4ACF0">
              <wp:simplePos x="0" y="0"/>
              <wp:positionH relativeFrom="margin">
                <wp:posOffset>-104775</wp:posOffset>
              </wp:positionH>
              <wp:positionV relativeFrom="page">
                <wp:posOffset>0</wp:posOffset>
              </wp:positionV>
              <wp:extent cx="0" cy="10058400"/>
              <wp:effectExtent l="0" t="0" r="38100" b="19050"/>
              <wp:wrapNone/>
              <wp:docPr id="1" name="Right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FD4BB" id="RightBorder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8.25pt,0" to="-8.25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" o:allowincell="f">
              <w10:wrap anchorx="margin" anchory="page"/>
            </v:line>
          </w:pict>
        </mc:Fallback>
      </mc:AlternateContent>
    </w:r>
    <w:r w:rsidR="007B3C9A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2D11F85" wp14:editId="5C0833F1">
              <wp:simplePos x="0" y="0"/>
              <wp:positionH relativeFrom="margin">
                <wp:posOffset>5943600</wp:posOffset>
              </wp:positionH>
              <wp:positionV relativeFrom="page">
                <wp:posOffset>0</wp:posOffset>
              </wp:positionV>
              <wp:extent cx="0" cy="10058400"/>
              <wp:effectExtent l="0" t="0" r="38100" b="19050"/>
              <wp:wrapNone/>
              <wp:docPr id="4" name="Right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AA438D" id="RightBorder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468pt,0" to="468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" o:allowincell="f">
              <w10:wrap anchorx="margin" anchory="page"/>
            </v:line>
          </w:pict>
        </mc:Fallback>
      </mc:AlternateContent>
    </w:r>
  </w:p>
  <w:p w14:paraId="4651C2B4" w14:textId="4026FBA1" w:rsidR="00115198" w:rsidRDefault="00CA107A" w:rsidP="00AF60C8">
    <w:pPr>
      <w:pStyle w:val="Header"/>
      <w:tabs>
        <w:tab w:val="clear" w:pos="4320"/>
        <w:tab w:val="clear" w:pos="8640"/>
        <w:tab w:val="right" w:pos="9360"/>
      </w:tabs>
      <w:ind w:left="-1440"/>
    </w:pPr>
    <w:r>
      <w:t>{%p endif %}</w:t>
    </w:r>
  </w:p>
  <w:p w14:paraId="1F3A8453" w14:textId="36028BE7" w:rsidR="00C21CEE" w:rsidRPr="00CA107A" w:rsidRDefault="00C21CEE" w:rsidP="00FC78DB">
    <w:pPr>
      <w:pStyle w:val="SingleSpacing"/>
      <w:ind w:left="-1440" w:right="4320"/>
      <w:rPr>
        <w:b/>
        <w:szCs w:val="20"/>
      </w:rPr>
    </w:pPr>
    <w:r>
      <w:t>{%p endif %}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C73E21"/>
    <w:multiLevelType w:val="hybridMultilevel"/>
    <w:tmpl w:val="47DC3E6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30FC8"/>
    <w:multiLevelType w:val="hybridMultilevel"/>
    <w:tmpl w:val="95B0EF40"/>
    <w:lvl w:ilvl="0" w:tplc="67F8FE7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BD03D5"/>
    <w:multiLevelType w:val="hybridMultilevel"/>
    <w:tmpl w:val="47DC3E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754C3"/>
    <w:multiLevelType w:val="hybridMultilevel"/>
    <w:tmpl w:val="95B0EF40"/>
    <w:lvl w:ilvl="0" w:tplc="67F8FE7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5B7882"/>
    <w:multiLevelType w:val="singleLevel"/>
    <w:tmpl w:val="E56635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6" w15:restartNumberingAfterBreak="0">
    <w:nsid w:val="161C721A"/>
    <w:multiLevelType w:val="hybridMultilevel"/>
    <w:tmpl w:val="1ABAAB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91CC0"/>
    <w:multiLevelType w:val="hybridMultilevel"/>
    <w:tmpl w:val="71D2F64A"/>
    <w:lvl w:ilvl="0" w:tplc="FDCE9524">
      <w:start w:val="1"/>
      <w:numFmt w:val="upperRoman"/>
      <w:pStyle w:val="Heading2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91C76"/>
    <w:multiLevelType w:val="hybridMultilevel"/>
    <w:tmpl w:val="52B2E09C"/>
    <w:lvl w:ilvl="0" w:tplc="39C8145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041D0A"/>
    <w:multiLevelType w:val="hybridMultilevel"/>
    <w:tmpl w:val="4A249B9E"/>
    <w:lvl w:ilvl="0" w:tplc="39C814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4268E"/>
    <w:multiLevelType w:val="hybridMultilevel"/>
    <w:tmpl w:val="AF9EBF14"/>
    <w:lvl w:ilvl="0" w:tplc="39C814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437C5"/>
    <w:multiLevelType w:val="hybridMultilevel"/>
    <w:tmpl w:val="8D580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83107"/>
    <w:multiLevelType w:val="hybridMultilevel"/>
    <w:tmpl w:val="34DEB22C"/>
    <w:lvl w:ilvl="0" w:tplc="39C814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F19DC"/>
    <w:multiLevelType w:val="hybridMultilevel"/>
    <w:tmpl w:val="95B0EF40"/>
    <w:lvl w:ilvl="0" w:tplc="67F8FE7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5377AB"/>
    <w:multiLevelType w:val="hybridMultilevel"/>
    <w:tmpl w:val="8D580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818AB"/>
    <w:multiLevelType w:val="hybridMultilevel"/>
    <w:tmpl w:val="CF6C178C"/>
    <w:lvl w:ilvl="0" w:tplc="39C814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538DC"/>
    <w:multiLevelType w:val="hybridMultilevel"/>
    <w:tmpl w:val="5BD8C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A07E36"/>
    <w:multiLevelType w:val="hybridMultilevel"/>
    <w:tmpl w:val="80D6F790"/>
    <w:lvl w:ilvl="0" w:tplc="39C814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0F683C"/>
    <w:multiLevelType w:val="multilevel"/>
    <w:tmpl w:val="49862E1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9" w15:restartNumberingAfterBreak="0">
    <w:nsid w:val="70E83900"/>
    <w:multiLevelType w:val="hybridMultilevel"/>
    <w:tmpl w:val="ED3E1050"/>
    <w:lvl w:ilvl="0" w:tplc="065E8BD6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9FE47A5"/>
    <w:multiLevelType w:val="hybridMultilevel"/>
    <w:tmpl w:val="8D580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C6B91"/>
    <w:multiLevelType w:val="singleLevel"/>
    <w:tmpl w:val="C7300C7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75"/>
      </w:pPr>
      <w:rPr>
        <w:rFonts w:hint="default"/>
      </w:rPr>
    </w:lvl>
  </w:abstractNum>
  <w:abstractNum w:abstractNumId="22" w15:restartNumberingAfterBreak="0">
    <w:nsid w:val="7F8C6F76"/>
    <w:multiLevelType w:val="hybridMultilevel"/>
    <w:tmpl w:val="7E90F390"/>
    <w:lvl w:ilvl="0" w:tplc="39C814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285064">
    <w:abstractNumId w:val="5"/>
  </w:num>
  <w:num w:numId="2" w16cid:durableId="1055616208">
    <w:abstractNumId w:val="0"/>
    <w:lvlOverride w:ilvl="0">
      <w:startOverride w:val="6"/>
      <w:lvl w:ilvl="0">
        <w:start w:val="6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</w:lvl>
    </w:lvlOverride>
    <w:lvlOverride w:ilvl="2">
      <w:startOverride w:val="1"/>
      <w:lvl w:ilvl="2">
        <w:start w:val="1"/>
        <w:numFmt w:val="lowerRoman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lowerLetter"/>
        <w:lvlText w:val="%5."/>
        <w:lvlJc w:val="left"/>
      </w:lvl>
    </w:lvlOverride>
    <w:lvlOverride w:ilvl="5">
      <w:startOverride w:val="1"/>
      <w:lvl w:ilvl="5">
        <w:start w:val="1"/>
        <w:numFmt w:val="lowerRoman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lowerLetter"/>
        <w:lvlText w:val="%8."/>
        <w:lvlJc w:val="left"/>
      </w:lvl>
    </w:lvlOverride>
  </w:num>
  <w:num w:numId="3" w16cid:durableId="359671683">
    <w:abstractNumId w:val="21"/>
  </w:num>
  <w:num w:numId="4" w16cid:durableId="1402757374">
    <w:abstractNumId w:val="13"/>
  </w:num>
  <w:num w:numId="5" w16cid:durableId="755831841">
    <w:abstractNumId w:val="19"/>
  </w:num>
  <w:num w:numId="6" w16cid:durableId="1461340235">
    <w:abstractNumId w:val="18"/>
  </w:num>
  <w:num w:numId="7" w16cid:durableId="919563986">
    <w:abstractNumId w:val="13"/>
  </w:num>
  <w:num w:numId="8" w16cid:durableId="2108498455">
    <w:abstractNumId w:val="4"/>
  </w:num>
  <w:num w:numId="9" w16cid:durableId="909115669">
    <w:abstractNumId w:val="2"/>
  </w:num>
  <w:num w:numId="10" w16cid:durableId="16197341">
    <w:abstractNumId w:val="22"/>
  </w:num>
  <w:num w:numId="11" w16cid:durableId="2046755331">
    <w:abstractNumId w:val="15"/>
  </w:num>
  <w:num w:numId="12" w16cid:durableId="1462533207">
    <w:abstractNumId w:val="11"/>
  </w:num>
  <w:num w:numId="13" w16cid:durableId="1460025550">
    <w:abstractNumId w:val="16"/>
  </w:num>
  <w:num w:numId="14" w16cid:durableId="196771828">
    <w:abstractNumId w:val="20"/>
  </w:num>
  <w:num w:numId="15" w16cid:durableId="1830822269">
    <w:abstractNumId w:val="14"/>
  </w:num>
  <w:num w:numId="16" w16cid:durableId="1221943919">
    <w:abstractNumId w:val="7"/>
  </w:num>
  <w:num w:numId="17" w16cid:durableId="225260556">
    <w:abstractNumId w:val="10"/>
  </w:num>
  <w:num w:numId="18" w16cid:durableId="1777408388">
    <w:abstractNumId w:val="8"/>
  </w:num>
  <w:num w:numId="19" w16cid:durableId="1482579489">
    <w:abstractNumId w:val="17"/>
  </w:num>
  <w:num w:numId="20" w16cid:durableId="653528802">
    <w:abstractNumId w:val="9"/>
  </w:num>
  <w:num w:numId="21" w16cid:durableId="846746684">
    <w:abstractNumId w:val="12"/>
  </w:num>
  <w:num w:numId="22" w16cid:durableId="1675107987">
    <w:abstractNumId w:val="6"/>
  </w:num>
  <w:num w:numId="23" w16cid:durableId="1136988964">
    <w:abstractNumId w:val="3"/>
  </w:num>
  <w:num w:numId="24" w16cid:durableId="913591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rawingGridVerticalSpacing w:val="65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ttorneyName" w:val="0"/>
    <w:docVar w:name="CaptionBoxStyle" w:val="0"/>
    <w:docVar w:name="CourtAlignment" w:val="1"/>
    <w:docVar w:name="CourtName" w:val="IN HE CIRCUIT COURT OF THE STATE OF OREGON_x000d__x000a_FOR THE COUNTY OF *"/>
    <w:docVar w:name="FirmInFtr" w:val="0"/>
    <w:docVar w:name="FirmInSigBlkStyle" w:val="0"/>
    <w:docVar w:name="FirstLineNum" w:val="1"/>
    <w:docVar w:name="FirstPleadingLine" w:val="1"/>
    <w:docVar w:name="Font" w:val="Times New Roman"/>
    <w:docVar w:name="IncludeDate" w:val="-1"/>
    <w:docVar w:name="IncludeLineNumbers" w:val="-1"/>
    <w:docVar w:name="JudgeName" w:val="0"/>
    <w:docVar w:name="LeftBorderStyle" w:val="2"/>
    <w:docVar w:name="LineNumIncByOne" w:val="-1"/>
    <w:docVar w:name="LineSpacing" w:val="2"/>
    <w:docVar w:name="LinesPerPage" w:val="25"/>
    <w:docVar w:name="PageNumsInFtr" w:val="-1"/>
    <w:docVar w:name="RightBorderStyle" w:val="1"/>
    <w:docVar w:name="SigBlkYes" w:val="-1"/>
    <w:docVar w:name="SignWith" w:val=" "/>
    <w:docVar w:name="SummaryInFtr" w:val="-1"/>
  </w:docVars>
  <w:rsids>
    <w:rsidRoot w:val="000A4B7B"/>
    <w:rsid w:val="000019B8"/>
    <w:rsid w:val="000024AC"/>
    <w:rsid w:val="00003EC8"/>
    <w:rsid w:val="0000686D"/>
    <w:rsid w:val="00011532"/>
    <w:rsid w:val="00015118"/>
    <w:rsid w:val="0001528D"/>
    <w:rsid w:val="00015E57"/>
    <w:rsid w:val="000175F1"/>
    <w:rsid w:val="00020AC8"/>
    <w:rsid w:val="00024F6E"/>
    <w:rsid w:val="00026663"/>
    <w:rsid w:val="00027924"/>
    <w:rsid w:val="0003529F"/>
    <w:rsid w:val="00035A58"/>
    <w:rsid w:val="0003788A"/>
    <w:rsid w:val="000406EE"/>
    <w:rsid w:val="000413CC"/>
    <w:rsid w:val="00041FD4"/>
    <w:rsid w:val="00042CFB"/>
    <w:rsid w:val="00042E9F"/>
    <w:rsid w:val="00045B8F"/>
    <w:rsid w:val="000534DC"/>
    <w:rsid w:val="00054D56"/>
    <w:rsid w:val="00055E05"/>
    <w:rsid w:val="000571C9"/>
    <w:rsid w:val="000605B6"/>
    <w:rsid w:val="000611AF"/>
    <w:rsid w:val="00064182"/>
    <w:rsid w:val="00064671"/>
    <w:rsid w:val="00065829"/>
    <w:rsid w:val="00070128"/>
    <w:rsid w:val="0007162C"/>
    <w:rsid w:val="00073C55"/>
    <w:rsid w:val="00075E8F"/>
    <w:rsid w:val="00080726"/>
    <w:rsid w:val="00080822"/>
    <w:rsid w:val="00080830"/>
    <w:rsid w:val="00081258"/>
    <w:rsid w:val="0008425A"/>
    <w:rsid w:val="00085AA2"/>
    <w:rsid w:val="00086AB0"/>
    <w:rsid w:val="00087D0B"/>
    <w:rsid w:val="00090BAF"/>
    <w:rsid w:val="00092CDD"/>
    <w:rsid w:val="000936E6"/>
    <w:rsid w:val="00093BAF"/>
    <w:rsid w:val="00095548"/>
    <w:rsid w:val="000972E1"/>
    <w:rsid w:val="000976B8"/>
    <w:rsid w:val="000A1FD8"/>
    <w:rsid w:val="000A32BF"/>
    <w:rsid w:val="000A4B22"/>
    <w:rsid w:val="000A4B7B"/>
    <w:rsid w:val="000A73B8"/>
    <w:rsid w:val="000A78F2"/>
    <w:rsid w:val="000B282C"/>
    <w:rsid w:val="000B35BA"/>
    <w:rsid w:val="000B51D8"/>
    <w:rsid w:val="000B7AB7"/>
    <w:rsid w:val="000B7E11"/>
    <w:rsid w:val="000C2634"/>
    <w:rsid w:val="000C3D97"/>
    <w:rsid w:val="000C421E"/>
    <w:rsid w:val="000C5832"/>
    <w:rsid w:val="000D0506"/>
    <w:rsid w:val="000D2F6D"/>
    <w:rsid w:val="000D5026"/>
    <w:rsid w:val="000D5192"/>
    <w:rsid w:val="000D5DEC"/>
    <w:rsid w:val="000D5E83"/>
    <w:rsid w:val="000D7A96"/>
    <w:rsid w:val="000D7F1D"/>
    <w:rsid w:val="000E0BBE"/>
    <w:rsid w:val="000E0EC9"/>
    <w:rsid w:val="000E0EE0"/>
    <w:rsid w:val="000E2763"/>
    <w:rsid w:val="000E3F69"/>
    <w:rsid w:val="000E4A1B"/>
    <w:rsid w:val="000E557D"/>
    <w:rsid w:val="000E5F85"/>
    <w:rsid w:val="000E6690"/>
    <w:rsid w:val="000E7A89"/>
    <w:rsid w:val="000F2AAE"/>
    <w:rsid w:val="000F3C9E"/>
    <w:rsid w:val="000F582A"/>
    <w:rsid w:val="000F5F7B"/>
    <w:rsid w:val="000F7774"/>
    <w:rsid w:val="00102F63"/>
    <w:rsid w:val="001037F5"/>
    <w:rsid w:val="001076BF"/>
    <w:rsid w:val="00110AD2"/>
    <w:rsid w:val="0011229C"/>
    <w:rsid w:val="00113805"/>
    <w:rsid w:val="00113AB2"/>
    <w:rsid w:val="00114A82"/>
    <w:rsid w:val="00115198"/>
    <w:rsid w:val="001159E1"/>
    <w:rsid w:val="00120E23"/>
    <w:rsid w:val="00122DC7"/>
    <w:rsid w:val="00124BE4"/>
    <w:rsid w:val="00134034"/>
    <w:rsid w:val="00140687"/>
    <w:rsid w:val="001412F2"/>
    <w:rsid w:val="00150B44"/>
    <w:rsid w:val="00153281"/>
    <w:rsid w:val="00160D29"/>
    <w:rsid w:val="00161AB5"/>
    <w:rsid w:val="001653C6"/>
    <w:rsid w:val="00165A7D"/>
    <w:rsid w:val="00166A10"/>
    <w:rsid w:val="00172CA2"/>
    <w:rsid w:val="001748DC"/>
    <w:rsid w:val="0017771A"/>
    <w:rsid w:val="001830BD"/>
    <w:rsid w:val="0018385C"/>
    <w:rsid w:val="00185A66"/>
    <w:rsid w:val="00190AE9"/>
    <w:rsid w:val="00192D8B"/>
    <w:rsid w:val="00195E14"/>
    <w:rsid w:val="00196E23"/>
    <w:rsid w:val="00197192"/>
    <w:rsid w:val="001A283C"/>
    <w:rsid w:val="001A65BC"/>
    <w:rsid w:val="001A7835"/>
    <w:rsid w:val="001B1FB7"/>
    <w:rsid w:val="001B3115"/>
    <w:rsid w:val="001B58EE"/>
    <w:rsid w:val="001B611A"/>
    <w:rsid w:val="001C000B"/>
    <w:rsid w:val="001C05A1"/>
    <w:rsid w:val="001C47A2"/>
    <w:rsid w:val="001C49A9"/>
    <w:rsid w:val="001C6050"/>
    <w:rsid w:val="001D0296"/>
    <w:rsid w:val="001D32D6"/>
    <w:rsid w:val="001D49D1"/>
    <w:rsid w:val="001D5C33"/>
    <w:rsid w:val="001E0E30"/>
    <w:rsid w:val="001E18AD"/>
    <w:rsid w:val="001E19BE"/>
    <w:rsid w:val="001E2EF9"/>
    <w:rsid w:val="001E47FD"/>
    <w:rsid w:val="001E488B"/>
    <w:rsid w:val="001E49FF"/>
    <w:rsid w:val="001E74B4"/>
    <w:rsid w:val="001E7580"/>
    <w:rsid w:val="001E7DF6"/>
    <w:rsid w:val="001F1BDA"/>
    <w:rsid w:val="001F1D21"/>
    <w:rsid w:val="001F256B"/>
    <w:rsid w:val="001F32D7"/>
    <w:rsid w:val="001F4B2C"/>
    <w:rsid w:val="001F6BC3"/>
    <w:rsid w:val="001F79E1"/>
    <w:rsid w:val="002004B3"/>
    <w:rsid w:val="00204D2A"/>
    <w:rsid w:val="00207E7B"/>
    <w:rsid w:val="00211887"/>
    <w:rsid w:val="00211EE6"/>
    <w:rsid w:val="00214AA7"/>
    <w:rsid w:val="00215685"/>
    <w:rsid w:val="00217108"/>
    <w:rsid w:val="00221EB5"/>
    <w:rsid w:val="00224DAB"/>
    <w:rsid w:val="00230373"/>
    <w:rsid w:val="00231C51"/>
    <w:rsid w:val="00231D5D"/>
    <w:rsid w:val="00231E52"/>
    <w:rsid w:val="00235B19"/>
    <w:rsid w:val="00242A61"/>
    <w:rsid w:val="00243F2E"/>
    <w:rsid w:val="00245331"/>
    <w:rsid w:val="00270783"/>
    <w:rsid w:val="002747B0"/>
    <w:rsid w:val="0027492A"/>
    <w:rsid w:val="00274BCD"/>
    <w:rsid w:val="00284BFF"/>
    <w:rsid w:val="00285032"/>
    <w:rsid w:val="002853AB"/>
    <w:rsid w:val="002867B0"/>
    <w:rsid w:val="002877CE"/>
    <w:rsid w:val="0029095E"/>
    <w:rsid w:val="002918C4"/>
    <w:rsid w:val="00295E8D"/>
    <w:rsid w:val="0029749E"/>
    <w:rsid w:val="002A06A5"/>
    <w:rsid w:val="002A13D6"/>
    <w:rsid w:val="002A1B65"/>
    <w:rsid w:val="002A62C3"/>
    <w:rsid w:val="002A6837"/>
    <w:rsid w:val="002B0305"/>
    <w:rsid w:val="002B0D1F"/>
    <w:rsid w:val="002B1466"/>
    <w:rsid w:val="002B31C4"/>
    <w:rsid w:val="002B3F00"/>
    <w:rsid w:val="002B5D3C"/>
    <w:rsid w:val="002B5DAB"/>
    <w:rsid w:val="002B624D"/>
    <w:rsid w:val="002C1E72"/>
    <w:rsid w:val="002C4AB8"/>
    <w:rsid w:val="002C4CB2"/>
    <w:rsid w:val="002C6CBA"/>
    <w:rsid w:val="002D4396"/>
    <w:rsid w:val="002D58F3"/>
    <w:rsid w:val="002D6798"/>
    <w:rsid w:val="002E1772"/>
    <w:rsid w:val="002E558C"/>
    <w:rsid w:val="002E6299"/>
    <w:rsid w:val="002E6B80"/>
    <w:rsid w:val="002F18B9"/>
    <w:rsid w:val="002F24D8"/>
    <w:rsid w:val="002F2619"/>
    <w:rsid w:val="002F28CC"/>
    <w:rsid w:val="002F4AD8"/>
    <w:rsid w:val="002F6242"/>
    <w:rsid w:val="00301396"/>
    <w:rsid w:val="003019A0"/>
    <w:rsid w:val="00301F59"/>
    <w:rsid w:val="00303FC0"/>
    <w:rsid w:val="00305831"/>
    <w:rsid w:val="00306031"/>
    <w:rsid w:val="003065D1"/>
    <w:rsid w:val="00307389"/>
    <w:rsid w:val="00307485"/>
    <w:rsid w:val="003078F5"/>
    <w:rsid w:val="00310B04"/>
    <w:rsid w:val="00310F33"/>
    <w:rsid w:val="003115D3"/>
    <w:rsid w:val="00317405"/>
    <w:rsid w:val="0032132C"/>
    <w:rsid w:val="00326AB7"/>
    <w:rsid w:val="00326BBA"/>
    <w:rsid w:val="00333091"/>
    <w:rsid w:val="0034549E"/>
    <w:rsid w:val="00355EE8"/>
    <w:rsid w:val="003620FD"/>
    <w:rsid w:val="00370C14"/>
    <w:rsid w:val="003719BC"/>
    <w:rsid w:val="00374C4B"/>
    <w:rsid w:val="0037644E"/>
    <w:rsid w:val="00376FBE"/>
    <w:rsid w:val="00377CB2"/>
    <w:rsid w:val="00381672"/>
    <w:rsid w:val="00381FEB"/>
    <w:rsid w:val="00386470"/>
    <w:rsid w:val="003870D9"/>
    <w:rsid w:val="0039002C"/>
    <w:rsid w:val="00392632"/>
    <w:rsid w:val="00393DDE"/>
    <w:rsid w:val="0039611E"/>
    <w:rsid w:val="003976DB"/>
    <w:rsid w:val="00397CCA"/>
    <w:rsid w:val="003A30B0"/>
    <w:rsid w:val="003A6A47"/>
    <w:rsid w:val="003B0B90"/>
    <w:rsid w:val="003B4BBF"/>
    <w:rsid w:val="003B5870"/>
    <w:rsid w:val="003B7252"/>
    <w:rsid w:val="003C3FDC"/>
    <w:rsid w:val="003C57AB"/>
    <w:rsid w:val="003C5CE5"/>
    <w:rsid w:val="003C75C3"/>
    <w:rsid w:val="003D03FE"/>
    <w:rsid w:val="003D29E6"/>
    <w:rsid w:val="003D41B7"/>
    <w:rsid w:val="003D5CA6"/>
    <w:rsid w:val="003E29FA"/>
    <w:rsid w:val="003E315C"/>
    <w:rsid w:val="003E67F9"/>
    <w:rsid w:val="003E74AF"/>
    <w:rsid w:val="003E7884"/>
    <w:rsid w:val="003F044D"/>
    <w:rsid w:val="003F155D"/>
    <w:rsid w:val="003F3351"/>
    <w:rsid w:val="003F4653"/>
    <w:rsid w:val="003F74B4"/>
    <w:rsid w:val="004000C6"/>
    <w:rsid w:val="00403738"/>
    <w:rsid w:val="00407E8A"/>
    <w:rsid w:val="0041106C"/>
    <w:rsid w:val="00411FB7"/>
    <w:rsid w:val="00420D99"/>
    <w:rsid w:val="00422AEF"/>
    <w:rsid w:val="00422FAC"/>
    <w:rsid w:val="00422FE7"/>
    <w:rsid w:val="004231D5"/>
    <w:rsid w:val="00423A20"/>
    <w:rsid w:val="004240D2"/>
    <w:rsid w:val="004313BE"/>
    <w:rsid w:val="00431457"/>
    <w:rsid w:val="004340F8"/>
    <w:rsid w:val="00435EC7"/>
    <w:rsid w:val="00441A3C"/>
    <w:rsid w:val="004421A3"/>
    <w:rsid w:val="004431B0"/>
    <w:rsid w:val="00443910"/>
    <w:rsid w:val="004459E3"/>
    <w:rsid w:val="004479C1"/>
    <w:rsid w:val="00450CE9"/>
    <w:rsid w:val="0045170A"/>
    <w:rsid w:val="00452AD0"/>
    <w:rsid w:val="00454F28"/>
    <w:rsid w:val="0046224C"/>
    <w:rsid w:val="00466934"/>
    <w:rsid w:val="00470669"/>
    <w:rsid w:val="00476DF2"/>
    <w:rsid w:val="00477F1F"/>
    <w:rsid w:val="004814BC"/>
    <w:rsid w:val="00481D1F"/>
    <w:rsid w:val="00482258"/>
    <w:rsid w:val="00482B88"/>
    <w:rsid w:val="00485639"/>
    <w:rsid w:val="0048653C"/>
    <w:rsid w:val="00486BE9"/>
    <w:rsid w:val="00487228"/>
    <w:rsid w:val="00492A00"/>
    <w:rsid w:val="004954A2"/>
    <w:rsid w:val="00495E0C"/>
    <w:rsid w:val="004A1FD4"/>
    <w:rsid w:val="004A4856"/>
    <w:rsid w:val="004A6EC1"/>
    <w:rsid w:val="004A7E33"/>
    <w:rsid w:val="004B07A4"/>
    <w:rsid w:val="004B14D4"/>
    <w:rsid w:val="004B2E82"/>
    <w:rsid w:val="004B65C9"/>
    <w:rsid w:val="004B7CA1"/>
    <w:rsid w:val="004B7FD0"/>
    <w:rsid w:val="004C1A01"/>
    <w:rsid w:val="004C328B"/>
    <w:rsid w:val="004C7093"/>
    <w:rsid w:val="004C7095"/>
    <w:rsid w:val="004D0C1C"/>
    <w:rsid w:val="004D450F"/>
    <w:rsid w:val="004D4952"/>
    <w:rsid w:val="004D495E"/>
    <w:rsid w:val="004D4ECC"/>
    <w:rsid w:val="004D54CC"/>
    <w:rsid w:val="004D77C1"/>
    <w:rsid w:val="004D77FD"/>
    <w:rsid w:val="004E06E9"/>
    <w:rsid w:val="004E206C"/>
    <w:rsid w:val="004E2242"/>
    <w:rsid w:val="004E3160"/>
    <w:rsid w:val="004E352E"/>
    <w:rsid w:val="004E46DF"/>
    <w:rsid w:val="004E5061"/>
    <w:rsid w:val="004F040B"/>
    <w:rsid w:val="004F1481"/>
    <w:rsid w:val="004F33AC"/>
    <w:rsid w:val="004F40F4"/>
    <w:rsid w:val="004F49A1"/>
    <w:rsid w:val="0050206F"/>
    <w:rsid w:val="005025BE"/>
    <w:rsid w:val="005161D0"/>
    <w:rsid w:val="00517AF7"/>
    <w:rsid w:val="00520A02"/>
    <w:rsid w:val="00523F4F"/>
    <w:rsid w:val="00524555"/>
    <w:rsid w:val="00524A59"/>
    <w:rsid w:val="00524EF6"/>
    <w:rsid w:val="00525281"/>
    <w:rsid w:val="00525CB5"/>
    <w:rsid w:val="00530341"/>
    <w:rsid w:val="0053539A"/>
    <w:rsid w:val="005378C0"/>
    <w:rsid w:val="00543097"/>
    <w:rsid w:val="0054480B"/>
    <w:rsid w:val="005450D2"/>
    <w:rsid w:val="00545B2B"/>
    <w:rsid w:val="00545BDC"/>
    <w:rsid w:val="00547828"/>
    <w:rsid w:val="00547AF2"/>
    <w:rsid w:val="0056138E"/>
    <w:rsid w:val="00562DE3"/>
    <w:rsid w:val="00563363"/>
    <w:rsid w:val="00564002"/>
    <w:rsid w:val="00570E8A"/>
    <w:rsid w:val="0057410B"/>
    <w:rsid w:val="005751DD"/>
    <w:rsid w:val="00576FFC"/>
    <w:rsid w:val="00582704"/>
    <w:rsid w:val="005834E2"/>
    <w:rsid w:val="00584609"/>
    <w:rsid w:val="0058564A"/>
    <w:rsid w:val="00586400"/>
    <w:rsid w:val="00586B4E"/>
    <w:rsid w:val="005871D1"/>
    <w:rsid w:val="00592366"/>
    <w:rsid w:val="00593ECC"/>
    <w:rsid w:val="00597D59"/>
    <w:rsid w:val="005A021A"/>
    <w:rsid w:val="005A2368"/>
    <w:rsid w:val="005A27C6"/>
    <w:rsid w:val="005A3F2A"/>
    <w:rsid w:val="005A57F2"/>
    <w:rsid w:val="005B0FC3"/>
    <w:rsid w:val="005B15D9"/>
    <w:rsid w:val="005C0E2A"/>
    <w:rsid w:val="005C0F56"/>
    <w:rsid w:val="005C2F6B"/>
    <w:rsid w:val="005C68BD"/>
    <w:rsid w:val="005C6CCB"/>
    <w:rsid w:val="005D1A45"/>
    <w:rsid w:val="005D616F"/>
    <w:rsid w:val="005D695F"/>
    <w:rsid w:val="005E1F1D"/>
    <w:rsid w:val="005E6151"/>
    <w:rsid w:val="005E67E7"/>
    <w:rsid w:val="005E7FFC"/>
    <w:rsid w:val="005F19F4"/>
    <w:rsid w:val="005F2789"/>
    <w:rsid w:val="005F2BDF"/>
    <w:rsid w:val="005F5539"/>
    <w:rsid w:val="005F58EF"/>
    <w:rsid w:val="005F5B14"/>
    <w:rsid w:val="005F73E7"/>
    <w:rsid w:val="0060309D"/>
    <w:rsid w:val="006055B2"/>
    <w:rsid w:val="0060593D"/>
    <w:rsid w:val="00605CD9"/>
    <w:rsid w:val="00610736"/>
    <w:rsid w:val="00610AB0"/>
    <w:rsid w:val="006127B7"/>
    <w:rsid w:val="00612FC9"/>
    <w:rsid w:val="006132E6"/>
    <w:rsid w:val="006139BF"/>
    <w:rsid w:val="0061487E"/>
    <w:rsid w:val="00614DA5"/>
    <w:rsid w:val="0061761D"/>
    <w:rsid w:val="00620F5F"/>
    <w:rsid w:val="006219BF"/>
    <w:rsid w:val="0062319E"/>
    <w:rsid w:val="006265B4"/>
    <w:rsid w:val="00630DB3"/>
    <w:rsid w:val="006317D1"/>
    <w:rsid w:val="0063193C"/>
    <w:rsid w:val="006319A9"/>
    <w:rsid w:val="00632215"/>
    <w:rsid w:val="00633009"/>
    <w:rsid w:val="00636311"/>
    <w:rsid w:val="00636998"/>
    <w:rsid w:val="00636F64"/>
    <w:rsid w:val="00637135"/>
    <w:rsid w:val="00637836"/>
    <w:rsid w:val="00637F24"/>
    <w:rsid w:val="00642202"/>
    <w:rsid w:val="00642DD4"/>
    <w:rsid w:val="006455A2"/>
    <w:rsid w:val="006457B2"/>
    <w:rsid w:val="006457F2"/>
    <w:rsid w:val="00647D10"/>
    <w:rsid w:val="00651BE9"/>
    <w:rsid w:val="006525A0"/>
    <w:rsid w:val="00653E7B"/>
    <w:rsid w:val="0065414B"/>
    <w:rsid w:val="00654847"/>
    <w:rsid w:val="0065536A"/>
    <w:rsid w:val="00657F75"/>
    <w:rsid w:val="00662631"/>
    <w:rsid w:val="00663EF4"/>
    <w:rsid w:val="00665C41"/>
    <w:rsid w:val="00672436"/>
    <w:rsid w:val="00676543"/>
    <w:rsid w:val="00681B3E"/>
    <w:rsid w:val="00683A3F"/>
    <w:rsid w:val="00685D83"/>
    <w:rsid w:val="00686BFD"/>
    <w:rsid w:val="0068783F"/>
    <w:rsid w:val="00690DCB"/>
    <w:rsid w:val="00691591"/>
    <w:rsid w:val="00692B2A"/>
    <w:rsid w:val="006A0695"/>
    <w:rsid w:val="006A0D7A"/>
    <w:rsid w:val="006A17DA"/>
    <w:rsid w:val="006A18EF"/>
    <w:rsid w:val="006A36E6"/>
    <w:rsid w:val="006A67E7"/>
    <w:rsid w:val="006B5C21"/>
    <w:rsid w:val="006B694B"/>
    <w:rsid w:val="006B7623"/>
    <w:rsid w:val="006C0890"/>
    <w:rsid w:val="006C3DBD"/>
    <w:rsid w:val="006C418A"/>
    <w:rsid w:val="006C43E1"/>
    <w:rsid w:val="006C4463"/>
    <w:rsid w:val="006C495F"/>
    <w:rsid w:val="006C53C2"/>
    <w:rsid w:val="006C53CB"/>
    <w:rsid w:val="006D1991"/>
    <w:rsid w:val="006D362C"/>
    <w:rsid w:val="006D4F6E"/>
    <w:rsid w:val="006D5028"/>
    <w:rsid w:val="006E22AA"/>
    <w:rsid w:val="006E477D"/>
    <w:rsid w:val="006E56F3"/>
    <w:rsid w:val="006E5B92"/>
    <w:rsid w:val="006E7039"/>
    <w:rsid w:val="006F44BD"/>
    <w:rsid w:val="006F723E"/>
    <w:rsid w:val="0070367C"/>
    <w:rsid w:val="00703A1A"/>
    <w:rsid w:val="00706E54"/>
    <w:rsid w:val="00710BD4"/>
    <w:rsid w:val="00723661"/>
    <w:rsid w:val="00724354"/>
    <w:rsid w:val="00726134"/>
    <w:rsid w:val="007272D7"/>
    <w:rsid w:val="00730BEF"/>
    <w:rsid w:val="00730CD0"/>
    <w:rsid w:val="00735FD0"/>
    <w:rsid w:val="00737ADA"/>
    <w:rsid w:val="00742D40"/>
    <w:rsid w:val="0074393C"/>
    <w:rsid w:val="007459C2"/>
    <w:rsid w:val="00751AD1"/>
    <w:rsid w:val="00751C28"/>
    <w:rsid w:val="00754F60"/>
    <w:rsid w:val="007620BB"/>
    <w:rsid w:val="00764AE2"/>
    <w:rsid w:val="00765639"/>
    <w:rsid w:val="00766001"/>
    <w:rsid w:val="007675B8"/>
    <w:rsid w:val="0077338A"/>
    <w:rsid w:val="00773724"/>
    <w:rsid w:val="00777D96"/>
    <w:rsid w:val="0078128A"/>
    <w:rsid w:val="0078410A"/>
    <w:rsid w:val="00784645"/>
    <w:rsid w:val="007847C6"/>
    <w:rsid w:val="00784888"/>
    <w:rsid w:val="00785CC9"/>
    <w:rsid w:val="007919D8"/>
    <w:rsid w:val="00793165"/>
    <w:rsid w:val="00795D4B"/>
    <w:rsid w:val="007A06D1"/>
    <w:rsid w:val="007A26AE"/>
    <w:rsid w:val="007A7498"/>
    <w:rsid w:val="007B100A"/>
    <w:rsid w:val="007B1CBC"/>
    <w:rsid w:val="007B2A22"/>
    <w:rsid w:val="007B2C83"/>
    <w:rsid w:val="007B3474"/>
    <w:rsid w:val="007B3C9A"/>
    <w:rsid w:val="007B6B98"/>
    <w:rsid w:val="007C08E8"/>
    <w:rsid w:val="007C0A86"/>
    <w:rsid w:val="007C4256"/>
    <w:rsid w:val="007C5F5F"/>
    <w:rsid w:val="007D24C0"/>
    <w:rsid w:val="007D5A3A"/>
    <w:rsid w:val="007D69D0"/>
    <w:rsid w:val="007D7168"/>
    <w:rsid w:val="007E21C0"/>
    <w:rsid w:val="007E5021"/>
    <w:rsid w:val="007E5CF1"/>
    <w:rsid w:val="007E6796"/>
    <w:rsid w:val="007F173D"/>
    <w:rsid w:val="007F2A51"/>
    <w:rsid w:val="007F4EE0"/>
    <w:rsid w:val="00805C10"/>
    <w:rsid w:val="00810D23"/>
    <w:rsid w:val="00811CFA"/>
    <w:rsid w:val="00815659"/>
    <w:rsid w:val="008161CA"/>
    <w:rsid w:val="00822F07"/>
    <w:rsid w:val="00824DCF"/>
    <w:rsid w:val="0082502E"/>
    <w:rsid w:val="00825DC7"/>
    <w:rsid w:val="0082764E"/>
    <w:rsid w:val="0082799D"/>
    <w:rsid w:val="0083064B"/>
    <w:rsid w:val="008316F0"/>
    <w:rsid w:val="00833AE1"/>
    <w:rsid w:val="00835643"/>
    <w:rsid w:val="00841A8C"/>
    <w:rsid w:val="00842065"/>
    <w:rsid w:val="00842600"/>
    <w:rsid w:val="00844884"/>
    <w:rsid w:val="00847FFE"/>
    <w:rsid w:val="00850C8A"/>
    <w:rsid w:val="00852F66"/>
    <w:rsid w:val="008602F4"/>
    <w:rsid w:val="00861DD4"/>
    <w:rsid w:val="0086410E"/>
    <w:rsid w:val="00864151"/>
    <w:rsid w:val="0086625C"/>
    <w:rsid w:val="008666B8"/>
    <w:rsid w:val="0087159C"/>
    <w:rsid w:val="00871F89"/>
    <w:rsid w:val="00872CE6"/>
    <w:rsid w:val="008744FE"/>
    <w:rsid w:val="00876927"/>
    <w:rsid w:val="0088097D"/>
    <w:rsid w:val="00883E91"/>
    <w:rsid w:val="008855B3"/>
    <w:rsid w:val="00887D8C"/>
    <w:rsid w:val="00895BF6"/>
    <w:rsid w:val="008A0147"/>
    <w:rsid w:val="008A425B"/>
    <w:rsid w:val="008A47D3"/>
    <w:rsid w:val="008A4B9B"/>
    <w:rsid w:val="008A630E"/>
    <w:rsid w:val="008A70D1"/>
    <w:rsid w:val="008B162C"/>
    <w:rsid w:val="008B2C7A"/>
    <w:rsid w:val="008B3148"/>
    <w:rsid w:val="008B4AF4"/>
    <w:rsid w:val="008C05A6"/>
    <w:rsid w:val="008C0AC9"/>
    <w:rsid w:val="008C1D88"/>
    <w:rsid w:val="008C2809"/>
    <w:rsid w:val="008C43C5"/>
    <w:rsid w:val="008C4FFB"/>
    <w:rsid w:val="008C6606"/>
    <w:rsid w:val="008D0C24"/>
    <w:rsid w:val="008D1BC8"/>
    <w:rsid w:val="008D2569"/>
    <w:rsid w:val="008E0B97"/>
    <w:rsid w:val="008E6174"/>
    <w:rsid w:val="008F0F0F"/>
    <w:rsid w:val="008F100E"/>
    <w:rsid w:val="008F49A4"/>
    <w:rsid w:val="008F5DBD"/>
    <w:rsid w:val="00904010"/>
    <w:rsid w:val="00905325"/>
    <w:rsid w:val="00906D55"/>
    <w:rsid w:val="00911A45"/>
    <w:rsid w:val="009121D0"/>
    <w:rsid w:val="009126F7"/>
    <w:rsid w:val="00912C18"/>
    <w:rsid w:val="009135D1"/>
    <w:rsid w:val="00914A2D"/>
    <w:rsid w:val="009174E4"/>
    <w:rsid w:val="009251D6"/>
    <w:rsid w:val="009271C7"/>
    <w:rsid w:val="00932441"/>
    <w:rsid w:val="00932C4A"/>
    <w:rsid w:val="00934D30"/>
    <w:rsid w:val="009372B9"/>
    <w:rsid w:val="00941E24"/>
    <w:rsid w:val="009431B0"/>
    <w:rsid w:val="00945492"/>
    <w:rsid w:val="009575BA"/>
    <w:rsid w:val="009602CA"/>
    <w:rsid w:val="009607EF"/>
    <w:rsid w:val="0096517D"/>
    <w:rsid w:val="009663BA"/>
    <w:rsid w:val="009714FB"/>
    <w:rsid w:val="00972A58"/>
    <w:rsid w:val="00974286"/>
    <w:rsid w:val="0097450E"/>
    <w:rsid w:val="00977AD8"/>
    <w:rsid w:val="00980D77"/>
    <w:rsid w:val="009815C5"/>
    <w:rsid w:val="00981ECB"/>
    <w:rsid w:val="00983292"/>
    <w:rsid w:val="009834F3"/>
    <w:rsid w:val="0098418A"/>
    <w:rsid w:val="00984EA2"/>
    <w:rsid w:val="00990867"/>
    <w:rsid w:val="009908D7"/>
    <w:rsid w:val="00993FAE"/>
    <w:rsid w:val="00994731"/>
    <w:rsid w:val="00995DF2"/>
    <w:rsid w:val="00996CB1"/>
    <w:rsid w:val="00997E4F"/>
    <w:rsid w:val="009A03E8"/>
    <w:rsid w:val="009A584F"/>
    <w:rsid w:val="009B107B"/>
    <w:rsid w:val="009B1806"/>
    <w:rsid w:val="009B6E18"/>
    <w:rsid w:val="009C0068"/>
    <w:rsid w:val="009C4040"/>
    <w:rsid w:val="009C5F04"/>
    <w:rsid w:val="009C6CE5"/>
    <w:rsid w:val="009D2984"/>
    <w:rsid w:val="009D4205"/>
    <w:rsid w:val="009F13D3"/>
    <w:rsid w:val="009F3E7A"/>
    <w:rsid w:val="009F672F"/>
    <w:rsid w:val="00A00CB1"/>
    <w:rsid w:val="00A056F1"/>
    <w:rsid w:val="00A071AA"/>
    <w:rsid w:val="00A07997"/>
    <w:rsid w:val="00A079B9"/>
    <w:rsid w:val="00A123D0"/>
    <w:rsid w:val="00A12E22"/>
    <w:rsid w:val="00A133EE"/>
    <w:rsid w:val="00A13C78"/>
    <w:rsid w:val="00A16625"/>
    <w:rsid w:val="00A16674"/>
    <w:rsid w:val="00A16676"/>
    <w:rsid w:val="00A21266"/>
    <w:rsid w:val="00A21274"/>
    <w:rsid w:val="00A23AA1"/>
    <w:rsid w:val="00A23D68"/>
    <w:rsid w:val="00A25DA5"/>
    <w:rsid w:val="00A26A15"/>
    <w:rsid w:val="00A26C2D"/>
    <w:rsid w:val="00A2708D"/>
    <w:rsid w:val="00A3184A"/>
    <w:rsid w:val="00A34116"/>
    <w:rsid w:val="00A346FE"/>
    <w:rsid w:val="00A3476A"/>
    <w:rsid w:val="00A34957"/>
    <w:rsid w:val="00A358AE"/>
    <w:rsid w:val="00A45D44"/>
    <w:rsid w:val="00A46446"/>
    <w:rsid w:val="00A50103"/>
    <w:rsid w:val="00A50601"/>
    <w:rsid w:val="00A60043"/>
    <w:rsid w:val="00A61CB2"/>
    <w:rsid w:val="00A7011B"/>
    <w:rsid w:val="00A70ADB"/>
    <w:rsid w:val="00A71765"/>
    <w:rsid w:val="00A71845"/>
    <w:rsid w:val="00A71F90"/>
    <w:rsid w:val="00A75A1C"/>
    <w:rsid w:val="00A76682"/>
    <w:rsid w:val="00A768EA"/>
    <w:rsid w:val="00A769FE"/>
    <w:rsid w:val="00A81906"/>
    <w:rsid w:val="00A81A86"/>
    <w:rsid w:val="00A81F50"/>
    <w:rsid w:val="00A8374F"/>
    <w:rsid w:val="00A858BA"/>
    <w:rsid w:val="00A85B82"/>
    <w:rsid w:val="00A9016B"/>
    <w:rsid w:val="00A91486"/>
    <w:rsid w:val="00A91EC7"/>
    <w:rsid w:val="00AA2A1A"/>
    <w:rsid w:val="00AA341A"/>
    <w:rsid w:val="00AA68B9"/>
    <w:rsid w:val="00AB02C3"/>
    <w:rsid w:val="00AB34A2"/>
    <w:rsid w:val="00AB407A"/>
    <w:rsid w:val="00AB43CA"/>
    <w:rsid w:val="00AB4DBB"/>
    <w:rsid w:val="00AC0451"/>
    <w:rsid w:val="00AC0B8A"/>
    <w:rsid w:val="00AC4E79"/>
    <w:rsid w:val="00AC5895"/>
    <w:rsid w:val="00AC66E5"/>
    <w:rsid w:val="00AD04AD"/>
    <w:rsid w:val="00AD1506"/>
    <w:rsid w:val="00AD166D"/>
    <w:rsid w:val="00AD1F3A"/>
    <w:rsid w:val="00AD2543"/>
    <w:rsid w:val="00AD28E7"/>
    <w:rsid w:val="00AD28EE"/>
    <w:rsid w:val="00AD29EA"/>
    <w:rsid w:val="00AD58FA"/>
    <w:rsid w:val="00AD59C2"/>
    <w:rsid w:val="00AD760D"/>
    <w:rsid w:val="00AE270D"/>
    <w:rsid w:val="00AE3B69"/>
    <w:rsid w:val="00AE72CD"/>
    <w:rsid w:val="00AE7F1F"/>
    <w:rsid w:val="00AF1F44"/>
    <w:rsid w:val="00AF31D2"/>
    <w:rsid w:val="00AF57CC"/>
    <w:rsid w:val="00AF5C0A"/>
    <w:rsid w:val="00AF60C8"/>
    <w:rsid w:val="00AF6B7B"/>
    <w:rsid w:val="00B01DD7"/>
    <w:rsid w:val="00B0416A"/>
    <w:rsid w:val="00B05A68"/>
    <w:rsid w:val="00B07509"/>
    <w:rsid w:val="00B10F3B"/>
    <w:rsid w:val="00B14A5D"/>
    <w:rsid w:val="00B16BEF"/>
    <w:rsid w:val="00B2457F"/>
    <w:rsid w:val="00B25173"/>
    <w:rsid w:val="00B2517C"/>
    <w:rsid w:val="00B25E0D"/>
    <w:rsid w:val="00B308B6"/>
    <w:rsid w:val="00B31C56"/>
    <w:rsid w:val="00B34179"/>
    <w:rsid w:val="00B341E3"/>
    <w:rsid w:val="00B348AE"/>
    <w:rsid w:val="00B34F45"/>
    <w:rsid w:val="00B3670B"/>
    <w:rsid w:val="00B372F4"/>
    <w:rsid w:val="00B41150"/>
    <w:rsid w:val="00B42334"/>
    <w:rsid w:val="00B447DF"/>
    <w:rsid w:val="00B44D1E"/>
    <w:rsid w:val="00B46CCE"/>
    <w:rsid w:val="00B47C34"/>
    <w:rsid w:val="00B52049"/>
    <w:rsid w:val="00B55326"/>
    <w:rsid w:val="00B57EB7"/>
    <w:rsid w:val="00B6069D"/>
    <w:rsid w:val="00B608DD"/>
    <w:rsid w:val="00B61150"/>
    <w:rsid w:val="00B61901"/>
    <w:rsid w:val="00B70F7F"/>
    <w:rsid w:val="00B7216C"/>
    <w:rsid w:val="00B72629"/>
    <w:rsid w:val="00B73279"/>
    <w:rsid w:val="00B7356F"/>
    <w:rsid w:val="00B73945"/>
    <w:rsid w:val="00B76165"/>
    <w:rsid w:val="00B80490"/>
    <w:rsid w:val="00B805FD"/>
    <w:rsid w:val="00B8083E"/>
    <w:rsid w:val="00B860E7"/>
    <w:rsid w:val="00B94730"/>
    <w:rsid w:val="00B94916"/>
    <w:rsid w:val="00B94EDA"/>
    <w:rsid w:val="00BA114F"/>
    <w:rsid w:val="00BA1B1F"/>
    <w:rsid w:val="00BA35FC"/>
    <w:rsid w:val="00BA61C6"/>
    <w:rsid w:val="00BB4883"/>
    <w:rsid w:val="00BB7080"/>
    <w:rsid w:val="00BC0183"/>
    <w:rsid w:val="00BC09AB"/>
    <w:rsid w:val="00BC2045"/>
    <w:rsid w:val="00BC4F3E"/>
    <w:rsid w:val="00BC79B4"/>
    <w:rsid w:val="00BD08A0"/>
    <w:rsid w:val="00BD11C6"/>
    <w:rsid w:val="00BD1E2C"/>
    <w:rsid w:val="00BD2E99"/>
    <w:rsid w:val="00BD5644"/>
    <w:rsid w:val="00BD6527"/>
    <w:rsid w:val="00BD7EA1"/>
    <w:rsid w:val="00BE065D"/>
    <w:rsid w:val="00BE2D60"/>
    <w:rsid w:val="00BF3090"/>
    <w:rsid w:val="00BF3522"/>
    <w:rsid w:val="00BF35C0"/>
    <w:rsid w:val="00BF4DE2"/>
    <w:rsid w:val="00BF5C7F"/>
    <w:rsid w:val="00BF74EA"/>
    <w:rsid w:val="00C00DFE"/>
    <w:rsid w:val="00C02720"/>
    <w:rsid w:val="00C02FF7"/>
    <w:rsid w:val="00C043A4"/>
    <w:rsid w:val="00C05937"/>
    <w:rsid w:val="00C07926"/>
    <w:rsid w:val="00C13B7D"/>
    <w:rsid w:val="00C14668"/>
    <w:rsid w:val="00C15005"/>
    <w:rsid w:val="00C16108"/>
    <w:rsid w:val="00C2169C"/>
    <w:rsid w:val="00C21CEE"/>
    <w:rsid w:val="00C223BD"/>
    <w:rsid w:val="00C22536"/>
    <w:rsid w:val="00C23450"/>
    <w:rsid w:val="00C23E24"/>
    <w:rsid w:val="00C25A48"/>
    <w:rsid w:val="00C270F0"/>
    <w:rsid w:val="00C30C33"/>
    <w:rsid w:val="00C343A7"/>
    <w:rsid w:val="00C3493A"/>
    <w:rsid w:val="00C409FB"/>
    <w:rsid w:val="00C43381"/>
    <w:rsid w:val="00C46839"/>
    <w:rsid w:val="00C469F6"/>
    <w:rsid w:val="00C659F4"/>
    <w:rsid w:val="00C65C70"/>
    <w:rsid w:val="00C66055"/>
    <w:rsid w:val="00C66F12"/>
    <w:rsid w:val="00C67A2B"/>
    <w:rsid w:val="00C70CF6"/>
    <w:rsid w:val="00C71F3B"/>
    <w:rsid w:val="00C7374A"/>
    <w:rsid w:val="00C75F55"/>
    <w:rsid w:val="00C8234E"/>
    <w:rsid w:val="00C83850"/>
    <w:rsid w:val="00C92683"/>
    <w:rsid w:val="00C927B9"/>
    <w:rsid w:val="00C97A75"/>
    <w:rsid w:val="00CA0860"/>
    <w:rsid w:val="00CA107A"/>
    <w:rsid w:val="00CA2C80"/>
    <w:rsid w:val="00CA2F73"/>
    <w:rsid w:val="00CA3B48"/>
    <w:rsid w:val="00CA411D"/>
    <w:rsid w:val="00CA442B"/>
    <w:rsid w:val="00CA4BA4"/>
    <w:rsid w:val="00CB0F14"/>
    <w:rsid w:val="00CB1464"/>
    <w:rsid w:val="00CB37F8"/>
    <w:rsid w:val="00CB6328"/>
    <w:rsid w:val="00CB633E"/>
    <w:rsid w:val="00CC233C"/>
    <w:rsid w:val="00CC27B2"/>
    <w:rsid w:val="00CC411C"/>
    <w:rsid w:val="00CC6812"/>
    <w:rsid w:val="00CC6FD1"/>
    <w:rsid w:val="00CD0904"/>
    <w:rsid w:val="00CD2089"/>
    <w:rsid w:val="00CD57E9"/>
    <w:rsid w:val="00CD641B"/>
    <w:rsid w:val="00CD6659"/>
    <w:rsid w:val="00CD7C3B"/>
    <w:rsid w:val="00CE1319"/>
    <w:rsid w:val="00CE21F8"/>
    <w:rsid w:val="00CE46C5"/>
    <w:rsid w:val="00CE590B"/>
    <w:rsid w:val="00CE6623"/>
    <w:rsid w:val="00CF459A"/>
    <w:rsid w:val="00CF5AC3"/>
    <w:rsid w:val="00CF66A4"/>
    <w:rsid w:val="00CF7220"/>
    <w:rsid w:val="00CF7570"/>
    <w:rsid w:val="00D01424"/>
    <w:rsid w:val="00D02FB2"/>
    <w:rsid w:val="00D06012"/>
    <w:rsid w:val="00D07F61"/>
    <w:rsid w:val="00D16913"/>
    <w:rsid w:val="00D17F31"/>
    <w:rsid w:val="00D225FE"/>
    <w:rsid w:val="00D308CF"/>
    <w:rsid w:val="00D31E0E"/>
    <w:rsid w:val="00D31EA0"/>
    <w:rsid w:val="00D32248"/>
    <w:rsid w:val="00D328B7"/>
    <w:rsid w:val="00D32C6C"/>
    <w:rsid w:val="00D33B60"/>
    <w:rsid w:val="00D33F1B"/>
    <w:rsid w:val="00D34A8C"/>
    <w:rsid w:val="00D34F01"/>
    <w:rsid w:val="00D3686C"/>
    <w:rsid w:val="00D41D18"/>
    <w:rsid w:val="00D43D4F"/>
    <w:rsid w:val="00D44011"/>
    <w:rsid w:val="00D45E13"/>
    <w:rsid w:val="00D4741B"/>
    <w:rsid w:val="00D47B9F"/>
    <w:rsid w:val="00D523D2"/>
    <w:rsid w:val="00D5391A"/>
    <w:rsid w:val="00D60104"/>
    <w:rsid w:val="00D6159D"/>
    <w:rsid w:val="00D6199B"/>
    <w:rsid w:val="00D6253C"/>
    <w:rsid w:val="00D6301E"/>
    <w:rsid w:val="00D6516F"/>
    <w:rsid w:val="00D74365"/>
    <w:rsid w:val="00D74EB1"/>
    <w:rsid w:val="00D75E2E"/>
    <w:rsid w:val="00D76A8F"/>
    <w:rsid w:val="00D76E79"/>
    <w:rsid w:val="00D8382F"/>
    <w:rsid w:val="00D90B2E"/>
    <w:rsid w:val="00D912AC"/>
    <w:rsid w:val="00D92B33"/>
    <w:rsid w:val="00D9673A"/>
    <w:rsid w:val="00D96B42"/>
    <w:rsid w:val="00D96C02"/>
    <w:rsid w:val="00D97EE1"/>
    <w:rsid w:val="00DA1AB7"/>
    <w:rsid w:val="00DA1B79"/>
    <w:rsid w:val="00DA23DB"/>
    <w:rsid w:val="00DA30EC"/>
    <w:rsid w:val="00DA40B4"/>
    <w:rsid w:val="00DA4EB8"/>
    <w:rsid w:val="00DA667C"/>
    <w:rsid w:val="00DA74A5"/>
    <w:rsid w:val="00DB03C0"/>
    <w:rsid w:val="00DB0713"/>
    <w:rsid w:val="00DB2057"/>
    <w:rsid w:val="00DB58F2"/>
    <w:rsid w:val="00DC5DF9"/>
    <w:rsid w:val="00DD10DA"/>
    <w:rsid w:val="00DD4BB4"/>
    <w:rsid w:val="00DD6269"/>
    <w:rsid w:val="00DD63EE"/>
    <w:rsid w:val="00DE03C6"/>
    <w:rsid w:val="00DE2D79"/>
    <w:rsid w:val="00DE49BC"/>
    <w:rsid w:val="00DF0159"/>
    <w:rsid w:val="00DF3C88"/>
    <w:rsid w:val="00DF3F99"/>
    <w:rsid w:val="00DF562A"/>
    <w:rsid w:val="00DF5811"/>
    <w:rsid w:val="00DF7BA0"/>
    <w:rsid w:val="00E049FB"/>
    <w:rsid w:val="00E06A38"/>
    <w:rsid w:val="00E06A8B"/>
    <w:rsid w:val="00E10869"/>
    <w:rsid w:val="00E12554"/>
    <w:rsid w:val="00E13E8E"/>
    <w:rsid w:val="00E142F1"/>
    <w:rsid w:val="00E202D8"/>
    <w:rsid w:val="00E21E25"/>
    <w:rsid w:val="00E236AE"/>
    <w:rsid w:val="00E24224"/>
    <w:rsid w:val="00E263C7"/>
    <w:rsid w:val="00E26413"/>
    <w:rsid w:val="00E27544"/>
    <w:rsid w:val="00E34A1F"/>
    <w:rsid w:val="00E355E7"/>
    <w:rsid w:val="00E35EFC"/>
    <w:rsid w:val="00E3628D"/>
    <w:rsid w:val="00E365C1"/>
    <w:rsid w:val="00E418B6"/>
    <w:rsid w:val="00E41E63"/>
    <w:rsid w:val="00E43212"/>
    <w:rsid w:val="00E43D33"/>
    <w:rsid w:val="00E46F00"/>
    <w:rsid w:val="00E5323F"/>
    <w:rsid w:val="00E54FC4"/>
    <w:rsid w:val="00E55A1C"/>
    <w:rsid w:val="00E57BC9"/>
    <w:rsid w:val="00E62C0E"/>
    <w:rsid w:val="00E641F7"/>
    <w:rsid w:val="00E668F7"/>
    <w:rsid w:val="00E703E3"/>
    <w:rsid w:val="00E7580C"/>
    <w:rsid w:val="00E77C5D"/>
    <w:rsid w:val="00E807B9"/>
    <w:rsid w:val="00E83858"/>
    <w:rsid w:val="00E90B72"/>
    <w:rsid w:val="00E91782"/>
    <w:rsid w:val="00E92A53"/>
    <w:rsid w:val="00E93BC6"/>
    <w:rsid w:val="00E94362"/>
    <w:rsid w:val="00E94866"/>
    <w:rsid w:val="00E962F9"/>
    <w:rsid w:val="00E974A6"/>
    <w:rsid w:val="00E9770F"/>
    <w:rsid w:val="00EA1EC3"/>
    <w:rsid w:val="00EA3F18"/>
    <w:rsid w:val="00EA54D1"/>
    <w:rsid w:val="00EA764C"/>
    <w:rsid w:val="00EA7A44"/>
    <w:rsid w:val="00EA7EF7"/>
    <w:rsid w:val="00EB613A"/>
    <w:rsid w:val="00EC1CE4"/>
    <w:rsid w:val="00EC2370"/>
    <w:rsid w:val="00EC27F5"/>
    <w:rsid w:val="00EC2807"/>
    <w:rsid w:val="00ED33A6"/>
    <w:rsid w:val="00ED43F0"/>
    <w:rsid w:val="00ED4C03"/>
    <w:rsid w:val="00ED58BB"/>
    <w:rsid w:val="00ED592F"/>
    <w:rsid w:val="00ED6453"/>
    <w:rsid w:val="00ED6CF8"/>
    <w:rsid w:val="00ED7A2B"/>
    <w:rsid w:val="00EE362E"/>
    <w:rsid w:val="00EE5313"/>
    <w:rsid w:val="00EE5FB6"/>
    <w:rsid w:val="00EE6510"/>
    <w:rsid w:val="00EE7BE0"/>
    <w:rsid w:val="00EF32BD"/>
    <w:rsid w:val="00EF4A2C"/>
    <w:rsid w:val="00EF5DD8"/>
    <w:rsid w:val="00EF6394"/>
    <w:rsid w:val="00EF7C25"/>
    <w:rsid w:val="00F0421D"/>
    <w:rsid w:val="00F04A0E"/>
    <w:rsid w:val="00F07D9F"/>
    <w:rsid w:val="00F10C47"/>
    <w:rsid w:val="00F10D4C"/>
    <w:rsid w:val="00F129BD"/>
    <w:rsid w:val="00F13E41"/>
    <w:rsid w:val="00F1479B"/>
    <w:rsid w:val="00F162BE"/>
    <w:rsid w:val="00F16AF4"/>
    <w:rsid w:val="00F20556"/>
    <w:rsid w:val="00F20684"/>
    <w:rsid w:val="00F21075"/>
    <w:rsid w:val="00F3037C"/>
    <w:rsid w:val="00F311F7"/>
    <w:rsid w:val="00F33B07"/>
    <w:rsid w:val="00F371BE"/>
    <w:rsid w:val="00F3779C"/>
    <w:rsid w:val="00F40F37"/>
    <w:rsid w:val="00F41F2E"/>
    <w:rsid w:val="00F453B6"/>
    <w:rsid w:val="00F51242"/>
    <w:rsid w:val="00F54491"/>
    <w:rsid w:val="00F5583B"/>
    <w:rsid w:val="00F62CE3"/>
    <w:rsid w:val="00F70CA3"/>
    <w:rsid w:val="00F74B6B"/>
    <w:rsid w:val="00F855D1"/>
    <w:rsid w:val="00F86413"/>
    <w:rsid w:val="00F87D6C"/>
    <w:rsid w:val="00F93959"/>
    <w:rsid w:val="00F94B5B"/>
    <w:rsid w:val="00F94DAE"/>
    <w:rsid w:val="00F96736"/>
    <w:rsid w:val="00F97D5F"/>
    <w:rsid w:val="00FA04D9"/>
    <w:rsid w:val="00FA648F"/>
    <w:rsid w:val="00FA65CC"/>
    <w:rsid w:val="00FA74F0"/>
    <w:rsid w:val="00FB1E46"/>
    <w:rsid w:val="00FB3573"/>
    <w:rsid w:val="00FC1623"/>
    <w:rsid w:val="00FC2FF4"/>
    <w:rsid w:val="00FC33B0"/>
    <w:rsid w:val="00FC40BB"/>
    <w:rsid w:val="00FC5530"/>
    <w:rsid w:val="00FC789F"/>
    <w:rsid w:val="00FC78DB"/>
    <w:rsid w:val="00FD1C4B"/>
    <w:rsid w:val="00FD251D"/>
    <w:rsid w:val="00FD57A1"/>
    <w:rsid w:val="00FD5C67"/>
    <w:rsid w:val="00FD6A54"/>
    <w:rsid w:val="00FD6D5B"/>
    <w:rsid w:val="00FE09A5"/>
    <w:rsid w:val="00FE09BB"/>
    <w:rsid w:val="00FE6E78"/>
    <w:rsid w:val="00FE7764"/>
    <w:rsid w:val="00FE7B69"/>
    <w:rsid w:val="00FF22DA"/>
    <w:rsid w:val="00FF3E42"/>
    <w:rsid w:val="00FF3F32"/>
    <w:rsid w:val="00FF6497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40FFB9"/>
  <w15:chartTrackingRefBased/>
  <w15:docId w15:val="{F36A15AE-752B-478E-96DD-693AFA4B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54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4BC"/>
  </w:style>
  <w:style w:type="paragraph" w:styleId="Heading1">
    <w:name w:val="heading 1"/>
    <w:basedOn w:val="Normal"/>
    <w:next w:val="Normal"/>
    <w:link w:val="Heading1Char"/>
    <w:autoRedefine/>
    <w:qFormat/>
    <w:rsid w:val="003C75C3"/>
    <w:pPr>
      <w:ind w:right="90"/>
      <w:jc w:val="center"/>
      <w:outlineLvl w:val="0"/>
    </w:pPr>
    <w:rPr>
      <w:b/>
      <w:u w:val="single"/>
    </w:rPr>
  </w:style>
  <w:style w:type="paragraph" w:styleId="Heading2">
    <w:name w:val="heading 2"/>
    <w:aliases w:val="SCHead2"/>
    <w:basedOn w:val="Subtitle"/>
    <w:next w:val="Subtitle"/>
    <w:link w:val="Heading2Char"/>
    <w:autoRedefine/>
    <w:qFormat/>
    <w:rsid w:val="006A67E7"/>
    <w:pPr>
      <w:numPr>
        <w:ilvl w:val="0"/>
        <w:numId w:val="16"/>
      </w:numPr>
      <w:spacing w:after="254"/>
      <w:ind w:left="360" w:right="86" w:firstLine="360"/>
      <w:outlineLvl w:val="1"/>
    </w:pPr>
    <w:rPr>
      <w:rFonts w:ascii="Times New Roman" w:hAnsi="Times New Roman"/>
      <w:b/>
      <w:bCs/>
      <w:color w:val="auto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ing">
    <w:name w:val="Single Spacing"/>
    <w:basedOn w:val="Normal"/>
  </w:style>
  <w:style w:type="paragraph" w:customStyle="1" w:styleId="15Spacing">
    <w:name w:val="1.5 Spacing"/>
    <w:basedOn w:val="Normal"/>
    <w:pPr>
      <w:spacing w:line="381" w:lineRule="exact"/>
    </w:pPr>
  </w:style>
  <w:style w:type="paragraph" w:customStyle="1" w:styleId="DoubleSpacing">
    <w:name w:val="Double Spacing"/>
    <w:basedOn w:val="Normal"/>
  </w:style>
  <w:style w:type="paragraph" w:customStyle="1" w:styleId="AttorneyName">
    <w:name w:val="Attorney Name"/>
    <w:basedOn w:val="SingleSpacing"/>
  </w:style>
  <w:style w:type="paragraph" w:customStyle="1" w:styleId="FirmName">
    <w:name w:val="Firm Name"/>
    <w:basedOn w:val="SingleSpacing"/>
    <w:pPr>
      <w:jc w:val="center"/>
    </w:pPr>
  </w:style>
  <w:style w:type="paragraph" w:customStyle="1" w:styleId="SignatureBlock">
    <w:name w:val="Signature Block"/>
    <w:basedOn w:val="SingleSpacing"/>
    <w:pPr>
      <w:ind w:left="468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pPr>
      <w:spacing w:line="480" w:lineRule="auto"/>
    </w:pPr>
  </w:style>
  <w:style w:type="paragraph" w:styleId="BodyText2">
    <w:name w:val="Body Text 2"/>
    <w:basedOn w:val="Normal"/>
    <w:link w:val="BodyText2Char"/>
    <w:pPr>
      <w:tabs>
        <w:tab w:val="left" w:pos="792"/>
        <w:tab w:val="left" w:pos="1170"/>
        <w:tab w:val="left" w:pos="1890"/>
        <w:tab w:val="left" w:pos="2340"/>
        <w:tab w:val="left" w:pos="2790"/>
        <w:tab w:val="left" w:pos="3330"/>
        <w:tab w:val="left" w:pos="4050"/>
        <w:tab w:val="left" w:pos="4770"/>
        <w:tab w:val="left" w:pos="5490"/>
        <w:tab w:val="left" w:pos="5850"/>
        <w:tab w:val="left" w:pos="6210"/>
        <w:tab w:val="left" w:pos="6930"/>
        <w:tab w:val="left" w:pos="7650"/>
      </w:tabs>
      <w:spacing w:line="520" w:lineRule="exact"/>
    </w:pPr>
    <w:rPr>
      <w:b/>
    </w:rPr>
  </w:style>
  <w:style w:type="paragraph" w:styleId="Title">
    <w:name w:val="Title"/>
    <w:basedOn w:val="Normal"/>
    <w:link w:val="TitleChar"/>
    <w:qFormat/>
    <w:rsid w:val="00980D77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Latha" w:hAnsi="New Century Schoolbook" w:cs="Latha"/>
      <w:b/>
      <w:bCs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6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14668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9607EF"/>
    <w:rPr>
      <w:rFonts w:ascii="Latha" w:hAnsi="New Century Schoolbook" w:cs="Latha"/>
      <w:b/>
      <w:bCs/>
      <w:sz w:val="24"/>
      <w:szCs w:val="24"/>
      <w:u w:val="single"/>
    </w:rPr>
  </w:style>
  <w:style w:type="character" w:styleId="Hyperlink">
    <w:name w:val="Hyperlink"/>
    <w:basedOn w:val="DefaultParagraphFont"/>
    <w:rsid w:val="00F54491"/>
    <w:rPr>
      <w:color w:val="0563C1" w:themeColor="hyperlink"/>
      <w:u w:val="single"/>
    </w:rPr>
  </w:style>
  <w:style w:type="paragraph" w:customStyle="1" w:styleId="daim">
    <w:name w:val="daim"/>
    <w:rsid w:val="00B6069D"/>
    <w:pPr>
      <w:spacing w:after="160" w:line="259" w:lineRule="auto"/>
    </w:pPr>
    <w:rPr>
      <w:rFonts w:eastAsiaTheme="minorHAnsi" w:cstheme="minorBidi"/>
      <w:szCs w:val="22"/>
    </w:rPr>
  </w:style>
  <w:style w:type="character" w:customStyle="1" w:styleId="BodyTextChar">
    <w:name w:val="Body Text Char"/>
    <w:basedOn w:val="DefaultParagraphFont"/>
    <w:link w:val="BodyText"/>
    <w:rsid w:val="00B6069D"/>
    <w:rPr>
      <w:sz w:val="24"/>
    </w:rPr>
  </w:style>
  <w:style w:type="character" w:customStyle="1" w:styleId="Heading1Char">
    <w:name w:val="Heading 1 Char"/>
    <w:basedOn w:val="DefaultParagraphFont"/>
    <w:link w:val="Heading1"/>
    <w:rsid w:val="003C75C3"/>
    <w:rPr>
      <w:b/>
      <w:u w:val="single"/>
    </w:rPr>
  </w:style>
  <w:style w:type="character" w:customStyle="1" w:styleId="Heading2Char">
    <w:name w:val="Heading 2 Char"/>
    <w:aliases w:val="SCHead2 Char"/>
    <w:basedOn w:val="DefaultParagraphFont"/>
    <w:link w:val="Heading2"/>
    <w:rsid w:val="006A67E7"/>
    <w:rPr>
      <w:rFonts w:eastAsiaTheme="minorEastAsia" w:cstheme="minorBidi"/>
      <w:b/>
      <w:bCs/>
      <w:spacing w:val="15"/>
      <w:szCs w:val="22"/>
      <w:u w:val="single"/>
    </w:rPr>
  </w:style>
  <w:style w:type="paragraph" w:styleId="ListParagraph">
    <w:name w:val="List Paragraph"/>
    <w:basedOn w:val="Normal"/>
    <w:uiPriority w:val="34"/>
    <w:qFormat/>
    <w:rsid w:val="00D43D4F"/>
    <w:pPr>
      <w:ind w:left="720"/>
      <w:contextualSpacing/>
    </w:pPr>
  </w:style>
  <w:style w:type="table" w:styleId="TableGrid">
    <w:name w:val="Table Grid"/>
    <w:basedOn w:val="TableNormal"/>
    <w:uiPriority w:val="39"/>
    <w:rsid w:val="00D43D4F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236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C2634"/>
    <w:rPr>
      <w:color w:val="605E5C"/>
      <w:shd w:val="clear" w:color="auto" w:fill="E1DFDD"/>
    </w:rPr>
  </w:style>
  <w:style w:type="character" w:customStyle="1" w:styleId="BodyText2Char">
    <w:name w:val="Body Text 2 Char"/>
    <w:basedOn w:val="DefaultParagraphFont"/>
    <w:link w:val="BodyText2"/>
    <w:rsid w:val="001F32D7"/>
    <w:rPr>
      <w:b/>
    </w:rPr>
  </w:style>
  <w:style w:type="table" w:customStyle="1" w:styleId="TableGrid1">
    <w:name w:val="Table Grid1"/>
    <w:basedOn w:val="TableNormal"/>
    <w:next w:val="TableGrid"/>
    <w:uiPriority w:val="39"/>
    <w:rsid w:val="00C02FF7"/>
    <w:pPr>
      <w:widowControl w:val="0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93BC6"/>
    <w:pPr>
      <w:widowControl w:val="0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620BB"/>
    <w:pPr>
      <w:widowControl w:val="0"/>
      <w:spacing w:line="240" w:lineRule="auto"/>
    </w:pPr>
    <w:rPr>
      <w:rFonts w:eastAsia="Calibri"/>
    </w:rPr>
  </w:style>
  <w:style w:type="table" w:customStyle="1" w:styleId="TableGrid211">
    <w:name w:val="Table Grid211"/>
    <w:basedOn w:val="TableNormal"/>
    <w:next w:val="TableGrid"/>
    <w:uiPriority w:val="39"/>
    <w:rsid w:val="007620BB"/>
    <w:pPr>
      <w:widowControl w:val="0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7620BB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15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150"/>
    <w:rPr>
      <w:rFonts w:ascii="Consolas" w:hAnsi="Consolas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7E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A67E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table" w:customStyle="1" w:styleId="Style1">
    <w:name w:val="Style1"/>
    <w:basedOn w:val="TableNormal"/>
    <w:uiPriority w:val="99"/>
    <w:rsid w:val="003976DB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ott\Documents\Custom%20Office%20Templates\State%20DWC%20Blan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B69D0B14048047B2D5548E23850D43" ma:contentTypeVersion="12" ma:contentTypeDescription="Create a new document." ma:contentTypeScope="" ma:versionID="f93bb048dd29d3a1d12a8107a29dc5d6">
  <xsd:schema xmlns:xsd="http://www.w3.org/2001/XMLSchema" xmlns:xs="http://www.w3.org/2001/XMLSchema" xmlns:p="http://schemas.microsoft.com/office/2006/metadata/properties" xmlns:ns2="dd40f55a-cd7b-476e-909c-38c66b028a68" xmlns:ns3="595de718-89e5-4c1f-9665-61c6acb5b717" targetNamespace="http://schemas.microsoft.com/office/2006/metadata/properties" ma:root="true" ma:fieldsID="d328e87a4f86a06f9f2435b93c5a2930" ns2:_="" ns3:_="">
    <xsd:import namespace="dd40f55a-cd7b-476e-909c-38c66b028a68"/>
    <xsd:import namespace="595de718-89e5-4c1f-9665-61c6acb5b7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40f55a-cd7b-476e-909c-38c66b028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5de718-89e5-4c1f-9665-61c6acb5b71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8FDDDF-DDD6-43E9-AD41-85A959BDE1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727CC8-17E1-482B-A463-C5A7440B69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2896FE-0AC7-40F3-B935-AE50122FBA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32775D-3944-4D86-B19B-603AB1C79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40f55a-cd7b-476e-909c-38c66b028a68"/>
    <ds:schemaRef ds:uri="595de718-89e5-4c1f-9665-61c6acb5b7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 DWC Blank</Template>
  <TotalTime>12</TotalTime>
  <Pages>8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Trial Legend</vt:lpstr>
    </vt:vector>
  </TitlesOfParts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Trial Legend</dc:title>
  <dc:subject/>
  <dc:creator>Scott Cumming</dc:creator>
  <cp:keywords/>
  <cp:lastModifiedBy>Scott Cumming</cp:lastModifiedBy>
  <cp:revision>3</cp:revision>
  <cp:lastPrinted>2010-10-04T17:34:00Z</cp:lastPrinted>
  <dcterms:created xsi:type="dcterms:W3CDTF">2023-03-28T19:34:00Z</dcterms:created>
  <dcterms:modified xsi:type="dcterms:W3CDTF">2023-03-28T23:27:00Z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  <property fmtid="{D5CDD505-2E9C-101B-9397-08002B2CF9AE}" pid="5" name="ContentTypeId">
    <vt:lpwstr>0x0101008CB69D0B14048047B2D5548E23850D43</vt:lpwstr>
  </property>
</Properties>
</file>