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7DB2F" w14:textId="3F1F797B" w:rsidR="00A123D0" w:rsidRDefault="007620BB" w:rsidP="007B3C9A">
      <w:pPr>
        <w:widowControl w:val="0"/>
        <w:contextualSpacing/>
        <w:jc w:val="left"/>
        <w:rPr>
          <w:rFonts w:eastAsia="Calibri"/>
        </w:rPr>
      </w:pPr>
      <w:r w:rsidRPr="00301396">
        <w:rPr>
          <w:rFonts w:eastAsia="Calibri"/>
          <w:highlight w:val="green"/>
        </w:rPr>
        <w:t>{%</w:t>
      </w:r>
      <w:r w:rsidR="00A123D0" w:rsidRPr="00301396">
        <w:rPr>
          <w:rFonts w:eastAsia="Calibri"/>
          <w:highlight w:val="green"/>
        </w:rPr>
        <w:t>p</w:t>
      </w:r>
      <w:r w:rsidRPr="00301396">
        <w:rPr>
          <w:rFonts w:eastAsia="Calibri"/>
          <w:highlight w:val="green"/>
        </w:rPr>
        <w:t xml:space="preserve"> if case.juris.jurisdiction.name.text == ‘federal’ %}</w:t>
      </w:r>
    </w:p>
    <w:p w14:paraId="2FF18804" w14:textId="4A2B2798" w:rsidR="00A123D0" w:rsidRDefault="007620BB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>{{r case.fed_head() | inline_markdown }}</w:t>
      </w:r>
    </w:p>
    <w:p w14:paraId="03B00B6E" w14:textId="77777777" w:rsidR="00452AD0" w:rsidRDefault="00452AD0" w:rsidP="00452AD0">
      <w:pPr>
        <w:widowControl w:val="0"/>
        <w:rPr>
          <w:rFonts w:eastAsia="Calibri"/>
        </w:rPr>
      </w:pPr>
    </w:p>
    <w:p w14:paraId="13B32BF8" w14:textId="77777777" w:rsidR="00452AD0" w:rsidRDefault="00452AD0" w:rsidP="00452AD0">
      <w:pPr>
        <w:widowControl w:val="0"/>
        <w:rPr>
          <w:rFonts w:eastAsia="Calibri"/>
        </w:rPr>
      </w:pPr>
    </w:p>
    <w:p w14:paraId="5BAA74A0" w14:textId="77777777" w:rsidR="00452AD0" w:rsidRDefault="00452AD0" w:rsidP="00452AD0">
      <w:pPr>
        <w:widowControl w:val="0"/>
        <w:rPr>
          <w:rFonts w:eastAsia="Calibri"/>
        </w:rPr>
      </w:pPr>
    </w:p>
    <w:p w14:paraId="35490C6C" w14:textId="77777777" w:rsidR="00452AD0" w:rsidRDefault="00452AD0" w:rsidP="00452AD0">
      <w:pPr>
        <w:widowControl w:val="0"/>
        <w:rPr>
          <w:rFonts w:eastAsia="Calibri"/>
        </w:rPr>
      </w:pPr>
    </w:p>
    <w:p w14:paraId="4E6E4D19" w14:textId="77777777" w:rsidR="00452AD0" w:rsidRDefault="00452AD0" w:rsidP="00452AD0">
      <w:pPr>
        <w:widowControl w:val="0"/>
        <w:rPr>
          <w:rFonts w:eastAsia="Calibri"/>
        </w:rPr>
      </w:pPr>
    </w:p>
    <w:p w14:paraId="789084F5" w14:textId="77777777" w:rsidR="00452AD0" w:rsidRDefault="00452AD0" w:rsidP="00452AD0">
      <w:pPr>
        <w:widowControl w:val="0"/>
        <w:rPr>
          <w:rFonts w:eastAsia="Calibri"/>
        </w:rPr>
      </w:pPr>
    </w:p>
    <w:p w14:paraId="5B4992C7" w14:textId="77777777" w:rsidR="00452AD0" w:rsidRDefault="00452AD0" w:rsidP="00452AD0">
      <w:pPr>
        <w:widowControl w:val="0"/>
        <w:rPr>
          <w:rFonts w:eastAsia="Calibri"/>
        </w:rPr>
      </w:pPr>
    </w:p>
    <w:p w14:paraId="6EDAB990" w14:textId="77777777" w:rsidR="002B0D1F" w:rsidRPr="003078F5" w:rsidRDefault="002B0D1F" w:rsidP="00B73279">
      <w:pPr>
        <w:widowControl w:val="0"/>
        <w:spacing w:line="490" w:lineRule="exact"/>
        <w:ind w:left="115" w:right="29"/>
        <w:contextualSpacing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 xml:space="preserve">case.doc_header()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2B0D1F" w:rsidRPr="00B72629" w14:paraId="1805AC6D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80DAEEA" w14:textId="77777777" w:rsidR="002B0D1F" w:rsidRPr="00B72629" w:rsidRDefault="002B0D1F" w:rsidP="007B3C9A">
            <w:pPr>
              <w:contextualSpacing/>
              <w:rPr>
                <w:szCs w:val="20"/>
              </w:rPr>
            </w:pPr>
            <w:r w:rsidRPr="00E23E46">
              <w:t>{{p include_docx_template(‘prod_caption1.docx’)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FFC2C8A" w14:textId="4843B5B7" w:rsidR="002B0D1F" w:rsidRDefault="002B0D1F" w:rsidP="007B3C9A">
            <w:pPr>
              <w:ind w:left="138"/>
              <w:contextualSpacing/>
              <w:jc w:val="left"/>
              <w:rPr>
                <w:bCs/>
                <w:caps/>
                <w:noProof/>
              </w:rPr>
            </w:pPr>
            <w:r w:rsidRPr="00B52049">
              <w:rPr>
                <w:bCs/>
                <w:caps/>
                <w:noProof/>
              </w:rPr>
              <w:t>{{ case.number() }}</w:t>
            </w:r>
          </w:p>
          <w:p w14:paraId="689F128E" w14:textId="77777777" w:rsidR="00B73279" w:rsidRPr="00B52049" w:rsidRDefault="00B73279" w:rsidP="007B3C9A">
            <w:pPr>
              <w:ind w:left="138"/>
              <w:contextualSpacing/>
              <w:jc w:val="left"/>
              <w:rPr>
                <w:bCs/>
                <w:caps/>
                <w:noProof/>
              </w:rPr>
            </w:pPr>
          </w:p>
          <w:p w14:paraId="28456255" w14:textId="77777777" w:rsidR="002B0D1F" w:rsidRPr="00B52049" w:rsidRDefault="002B0D1F" w:rsidP="007B3C9A">
            <w:pPr>
              <w:ind w:left="138"/>
              <w:contextualSpacing/>
              <w:jc w:val="left"/>
              <w:rPr>
                <w:sz w:val="32"/>
              </w:rPr>
            </w:pPr>
            <w:r w:rsidRPr="00B52049">
              <w:rPr>
                <w:b/>
                <w:caps/>
                <w:noProof/>
              </w:rPr>
              <w:t>{{ case.document_title()</w:t>
            </w:r>
            <w:r w:rsidRPr="00B52049">
              <w:rPr>
                <w:b/>
                <w:noProof/>
              </w:rPr>
              <w:t xml:space="preserve"> </w:t>
            </w:r>
            <w:r w:rsidRPr="00B52049">
              <w:rPr>
                <w:b/>
                <w:caps/>
                <w:noProof/>
              </w:rPr>
              <w:t>}}</w:t>
            </w:r>
          </w:p>
          <w:p w14:paraId="08DA1333" w14:textId="77777777" w:rsidR="002B0D1F" w:rsidRPr="00B72629" w:rsidRDefault="002B0D1F" w:rsidP="007B3C9A">
            <w:pPr>
              <w:ind w:left="138"/>
              <w:contextualSpacing/>
              <w:rPr>
                <w:szCs w:val="20"/>
              </w:rPr>
            </w:pPr>
          </w:p>
          <w:p w14:paraId="311F4779" w14:textId="77777777" w:rsidR="002B0D1F" w:rsidRPr="00B72629" w:rsidRDefault="002B0D1F" w:rsidP="007B3C9A">
            <w:pPr>
              <w:ind w:left="138"/>
              <w:contextualSpacing/>
              <w:rPr>
                <w:szCs w:val="20"/>
                <w:u w:val="single"/>
              </w:rPr>
            </w:pPr>
          </w:p>
        </w:tc>
      </w:tr>
      <w:tr w:rsidR="002B0D1F" w:rsidRPr="00B72629" w14:paraId="32CF3636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2CB47F4E" w14:textId="77777777" w:rsidR="002B0D1F" w:rsidRPr="00E23E46" w:rsidRDefault="002B0D1F" w:rsidP="007B3C9A">
            <w:pPr>
              <w:contextualSpacing/>
            </w:pPr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84A589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515CFBCC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25F8D5C" w14:textId="77777777" w:rsidR="002B0D1F" w:rsidRPr="00E23E46" w:rsidRDefault="002B0D1F" w:rsidP="007B3C9A">
            <w:pPr>
              <w:contextualSpacing/>
            </w:pPr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6BED0CC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18845F05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734AB34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A98F1E3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0FEE2DF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293DF638" w14:textId="77777777" w:rsidR="002B0D1F" w:rsidRPr="00E23E46" w:rsidRDefault="002B0D1F" w:rsidP="007B3C9A">
            <w:pPr>
              <w:contextualSpacing/>
            </w:pPr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91B8D0C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362BC988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D5252DE" w14:textId="77777777" w:rsidR="002B0D1F" w:rsidRPr="00E23E46" w:rsidRDefault="002B0D1F" w:rsidP="007B3C9A">
            <w:pPr>
              <w:contextualSpacing/>
            </w:pPr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A41B790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2880BCB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8DF456A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876D9A3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</w:tbl>
    <w:p w14:paraId="7527D65A" w14:textId="77777777" w:rsidR="002B0D1F" w:rsidRDefault="002B0D1F" w:rsidP="007B3C9A">
      <w:pPr>
        <w:widowControl w:val="0"/>
        <w:contextualSpacing/>
        <w:jc w:val="left"/>
        <w:rPr>
          <w:rFonts w:eastAsia="Calibri"/>
        </w:rPr>
      </w:pPr>
    </w:p>
    <w:p w14:paraId="33F85922" w14:textId="719187DE" w:rsidR="00E57BC9" w:rsidRDefault="00E57BC9" w:rsidP="007B3C9A">
      <w:pPr>
        <w:widowControl w:val="0"/>
        <w:contextualSpacing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r w:rsidR="00A2708D"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 xml:space="preserve">if case.juris.state.name.text </w:t>
      </w:r>
      <w:r w:rsidR="00026663">
        <w:rPr>
          <w:rFonts w:eastAsia="Calibri"/>
          <w:highlight w:val="green"/>
        </w:rPr>
        <w:t>==</w:t>
      </w:r>
      <w:r w:rsidRPr="00E57BC9">
        <w:rPr>
          <w:rFonts w:eastAsia="Calibri"/>
          <w:highlight w:val="green"/>
        </w:rPr>
        <w:t xml:space="preserve"> "AZ" %}</w:t>
      </w:r>
    </w:p>
    <w:p w14:paraId="3F37F0AC" w14:textId="39A09334" w:rsidR="00E57BC9" w:rsidRDefault="00E57BC9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>{{r case.fed_head() | inline_markdown }}</w:t>
      </w:r>
    </w:p>
    <w:p w14:paraId="6DEDA6CD" w14:textId="77777777" w:rsidR="00452AD0" w:rsidRDefault="00452AD0" w:rsidP="00452AD0">
      <w:pPr>
        <w:widowControl w:val="0"/>
        <w:rPr>
          <w:rFonts w:eastAsia="Calibri"/>
        </w:rPr>
      </w:pPr>
    </w:p>
    <w:p w14:paraId="5124F644" w14:textId="77777777" w:rsidR="00452AD0" w:rsidRDefault="00452AD0" w:rsidP="00452AD0">
      <w:pPr>
        <w:widowControl w:val="0"/>
        <w:rPr>
          <w:rFonts w:eastAsia="Calibri"/>
        </w:rPr>
      </w:pPr>
    </w:p>
    <w:p w14:paraId="1208773B" w14:textId="77777777" w:rsidR="00452AD0" w:rsidRDefault="00452AD0" w:rsidP="00452AD0">
      <w:pPr>
        <w:widowControl w:val="0"/>
        <w:rPr>
          <w:rFonts w:eastAsia="Calibri"/>
        </w:rPr>
      </w:pPr>
    </w:p>
    <w:p w14:paraId="69D2D4D1" w14:textId="77777777" w:rsidR="00452AD0" w:rsidRDefault="00452AD0" w:rsidP="00452AD0">
      <w:pPr>
        <w:widowControl w:val="0"/>
        <w:rPr>
          <w:rFonts w:eastAsia="Calibri"/>
        </w:rPr>
      </w:pPr>
    </w:p>
    <w:p w14:paraId="583B5394" w14:textId="77777777" w:rsidR="00452AD0" w:rsidRDefault="00452AD0" w:rsidP="00452AD0">
      <w:pPr>
        <w:widowControl w:val="0"/>
        <w:rPr>
          <w:rFonts w:eastAsia="Calibri"/>
        </w:rPr>
      </w:pPr>
    </w:p>
    <w:p w14:paraId="7702460E" w14:textId="77777777" w:rsidR="00452AD0" w:rsidRDefault="00452AD0" w:rsidP="00452AD0">
      <w:pPr>
        <w:widowControl w:val="0"/>
        <w:rPr>
          <w:rFonts w:eastAsia="Calibri"/>
        </w:rPr>
      </w:pPr>
    </w:p>
    <w:p w14:paraId="2D467981" w14:textId="77777777" w:rsidR="00452AD0" w:rsidRDefault="00452AD0" w:rsidP="00452AD0">
      <w:pPr>
        <w:widowControl w:val="0"/>
        <w:rPr>
          <w:rFonts w:eastAsia="Calibri"/>
        </w:rPr>
      </w:pPr>
    </w:p>
    <w:p w14:paraId="79E80C58" w14:textId="77777777" w:rsidR="002B0D1F" w:rsidRPr="003078F5" w:rsidRDefault="002B0D1F" w:rsidP="00452AD0">
      <w:pPr>
        <w:widowControl w:val="0"/>
        <w:spacing w:line="508" w:lineRule="exact"/>
        <w:ind w:left="115" w:right="29"/>
        <w:contextualSpacing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 xml:space="preserve">case.doc_header()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2B0D1F" w:rsidRPr="00B72629" w14:paraId="244E63BE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62E905E" w14:textId="77777777" w:rsidR="002B0D1F" w:rsidRPr="00B72629" w:rsidRDefault="002B0D1F" w:rsidP="007B3C9A">
            <w:pPr>
              <w:contextualSpacing/>
              <w:rPr>
                <w:szCs w:val="20"/>
              </w:rPr>
            </w:pPr>
            <w:r w:rsidRPr="00E23E46">
              <w:t>{{p include_docx_template(‘prod_caption1.docx’)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5DF8F" w14:textId="1C018E4F" w:rsidR="002B0D1F" w:rsidRPr="006457F2" w:rsidRDefault="002B0D1F" w:rsidP="007B3C9A">
            <w:pPr>
              <w:ind w:left="140" w:right="72"/>
              <w:contextualSpacing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case.jurisdiction_docx()</w:t>
            </w:r>
            <w:r>
              <w:t>[0]</w:t>
            </w:r>
            <w:r w:rsidRPr="006A18EF">
              <w:t xml:space="preserve"> </w:t>
            </w:r>
            <w:r>
              <w:t xml:space="preserve">| inline_markdown </w:t>
            </w:r>
            <w:r w:rsidRPr="006A18EF">
              <w:t>}}</w:t>
            </w:r>
          </w:p>
        </w:tc>
      </w:tr>
      <w:tr w:rsidR="002B0D1F" w:rsidRPr="00B72629" w14:paraId="1CE4D538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E552DFD" w14:textId="77777777" w:rsidR="002B0D1F" w:rsidRPr="00E23E46" w:rsidRDefault="002B0D1F" w:rsidP="007B3C9A">
            <w:pPr>
              <w:contextualSpacing/>
            </w:pPr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4D22511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7C509D0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1D4893B" w14:textId="77777777" w:rsidR="002B0D1F" w:rsidRPr="00E23E46" w:rsidRDefault="002B0D1F" w:rsidP="007B3C9A">
            <w:pPr>
              <w:contextualSpacing/>
            </w:pPr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1A165A4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48014414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D16441B" w14:textId="77777777" w:rsidR="002B0D1F" w:rsidRPr="00E23E46" w:rsidRDefault="002B0D1F" w:rsidP="007B3C9A">
            <w:pPr>
              <w:contextualSpacing/>
            </w:pPr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A3FADF5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37AF26B3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39D9651" w14:textId="77777777" w:rsidR="002B0D1F" w:rsidRPr="00E23E46" w:rsidRDefault="002B0D1F" w:rsidP="007B3C9A">
            <w:pPr>
              <w:contextualSpacing/>
            </w:pPr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F9CA692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17E64A97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56C7E03" w14:textId="77777777" w:rsidR="002B0D1F" w:rsidRPr="00E23E46" w:rsidRDefault="002B0D1F" w:rsidP="007B3C9A">
            <w:pPr>
              <w:contextualSpacing/>
            </w:pPr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E2B22E4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  <w:tr w:rsidR="002B0D1F" w:rsidRPr="00B72629" w14:paraId="5EAFB6AC" w14:textId="77777777" w:rsidTr="000C1976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8C83A73" w14:textId="77777777" w:rsidR="002B0D1F" w:rsidRPr="00E23E46" w:rsidRDefault="002B0D1F" w:rsidP="007B3C9A">
            <w:pPr>
              <w:contextualSpacing/>
            </w:pPr>
            <w:r>
              <w:lastRenderedPageBreak/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4774570" w14:textId="77777777" w:rsidR="002B0D1F" w:rsidRPr="00497F3F" w:rsidRDefault="002B0D1F" w:rsidP="007B3C9A">
            <w:pPr>
              <w:ind w:left="138"/>
              <w:contextualSpacing/>
              <w:rPr>
                <w:szCs w:val="20"/>
              </w:rPr>
            </w:pPr>
          </w:p>
        </w:tc>
      </w:tr>
    </w:tbl>
    <w:p w14:paraId="5DEE1186" w14:textId="2E240CD1" w:rsidR="002B0D1F" w:rsidRDefault="002B0D1F" w:rsidP="007B3C9A">
      <w:pPr>
        <w:widowControl w:val="0"/>
        <w:contextualSpacing/>
        <w:jc w:val="left"/>
        <w:rPr>
          <w:rFonts w:eastAsia="Calibri"/>
        </w:rPr>
      </w:pPr>
    </w:p>
    <w:p w14:paraId="4FA24B56" w14:textId="02329564" w:rsidR="00026663" w:rsidRDefault="00026663" w:rsidP="007B3C9A">
      <w:pPr>
        <w:widowControl w:val="0"/>
        <w:contextualSpacing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r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 xml:space="preserve">if case.juris.state.name.text </w:t>
      </w:r>
      <w:r>
        <w:rPr>
          <w:rFonts w:eastAsia="Calibri"/>
          <w:highlight w:val="green"/>
        </w:rPr>
        <w:t xml:space="preserve">== </w:t>
      </w:r>
      <w:r w:rsidRPr="00E57BC9">
        <w:rPr>
          <w:rFonts w:eastAsia="Calibri"/>
          <w:highlight w:val="green"/>
        </w:rPr>
        <w:t>"CA" %}</w:t>
      </w:r>
    </w:p>
    <w:p w14:paraId="20310BE5" w14:textId="77777777" w:rsidR="00026663" w:rsidRDefault="00026663" w:rsidP="007B3C9A">
      <w:pPr>
        <w:widowControl w:val="0"/>
        <w:contextualSpacing/>
        <w:jc w:val="left"/>
        <w:rPr>
          <w:rFonts w:eastAsia="Calibri"/>
        </w:rPr>
      </w:pPr>
      <w:r w:rsidRPr="007620BB">
        <w:rPr>
          <w:rFonts w:eastAsia="Calibri"/>
        </w:rPr>
        <w:t>{{r case.fed_head() | inline_markdown }}</w:t>
      </w:r>
    </w:p>
    <w:p w14:paraId="529EBCA8" w14:textId="77777777" w:rsidR="00452AD0" w:rsidRDefault="00452AD0" w:rsidP="00452AD0">
      <w:pPr>
        <w:widowControl w:val="0"/>
        <w:rPr>
          <w:rFonts w:eastAsia="Calibri"/>
        </w:rPr>
      </w:pPr>
    </w:p>
    <w:p w14:paraId="2EB85DE3" w14:textId="77777777" w:rsidR="00452AD0" w:rsidRDefault="00452AD0" w:rsidP="00452AD0">
      <w:pPr>
        <w:widowControl w:val="0"/>
        <w:rPr>
          <w:rFonts w:eastAsia="Calibri"/>
        </w:rPr>
      </w:pPr>
    </w:p>
    <w:p w14:paraId="71F693AC" w14:textId="77777777" w:rsidR="00452AD0" w:rsidRDefault="00452AD0" w:rsidP="00452AD0">
      <w:pPr>
        <w:widowControl w:val="0"/>
        <w:rPr>
          <w:rFonts w:eastAsia="Calibri"/>
        </w:rPr>
      </w:pPr>
    </w:p>
    <w:p w14:paraId="1B8C0EE5" w14:textId="77777777" w:rsidR="00452AD0" w:rsidRDefault="00452AD0" w:rsidP="00452AD0">
      <w:pPr>
        <w:widowControl w:val="0"/>
        <w:rPr>
          <w:rFonts w:eastAsia="Calibri"/>
        </w:rPr>
      </w:pPr>
    </w:p>
    <w:p w14:paraId="67241FC3" w14:textId="77777777" w:rsidR="00452AD0" w:rsidRDefault="00452AD0" w:rsidP="00452AD0">
      <w:pPr>
        <w:widowControl w:val="0"/>
        <w:rPr>
          <w:rFonts w:eastAsia="Calibri"/>
        </w:rPr>
      </w:pPr>
    </w:p>
    <w:p w14:paraId="6FE35AFF" w14:textId="77777777" w:rsidR="00452AD0" w:rsidRDefault="00452AD0" w:rsidP="00452AD0">
      <w:pPr>
        <w:widowControl w:val="0"/>
        <w:rPr>
          <w:rFonts w:eastAsia="Calibri"/>
        </w:rPr>
      </w:pPr>
    </w:p>
    <w:p w14:paraId="0026DCB4" w14:textId="77777777" w:rsidR="00452AD0" w:rsidRDefault="00452AD0" w:rsidP="00452AD0">
      <w:pPr>
        <w:widowControl w:val="0"/>
        <w:rPr>
          <w:rFonts w:eastAsia="Calibri"/>
        </w:rPr>
      </w:pPr>
    </w:p>
    <w:p w14:paraId="427016E3" w14:textId="77777777" w:rsidR="00026663" w:rsidRPr="003078F5" w:rsidRDefault="00026663" w:rsidP="00452AD0">
      <w:pPr>
        <w:widowControl w:val="0"/>
        <w:spacing w:line="508" w:lineRule="exact"/>
        <w:ind w:left="115" w:right="29"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 xml:space="preserve">case.doc_header()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26663" w:rsidRPr="00B72629" w14:paraId="1B866B3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612ADCE7" w14:textId="77777777" w:rsidR="00026663" w:rsidRPr="00B72629" w:rsidRDefault="00026663" w:rsidP="00015551">
            <w:pPr>
              <w:rPr>
                <w:szCs w:val="20"/>
              </w:rPr>
            </w:pPr>
            <w:r w:rsidRPr="00E23E46">
              <w:t>{{p include_docx_template(‘prod_caption1.docx’)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4696CF9" w14:textId="77777777" w:rsidR="00026663" w:rsidRPr="006457F2" w:rsidRDefault="00026663" w:rsidP="00B52049">
            <w:pPr>
              <w:spacing w:line="276" w:lineRule="auto"/>
              <w:ind w:left="140" w:right="72"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case.jurisdiction_docx()</w:t>
            </w:r>
            <w:r>
              <w:t>[0]</w:t>
            </w:r>
            <w:r w:rsidRPr="006A18EF">
              <w:t xml:space="preserve"> </w:t>
            </w:r>
            <w:r>
              <w:t xml:space="preserve">| inline_markdown </w:t>
            </w:r>
            <w:r w:rsidRPr="006A18EF">
              <w:t>}}</w:t>
            </w:r>
          </w:p>
        </w:tc>
      </w:tr>
      <w:tr w:rsidR="00026663" w:rsidRPr="00B72629" w14:paraId="1A094878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ECCFAC0" w14:textId="77777777" w:rsidR="00026663" w:rsidRPr="00E23E46" w:rsidRDefault="00026663" w:rsidP="00015551"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8BC4754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7FE64FDC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12DED19" w14:textId="77777777" w:rsidR="00026663" w:rsidRPr="00E23E46" w:rsidRDefault="00026663" w:rsidP="00015551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9EDB931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346FDEE8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1929A91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0407907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489CE0B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2C72A32" w14:textId="77777777" w:rsidR="00026663" w:rsidRPr="00E23E46" w:rsidRDefault="00026663" w:rsidP="00015551"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DAA97AE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5FEC61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75B2621F" w14:textId="77777777" w:rsidR="00026663" w:rsidRPr="00E23E46" w:rsidRDefault="00026663" w:rsidP="00015551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576B2F34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600E112F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A0339C6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8CC48B5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</w:tbl>
    <w:p w14:paraId="380C6C44" w14:textId="16B61237" w:rsidR="00026663" w:rsidRDefault="00026663" w:rsidP="00AE7F1F">
      <w:pPr>
        <w:widowControl w:val="0"/>
        <w:jc w:val="left"/>
        <w:rPr>
          <w:rFonts w:eastAsia="Calibri"/>
        </w:rPr>
      </w:pPr>
    </w:p>
    <w:p w14:paraId="3EB2072A" w14:textId="44859C25" w:rsidR="00026663" w:rsidRDefault="00026663" w:rsidP="00026663">
      <w:pPr>
        <w:widowControl w:val="0"/>
        <w:jc w:val="left"/>
        <w:rPr>
          <w:rFonts w:eastAsia="Calibri"/>
        </w:rPr>
      </w:pPr>
      <w:r w:rsidRPr="00E57BC9">
        <w:rPr>
          <w:rFonts w:eastAsia="Calibri"/>
          <w:highlight w:val="green"/>
        </w:rPr>
        <w:t xml:space="preserve">{%p </w:t>
      </w:r>
      <w:r>
        <w:rPr>
          <w:rFonts w:eastAsia="Calibri"/>
          <w:highlight w:val="green"/>
        </w:rPr>
        <w:t>el</w:t>
      </w:r>
      <w:r w:rsidRPr="00E57BC9">
        <w:rPr>
          <w:rFonts w:eastAsia="Calibri"/>
          <w:highlight w:val="green"/>
        </w:rPr>
        <w:t xml:space="preserve">if case.juris.state.name.text </w:t>
      </w:r>
      <w:r>
        <w:rPr>
          <w:rFonts w:eastAsia="Calibri"/>
          <w:highlight w:val="green"/>
        </w:rPr>
        <w:t xml:space="preserve">== </w:t>
      </w:r>
      <w:r w:rsidRPr="00E57BC9">
        <w:rPr>
          <w:rFonts w:eastAsia="Calibri"/>
          <w:highlight w:val="green"/>
        </w:rPr>
        <w:t>“NJ" %}</w:t>
      </w:r>
    </w:p>
    <w:p w14:paraId="4EC9A5FB" w14:textId="77777777" w:rsidR="00026663" w:rsidRDefault="00026663" w:rsidP="00026663">
      <w:pPr>
        <w:widowControl w:val="0"/>
        <w:jc w:val="left"/>
        <w:rPr>
          <w:rFonts w:eastAsia="Calibri"/>
        </w:rPr>
      </w:pPr>
      <w:r w:rsidRPr="007620BB">
        <w:rPr>
          <w:rFonts w:eastAsia="Calibri"/>
        </w:rPr>
        <w:t>{{r case.fed_head() | inline_markdown }}</w:t>
      </w:r>
    </w:p>
    <w:p w14:paraId="37550344" w14:textId="77777777" w:rsidR="00452AD0" w:rsidRDefault="00452AD0" w:rsidP="00452AD0">
      <w:pPr>
        <w:widowControl w:val="0"/>
        <w:rPr>
          <w:rFonts w:eastAsia="Calibri"/>
        </w:rPr>
      </w:pPr>
    </w:p>
    <w:p w14:paraId="536B207E" w14:textId="77777777" w:rsidR="00452AD0" w:rsidRDefault="00452AD0" w:rsidP="00452AD0">
      <w:pPr>
        <w:widowControl w:val="0"/>
        <w:rPr>
          <w:rFonts w:eastAsia="Calibri"/>
        </w:rPr>
      </w:pPr>
    </w:p>
    <w:p w14:paraId="4FCA64FA" w14:textId="77777777" w:rsidR="00452AD0" w:rsidRDefault="00452AD0" w:rsidP="00452AD0">
      <w:pPr>
        <w:widowControl w:val="0"/>
        <w:rPr>
          <w:rFonts w:eastAsia="Calibri"/>
        </w:rPr>
      </w:pPr>
    </w:p>
    <w:p w14:paraId="2290B78B" w14:textId="77777777" w:rsidR="00452AD0" w:rsidRDefault="00452AD0" w:rsidP="00452AD0">
      <w:pPr>
        <w:widowControl w:val="0"/>
        <w:rPr>
          <w:rFonts w:eastAsia="Calibri"/>
        </w:rPr>
      </w:pPr>
    </w:p>
    <w:p w14:paraId="24DE187A" w14:textId="77777777" w:rsidR="00452AD0" w:rsidRDefault="00452AD0" w:rsidP="00452AD0">
      <w:pPr>
        <w:widowControl w:val="0"/>
        <w:rPr>
          <w:rFonts w:eastAsia="Calibri"/>
        </w:rPr>
      </w:pPr>
    </w:p>
    <w:p w14:paraId="775DD702" w14:textId="77777777" w:rsidR="00452AD0" w:rsidRDefault="00452AD0" w:rsidP="00452AD0">
      <w:pPr>
        <w:widowControl w:val="0"/>
        <w:rPr>
          <w:rFonts w:eastAsia="Calibri"/>
        </w:rPr>
      </w:pPr>
    </w:p>
    <w:p w14:paraId="660E6DFF" w14:textId="77777777" w:rsidR="00452AD0" w:rsidRDefault="00452AD0" w:rsidP="00452AD0">
      <w:pPr>
        <w:widowControl w:val="0"/>
        <w:rPr>
          <w:rFonts w:eastAsia="Calibri"/>
        </w:rPr>
      </w:pPr>
    </w:p>
    <w:p w14:paraId="3DA535D6" w14:textId="77777777" w:rsidR="00026663" w:rsidRPr="003078F5" w:rsidRDefault="00026663" w:rsidP="00452AD0">
      <w:pPr>
        <w:widowControl w:val="0"/>
        <w:spacing w:line="508" w:lineRule="exact"/>
        <w:ind w:left="115" w:right="29"/>
        <w:jc w:val="center"/>
        <w:rPr>
          <w:caps/>
        </w:rPr>
      </w:pPr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 xml:space="preserve">case.doc_header()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26663" w:rsidRPr="00B72629" w14:paraId="1B279DFA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60F314E" w14:textId="77777777" w:rsidR="00026663" w:rsidRPr="00B72629" w:rsidRDefault="00026663" w:rsidP="00015551">
            <w:pPr>
              <w:rPr>
                <w:szCs w:val="20"/>
              </w:rPr>
            </w:pPr>
            <w:r w:rsidRPr="00E23E46">
              <w:t>{{p include_docx_template(‘prod_caption1.docx’)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FE339A8" w14:textId="77777777" w:rsidR="00026663" w:rsidRPr="006457F2" w:rsidRDefault="00026663" w:rsidP="00B52049">
            <w:pPr>
              <w:spacing w:line="276" w:lineRule="auto"/>
              <w:ind w:left="140" w:right="72"/>
              <w:jc w:val="left"/>
            </w:pPr>
            <w:r w:rsidRPr="006A18EF">
              <w:t>{{</w:t>
            </w:r>
            <w:r>
              <w:t>r</w:t>
            </w:r>
            <w:r w:rsidRPr="006A18EF">
              <w:t xml:space="preserve"> case.jurisdiction_docx()</w:t>
            </w:r>
            <w:r>
              <w:t>[0]</w:t>
            </w:r>
            <w:r w:rsidRPr="006A18EF">
              <w:t xml:space="preserve"> </w:t>
            </w:r>
            <w:r>
              <w:t xml:space="preserve">| inline_markdown </w:t>
            </w:r>
            <w:r w:rsidRPr="006A18EF">
              <w:t>}}</w:t>
            </w:r>
          </w:p>
        </w:tc>
      </w:tr>
      <w:tr w:rsidR="00026663" w:rsidRPr="00B72629" w14:paraId="11961E0E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9E43F49" w14:textId="77777777" w:rsidR="00026663" w:rsidRPr="00E23E46" w:rsidRDefault="00026663" w:rsidP="00015551">
            <w:r>
              <w:t>{%tr if case.has_</w:t>
            </w:r>
            <w:r w:rsidRPr="00525281">
              <w:t>cross_parties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45CA797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14DD1366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70BBC87" w14:textId="77777777" w:rsidR="00026663" w:rsidRPr="00E23E46" w:rsidRDefault="00026663" w:rsidP="00015551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84C5EC9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4552C6E0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003DE363" w14:textId="77777777" w:rsidR="00026663" w:rsidRPr="00E23E46" w:rsidRDefault="00026663" w:rsidP="00015551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148EA56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5C325F1B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A45B3D" w14:textId="77777777" w:rsidR="00026663" w:rsidRPr="00E23E46" w:rsidRDefault="00026663" w:rsidP="00015551">
            <w:r>
              <w:t>{%tr if case.</w:t>
            </w:r>
            <w:r w:rsidRPr="00525281">
              <w:t>has_third_parties</w:t>
            </w:r>
            <w:r>
              <w:t>()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4D012A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7B31FF65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776727" w14:textId="77777777" w:rsidR="00026663" w:rsidRPr="00E23E46" w:rsidRDefault="00026663" w:rsidP="00015551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66BCFC90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  <w:tr w:rsidR="00026663" w:rsidRPr="00B72629" w14:paraId="3298848F" w14:textId="77777777" w:rsidTr="00015551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81FB2C9" w14:textId="77777777" w:rsidR="00026663" w:rsidRPr="00E23E46" w:rsidRDefault="00026663" w:rsidP="00015551">
            <w:r>
              <w:lastRenderedPageBreak/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031AB4D8" w14:textId="77777777" w:rsidR="00026663" w:rsidRPr="00497F3F" w:rsidRDefault="00026663" w:rsidP="00015551">
            <w:pPr>
              <w:ind w:left="138"/>
              <w:rPr>
                <w:szCs w:val="20"/>
              </w:rPr>
            </w:pPr>
          </w:p>
        </w:tc>
      </w:tr>
    </w:tbl>
    <w:p w14:paraId="61E58F29" w14:textId="77777777" w:rsidR="00026663" w:rsidRDefault="00026663" w:rsidP="00AE7F1F">
      <w:pPr>
        <w:widowControl w:val="0"/>
        <w:jc w:val="left"/>
        <w:rPr>
          <w:rFonts w:eastAsia="Calibri"/>
        </w:rPr>
      </w:pPr>
    </w:p>
    <w:p w14:paraId="2291F442" w14:textId="4C8A91A9" w:rsidR="00027924" w:rsidRDefault="00CE590B" w:rsidP="00386470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r w:rsidR="002B0D1F">
        <w:rPr>
          <w:rFonts w:eastAsia="Calibri"/>
          <w:highlight w:val="cyan"/>
        </w:rPr>
        <w:t>el</w:t>
      </w:r>
      <w:r w:rsidRPr="00DB2057">
        <w:rPr>
          <w:rFonts w:eastAsia="Calibri"/>
          <w:highlight w:val="cyan"/>
        </w:rPr>
        <w:t>if case.juris.state.name.text == “CO” %}</w:t>
      </w:r>
    </w:p>
    <w:p w14:paraId="2C5C50AC" w14:textId="579B7BD3" w:rsidR="00CE590B" w:rsidRDefault="00CE590B" w:rsidP="00386470">
      <w:pPr>
        <w:widowControl w:val="0"/>
      </w:pPr>
      <w:r w:rsidRPr="00E23E46">
        <w:t>{{p include_docx_template(‘</w:t>
      </w:r>
      <w:r w:rsidR="00D3686C">
        <w:t>CO</w:t>
      </w:r>
      <w:r w:rsidRPr="00E23E46">
        <w:t>.docx’) }}</w:t>
      </w:r>
    </w:p>
    <w:p w14:paraId="0B406513" w14:textId="0DCBA4E3" w:rsidR="00D4741B" w:rsidRDefault="00D4741B" w:rsidP="00D4741B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 xml:space="preserve">{%p </w:t>
      </w:r>
      <w:r w:rsidR="002C1E72" w:rsidRPr="00DB2057">
        <w:rPr>
          <w:rFonts w:eastAsia="Calibri"/>
          <w:highlight w:val="cyan"/>
        </w:rPr>
        <w:t>el</w:t>
      </w:r>
      <w:r w:rsidRPr="00DB2057">
        <w:rPr>
          <w:rFonts w:eastAsia="Calibri"/>
          <w:highlight w:val="cyan"/>
        </w:rPr>
        <w:t>if case.juris.state.name.text == “NC” %}</w:t>
      </w:r>
    </w:p>
    <w:p w14:paraId="3523913E" w14:textId="7C540662" w:rsidR="002C1E72" w:rsidRPr="00D3686C" w:rsidRDefault="00D4741B" w:rsidP="002C1E72">
      <w:pPr>
        <w:widowControl w:val="0"/>
      </w:pPr>
      <w:r w:rsidRPr="00E23E46">
        <w:t>{{p include_docx_template(‘</w:t>
      </w:r>
      <w:r w:rsidR="00D3686C">
        <w:rPr>
          <w:rFonts w:eastAsia="Calibri"/>
        </w:rPr>
        <w:t>NC</w:t>
      </w:r>
      <w:r w:rsidRPr="00E23E46">
        <w:t>.docx’) }}</w:t>
      </w:r>
    </w:p>
    <w:p w14:paraId="32502251" w14:textId="58814C04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“WI” %}</w:t>
      </w:r>
    </w:p>
    <w:p w14:paraId="47413DA4" w14:textId="3676FBA3" w:rsidR="002C1E72" w:rsidRDefault="002C1E72" w:rsidP="002C1E72">
      <w:pPr>
        <w:widowControl w:val="0"/>
        <w:rPr>
          <w:rFonts w:eastAsia="Calibri"/>
        </w:rPr>
      </w:pPr>
      <w:r w:rsidRPr="00E23E46">
        <w:t>{{p include_docx_template(‘</w:t>
      </w:r>
      <w:r w:rsidR="00D3686C">
        <w:t>WI</w:t>
      </w:r>
      <w:r w:rsidRPr="00E23E46">
        <w:t>.docx’) }}</w:t>
      </w:r>
    </w:p>
    <w:p w14:paraId="64198619" w14:textId="734E0E17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“RI” %}</w:t>
      </w:r>
    </w:p>
    <w:p w14:paraId="423A61AC" w14:textId="435AA8E3" w:rsidR="002C1E72" w:rsidRDefault="002C1E72" w:rsidP="002C1E72">
      <w:pPr>
        <w:widowControl w:val="0"/>
        <w:rPr>
          <w:rFonts w:eastAsia="Calibri"/>
        </w:rPr>
      </w:pPr>
      <w:r w:rsidRPr="00E23E46">
        <w:t>{{p include_docx_template(‘</w:t>
      </w:r>
      <w:r w:rsidR="00D3686C">
        <w:t>RI</w:t>
      </w:r>
      <w:r w:rsidRPr="00E23E46">
        <w:t>.docx’) }}</w:t>
      </w:r>
    </w:p>
    <w:p w14:paraId="5957FCC4" w14:textId="147F83FD" w:rsidR="002C1E72" w:rsidRDefault="002C1E72" w:rsidP="002C1E72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“TX” %}</w:t>
      </w:r>
    </w:p>
    <w:p w14:paraId="1F88D4B4" w14:textId="75689F8E" w:rsidR="002C1E72" w:rsidRDefault="002C1E72" w:rsidP="002C1E72">
      <w:pPr>
        <w:widowControl w:val="0"/>
        <w:rPr>
          <w:rFonts w:eastAsia="Calibri"/>
        </w:rPr>
      </w:pPr>
      <w:r w:rsidRPr="00E23E46">
        <w:t>{{p include_docx_template(‘</w:t>
      </w:r>
      <w:r w:rsidR="00D3686C">
        <w:t>TX</w:t>
      </w:r>
      <w:r w:rsidRPr="00E23E46">
        <w:t>.docx’) }}</w:t>
      </w:r>
    </w:p>
    <w:p w14:paraId="73BC075C" w14:textId="7AF74FA8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“FL” %}</w:t>
      </w:r>
    </w:p>
    <w:p w14:paraId="0F7351EE" w14:textId="0B19ADB0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FL</w:t>
      </w:r>
      <w:r w:rsidRPr="00E23E46">
        <w:t>.docx’) }}</w:t>
      </w:r>
    </w:p>
    <w:p w14:paraId="561AD487" w14:textId="7CB7DC8F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“IN” %}</w:t>
      </w:r>
    </w:p>
    <w:p w14:paraId="5E581A4E" w14:textId="0A14660C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IN</w:t>
      </w:r>
      <w:r w:rsidRPr="00E23E46">
        <w:t>.docx’) }}</w:t>
      </w:r>
    </w:p>
    <w:p w14:paraId="74F60550" w14:textId="349555F5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“MN”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%}</w:t>
      </w:r>
    </w:p>
    <w:p w14:paraId="1D36CC3F" w14:textId="0E56ADF6" w:rsidR="00D3686C" w:rsidRDefault="007F173D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MN</w:t>
      </w:r>
      <w:r w:rsidRPr="00E23E46">
        <w:t>.docx’) }}</w:t>
      </w:r>
    </w:p>
    <w:p w14:paraId="503A5357" w14:textId="600F6328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“NY” %}</w:t>
      </w:r>
    </w:p>
    <w:p w14:paraId="689C0F50" w14:textId="4887434F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NY</w:t>
      </w:r>
      <w:r w:rsidRPr="00E23E46">
        <w:t>.docx’) }}</w:t>
      </w:r>
    </w:p>
    <w:p w14:paraId="460460AE" w14:textId="495BD67D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“NM"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%}</w:t>
      </w:r>
    </w:p>
    <w:p w14:paraId="30FDCD47" w14:textId="4B1B2880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NM</w:t>
      </w:r>
      <w:r w:rsidRPr="00E23E46">
        <w:t>.docx’) }}</w:t>
      </w:r>
    </w:p>
    <w:p w14:paraId="13B8DD02" w14:textId="634054E5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</w:t>
      </w:r>
      <w:r w:rsidR="009372B9" w:rsidRPr="00DB2057">
        <w:rPr>
          <w:rFonts w:eastAsia="Calibri"/>
          <w:highlight w:val="cyan"/>
        </w:rPr>
        <w:t>WY</w:t>
      </w:r>
      <w:r w:rsidRPr="00DB2057">
        <w:rPr>
          <w:rFonts w:eastAsia="Calibri"/>
          <w:highlight w:val="cyan"/>
        </w:rPr>
        <w:t>” %}</w:t>
      </w:r>
    </w:p>
    <w:p w14:paraId="360362C1" w14:textId="5925F51E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 w:rsidR="009372B9">
        <w:t>WY</w:t>
      </w:r>
      <w:r w:rsidRPr="00E23E46">
        <w:t>.docx’) }}</w:t>
      </w:r>
    </w:p>
    <w:p w14:paraId="3AF05577" w14:textId="3605CD14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“SC” %}</w:t>
      </w:r>
    </w:p>
    <w:p w14:paraId="310B776B" w14:textId="59AEF896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SC</w:t>
      </w:r>
      <w:r w:rsidRPr="00E23E46">
        <w:t>.docx’) }}</w:t>
      </w:r>
    </w:p>
    <w:p w14:paraId="1FF11EC3" w14:textId="179943B9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“SD”</w:t>
      </w:r>
      <w:r w:rsidR="000B51D8" w:rsidRPr="00DB2057">
        <w:rPr>
          <w:rFonts w:eastAsia="Calibri"/>
          <w:highlight w:val="cyan"/>
        </w:rPr>
        <w:t xml:space="preserve"> </w:t>
      </w:r>
      <w:r w:rsidRPr="00DB2057">
        <w:rPr>
          <w:rFonts w:eastAsia="Calibri"/>
          <w:highlight w:val="cyan"/>
        </w:rPr>
        <w:t xml:space="preserve"> %}</w:t>
      </w:r>
    </w:p>
    <w:p w14:paraId="0035DEFC" w14:textId="13921691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>
        <w:t>SD.</w:t>
      </w:r>
      <w:r w:rsidRPr="00E23E46">
        <w:t>docx’) }}</w:t>
      </w:r>
    </w:p>
    <w:p w14:paraId="2DB8093E" w14:textId="6DC7C04F" w:rsidR="00D3686C" w:rsidRDefault="00D3686C" w:rsidP="00D3686C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</w:t>
      </w:r>
      <w:r w:rsidR="009372B9" w:rsidRPr="00DB2057">
        <w:rPr>
          <w:rFonts w:eastAsia="Calibri"/>
          <w:highlight w:val="cyan"/>
        </w:rPr>
        <w:t>UT</w:t>
      </w:r>
      <w:r w:rsidRPr="00DB2057">
        <w:rPr>
          <w:rFonts w:eastAsia="Calibri"/>
          <w:highlight w:val="cyan"/>
        </w:rPr>
        <w:t>” %}</w:t>
      </w:r>
    </w:p>
    <w:p w14:paraId="086E9DF6" w14:textId="77777777" w:rsidR="002B0D1F" w:rsidRDefault="002B0D1F" w:rsidP="002B0D1F">
      <w:pPr>
        <w:widowControl w:val="0"/>
        <w:jc w:val="left"/>
        <w:rPr>
          <w:rFonts w:eastAsia="Calibri"/>
        </w:rPr>
      </w:pPr>
      <w:r w:rsidRPr="007620BB">
        <w:rPr>
          <w:rFonts w:eastAsia="Calibri"/>
        </w:rPr>
        <w:t>{{r case.fed_head() | inline_markdown }}</w:t>
      </w:r>
    </w:p>
    <w:p w14:paraId="260229B7" w14:textId="77777777" w:rsidR="00452AD0" w:rsidRDefault="00452AD0" w:rsidP="00452AD0">
      <w:pPr>
        <w:widowControl w:val="0"/>
        <w:rPr>
          <w:rFonts w:eastAsia="Calibri"/>
        </w:rPr>
      </w:pPr>
    </w:p>
    <w:p w14:paraId="3C0713F1" w14:textId="77777777" w:rsidR="00452AD0" w:rsidRDefault="00452AD0" w:rsidP="00452AD0">
      <w:pPr>
        <w:widowControl w:val="0"/>
        <w:rPr>
          <w:rFonts w:eastAsia="Calibri"/>
        </w:rPr>
      </w:pPr>
    </w:p>
    <w:p w14:paraId="7694E2CF" w14:textId="77777777" w:rsidR="00452AD0" w:rsidRDefault="00452AD0" w:rsidP="00452AD0">
      <w:pPr>
        <w:widowControl w:val="0"/>
        <w:rPr>
          <w:rFonts w:eastAsia="Calibri"/>
        </w:rPr>
      </w:pPr>
    </w:p>
    <w:p w14:paraId="48CE0C5F" w14:textId="77777777" w:rsidR="00452AD0" w:rsidRDefault="00452AD0" w:rsidP="00452AD0">
      <w:pPr>
        <w:widowControl w:val="0"/>
        <w:rPr>
          <w:rFonts w:eastAsia="Calibri"/>
        </w:rPr>
      </w:pPr>
    </w:p>
    <w:p w14:paraId="23BD6504" w14:textId="77777777" w:rsidR="00452AD0" w:rsidRDefault="00452AD0" w:rsidP="00452AD0">
      <w:pPr>
        <w:widowControl w:val="0"/>
        <w:rPr>
          <w:rFonts w:eastAsia="Calibri"/>
        </w:rPr>
      </w:pPr>
    </w:p>
    <w:p w14:paraId="33D90F63" w14:textId="77777777" w:rsidR="00452AD0" w:rsidRDefault="00452AD0" w:rsidP="00452AD0">
      <w:pPr>
        <w:widowControl w:val="0"/>
        <w:rPr>
          <w:rFonts w:eastAsia="Calibri"/>
        </w:rPr>
      </w:pPr>
    </w:p>
    <w:p w14:paraId="29302700" w14:textId="77777777" w:rsidR="00452AD0" w:rsidRDefault="00452AD0" w:rsidP="00452AD0">
      <w:pPr>
        <w:widowControl w:val="0"/>
        <w:rPr>
          <w:rFonts w:eastAsia="Calibri"/>
        </w:rPr>
      </w:pPr>
    </w:p>
    <w:p w14:paraId="08476300" w14:textId="7DFAE856" w:rsidR="00D3686C" w:rsidRDefault="00D3686C" w:rsidP="00D3686C">
      <w:pPr>
        <w:widowControl w:val="0"/>
        <w:rPr>
          <w:rFonts w:eastAsia="Calibri"/>
        </w:rPr>
      </w:pPr>
      <w:r w:rsidRPr="00E23E46">
        <w:t>{{p include_docx_template(‘</w:t>
      </w:r>
      <w:r w:rsidR="009372B9">
        <w:t>UT</w:t>
      </w:r>
      <w:r w:rsidRPr="00E23E46">
        <w:t>.docx’) }}</w:t>
      </w:r>
    </w:p>
    <w:p w14:paraId="2476E024" w14:textId="23298811" w:rsidR="009372B9" w:rsidRDefault="009372B9" w:rsidP="009372B9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elif case.juris.state.name.text == “WV” %}</w:t>
      </w:r>
    </w:p>
    <w:p w14:paraId="38F94332" w14:textId="0A7B656A" w:rsidR="002C1E72" w:rsidRDefault="009372B9" w:rsidP="00D4741B">
      <w:pPr>
        <w:widowControl w:val="0"/>
      </w:pPr>
      <w:r w:rsidRPr="00E23E46">
        <w:t>{{p include_docx_template(‘</w:t>
      </w:r>
      <w:r>
        <w:t>WV</w:t>
      </w:r>
      <w:r w:rsidRPr="00E23E46">
        <w:t>.docx’) }}</w:t>
      </w:r>
    </w:p>
    <w:p w14:paraId="062CBD68" w14:textId="68CECB4C" w:rsidR="007620BB" w:rsidRDefault="00CE590B" w:rsidP="00CE590B">
      <w:pPr>
        <w:widowControl w:val="0"/>
        <w:rPr>
          <w:rFonts w:eastAsia="Calibri"/>
        </w:rPr>
      </w:pPr>
      <w:r w:rsidRPr="00DB2057">
        <w:rPr>
          <w:rFonts w:eastAsia="Calibri"/>
          <w:highlight w:val="cyan"/>
        </w:rPr>
        <w:t>{%p else %}</w:t>
      </w:r>
      <w:r>
        <w:rPr>
          <w:rFonts w:eastAsia="Calibri"/>
        </w:rPr>
        <w:t xml:space="preserve"> </w:t>
      </w:r>
    </w:p>
    <w:p w14:paraId="605A20B6" w14:textId="7CA5DADA" w:rsidR="0039002C" w:rsidRDefault="0039002C" w:rsidP="00CE590B">
      <w:pPr>
        <w:widowControl w:val="0"/>
        <w:rPr>
          <w:rFonts w:eastAsia="Calibri"/>
        </w:rPr>
      </w:pPr>
    </w:p>
    <w:p w14:paraId="01C9DD40" w14:textId="3ED61F15" w:rsidR="0039002C" w:rsidRDefault="0039002C" w:rsidP="00CE590B">
      <w:pPr>
        <w:widowControl w:val="0"/>
        <w:rPr>
          <w:rFonts w:eastAsia="Calibri"/>
        </w:rPr>
      </w:pPr>
    </w:p>
    <w:p w14:paraId="377332BC" w14:textId="2BA97D5D" w:rsidR="0039002C" w:rsidRDefault="0039002C" w:rsidP="00CE590B">
      <w:pPr>
        <w:widowControl w:val="0"/>
        <w:rPr>
          <w:rFonts w:eastAsia="Calibri"/>
        </w:rPr>
      </w:pPr>
    </w:p>
    <w:p w14:paraId="203B2F54" w14:textId="5FA46FCD" w:rsidR="0039002C" w:rsidRDefault="0039002C" w:rsidP="00CE590B">
      <w:pPr>
        <w:widowControl w:val="0"/>
        <w:rPr>
          <w:rFonts w:eastAsia="Calibri"/>
        </w:rPr>
      </w:pPr>
    </w:p>
    <w:p w14:paraId="4261FF16" w14:textId="4CB8FBEA" w:rsidR="0039002C" w:rsidRDefault="0039002C" w:rsidP="00CE590B">
      <w:pPr>
        <w:widowControl w:val="0"/>
        <w:rPr>
          <w:rFonts w:eastAsia="Calibri"/>
        </w:rPr>
      </w:pPr>
    </w:p>
    <w:p w14:paraId="6FA51BF1" w14:textId="56D1CA42" w:rsidR="0039002C" w:rsidRDefault="0039002C" w:rsidP="00CE590B">
      <w:pPr>
        <w:widowControl w:val="0"/>
        <w:rPr>
          <w:rFonts w:eastAsia="Calibri"/>
        </w:rPr>
      </w:pPr>
    </w:p>
    <w:p w14:paraId="49491A1F" w14:textId="70115345" w:rsidR="0039002C" w:rsidRDefault="0039002C" w:rsidP="00CE590B">
      <w:pPr>
        <w:widowControl w:val="0"/>
        <w:rPr>
          <w:rFonts w:eastAsia="Calibri"/>
        </w:rPr>
      </w:pPr>
    </w:p>
    <w:p w14:paraId="63B46F48" w14:textId="77777777" w:rsidR="0039002C" w:rsidRDefault="0039002C" w:rsidP="00CE590B">
      <w:pPr>
        <w:widowControl w:val="0"/>
        <w:rPr>
          <w:rFonts w:eastAsia="Calibri"/>
        </w:rPr>
      </w:pPr>
    </w:p>
    <w:p w14:paraId="1D7327D8" w14:textId="39B2E268" w:rsidR="003078F5" w:rsidRPr="003078F5" w:rsidRDefault="001076BF" w:rsidP="00932C4A">
      <w:pPr>
        <w:widowControl w:val="0"/>
        <w:spacing w:line="508" w:lineRule="exact"/>
        <w:ind w:left="115" w:right="29"/>
        <w:jc w:val="center"/>
        <w:rPr>
          <w:caps/>
        </w:rPr>
      </w:pPr>
      <w:bookmarkStart w:id="0" w:name="_Hlk106529594"/>
      <w:r w:rsidRPr="007620BB">
        <w:rPr>
          <w:caps/>
        </w:rPr>
        <w:t>{{</w:t>
      </w:r>
      <w:r>
        <w:t xml:space="preserve">r </w:t>
      </w:r>
      <w:r w:rsidRPr="007620BB">
        <w:rPr>
          <w:caps/>
        </w:rPr>
        <w:t xml:space="preserve">case.doc_header() </w:t>
      </w:r>
      <w:r w:rsidRPr="006C0890">
        <w:rPr>
          <w:caps/>
        </w:rPr>
        <w:t xml:space="preserve">| </w:t>
      </w:r>
      <w:r>
        <w:rPr>
          <w:caps/>
        </w:rPr>
        <w:t>inline_</w:t>
      </w:r>
      <w:r w:rsidRPr="006C0890">
        <w:rPr>
          <w:caps/>
        </w:rPr>
        <w:t>markdown</w:t>
      </w:r>
      <w:r w:rsidRPr="007620BB">
        <w:t xml:space="preserve"> </w:t>
      </w:r>
      <w:r w:rsidRPr="007620BB">
        <w:rPr>
          <w:caps/>
        </w:rPr>
        <w:t>}}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2"/>
        <w:gridCol w:w="4770"/>
      </w:tblGrid>
      <w:tr w:rsidR="000E7A89" w:rsidRPr="00B72629" w14:paraId="0D89FE86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4C084F38" w14:textId="1C091A87" w:rsidR="000E7A89" w:rsidRPr="00B72629" w:rsidRDefault="000E7A89" w:rsidP="00B72629">
            <w:pPr>
              <w:rPr>
                <w:szCs w:val="20"/>
              </w:rPr>
            </w:pPr>
            <w:bookmarkStart w:id="1" w:name="_Hlk85802212"/>
            <w:bookmarkStart w:id="2" w:name="_Hlk94721276"/>
            <w:r w:rsidRPr="00E23E46">
              <w:lastRenderedPageBreak/>
              <w:t>{{p include_docx_template(‘prod_caption1.docx’) }}</w:t>
            </w:r>
            <w:bookmarkEnd w:id="1"/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A18674E" w14:textId="708DA1C1" w:rsidR="006A18EF" w:rsidRDefault="006A18EF" w:rsidP="006E56F3">
            <w:pPr>
              <w:ind w:left="144" w:right="72"/>
              <w:jc w:val="left"/>
            </w:pPr>
            <w:r w:rsidRPr="006A18EF">
              <w:t>{{</w:t>
            </w:r>
            <w:r w:rsidR="001B1FB7">
              <w:t>r</w:t>
            </w:r>
            <w:r w:rsidRPr="006A18EF">
              <w:t xml:space="preserve"> case.jurisdiction_docx()</w:t>
            </w:r>
            <w:r w:rsidR="00B2517C">
              <w:t>[0]</w:t>
            </w:r>
            <w:r w:rsidRPr="006A18EF">
              <w:t xml:space="preserve"> </w:t>
            </w:r>
            <w:r w:rsidR="001076BF">
              <w:t xml:space="preserve">| inline_markdown </w:t>
            </w:r>
            <w:r w:rsidRPr="006A18EF">
              <w:t>}}</w:t>
            </w:r>
          </w:p>
          <w:p w14:paraId="543331FC" w14:textId="4B8A82F0" w:rsidR="004E352E" w:rsidRDefault="004E352E" w:rsidP="006E56F3">
            <w:pPr>
              <w:ind w:left="144" w:right="72"/>
              <w:jc w:val="left"/>
            </w:pPr>
            <w:r w:rsidRPr="004E352E">
              <w:rPr>
                <w:highlight w:val="yellow"/>
              </w:rPr>
              <w:t>{%p if case.draft == "Motion to Amend to Allege Punitive Damages" %}</w:t>
            </w:r>
            <w:r>
              <w:t xml:space="preserve"> </w:t>
            </w:r>
          </w:p>
          <w:p w14:paraId="7C610F04" w14:textId="7AABCE06" w:rsidR="004E352E" w:rsidRPr="004E352E" w:rsidRDefault="004E352E" w:rsidP="006E56F3">
            <w:pPr>
              <w:ind w:left="138"/>
              <w:jc w:val="left"/>
              <w:rPr>
                <w:bCs/>
                <w:i/>
                <w:iCs/>
                <w:szCs w:val="20"/>
              </w:rPr>
            </w:pPr>
            <w:r w:rsidRPr="004E352E">
              <w:rPr>
                <w:bCs/>
                <w:i/>
                <w:iCs/>
                <w:szCs w:val="20"/>
              </w:rPr>
              <w:t>ORAL ARGUMENT REQUESTED WITHIN 30 DAYS PER ORS 31.725</w:t>
            </w:r>
          </w:p>
          <w:p w14:paraId="1D5CC0CF" w14:textId="27B2407F" w:rsidR="004E352E" w:rsidRPr="006A18EF" w:rsidRDefault="004E352E" w:rsidP="006E56F3">
            <w:pPr>
              <w:ind w:left="144" w:right="72"/>
              <w:jc w:val="left"/>
            </w:pPr>
            <w:r w:rsidRPr="004E352E">
              <w:rPr>
                <w:highlight w:val="yellow"/>
              </w:rPr>
              <w:t>{%p endif %}</w:t>
            </w:r>
            <w:r>
              <w:t xml:space="preserve"> </w:t>
            </w:r>
          </w:p>
          <w:p w14:paraId="331E2BBB" w14:textId="77777777" w:rsidR="000E7A89" w:rsidRPr="00B72629" w:rsidRDefault="000E7A89" w:rsidP="00B72629">
            <w:pPr>
              <w:ind w:left="138"/>
              <w:rPr>
                <w:szCs w:val="20"/>
              </w:rPr>
            </w:pPr>
          </w:p>
          <w:p w14:paraId="27807D47" w14:textId="77777777" w:rsidR="000E7A89" w:rsidRPr="00B72629" w:rsidRDefault="000E7A89" w:rsidP="00B72629">
            <w:pPr>
              <w:ind w:left="138"/>
              <w:rPr>
                <w:szCs w:val="20"/>
              </w:rPr>
            </w:pPr>
          </w:p>
          <w:p w14:paraId="0752C631" w14:textId="77777777" w:rsidR="000E7A89" w:rsidRPr="00B72629" w:rsidRDefault="000E7A89" w:rsidP="00B72629">
            <w:pPr>
              <w:ind w:left="138"/>
              <w:rPr>
                <w:szCs w:val="20"/>
                <w:u w:val="single"/>
              </w:rPr>
            </w:pPr>
          </w:p>
        </w:tc>
      </w:tr>
      <w:tr w:rsidR="000E7A89" w:rsidRPr="00B72629" w14:paraId="14385DE7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3337276" w14:textId="2946074C" w:rsidR="000E7A89" w:rsidRPr="00E23E46" w:rsidRDefault="00B41150" w:rsidP="00B72629">
            <w:r>
              <w:t>{%tr if</w:t>
            </w:r>
            <w:r w:rsidR="00525281">
              <w:t xml:space="preserve"> case.has_</w:t>
            </w:r>
            <w:r w:rsidR="00525281" w:rsidRPr="00525281">
              <w:t>cross_parties</w:t>
            </w:r>
            <w:r w:rsidR="00525281">
              <w:t>()</w:t>
            </w:r>
            <w:r>
              <w:t xml:space="preserve">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7BACC32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64BDE30F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37F391E4" w14:textId="1C5AD8B9" w:rsidR="000E7A89" w:rsidRPr="00E23E46" w:rsidRDefault="00B41150" w:rsidP="00B72629">
            <w:r w:rsidRPr="00E23E46">
              <w:t>{{p include_docx_template(‘prod_caption</w:t>
            </w:r>
            <w:r>
              <w:t>3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1630AF33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02351480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484E826" w14:textId="0E7951F7" w:rsidR="000E7A89" w:rsidRPr="00E23E46" w:rsidRDefault="00B41150" w:rsidP="00B72629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49CAC003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29DE2B95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7AF24E2" w14:textId="4C4B9B9A" w:rsidR="000E7A89" w:rsidRPr="00E23E46" w:rsidRDefault="00B41150" w:rsidP="00B72629">
            <w:r>
              <w:t>{%tr if</w:t>
            </w:r>
            <w:r w:rsidR="00525281">
              <w:t xml:space="preserve"> case.</w:t>
            </w:r>
            <w:r w:rsidR="00525281" w:rsidRPr="00525281">
              <w:t>has_third_parties</w:t>
            </w:r>
            <w:r w:rsidR="00525281">
              <w:t>()</w:t>
            </w:r>
            <w:r>
              <w:t xml:space="preserve"> %}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3526BAEF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3DC567C3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5C2E2995" w14:textId="2FFE88E8" w:rsidR="000E7A89" w:rsidRPr="00E23E46" w:rsidRDefault="00B41150" w:rsidP="00B72629">
            <w:r w:rsidRPr="00E23E46">
              <w:t>{{p include_docx_template(‘prod_caption</w:t>
            </w:r>
            <w:r>
              <w:t>2</w:t>
            </w:r>
            <w:r w:rsidRPr="00E23E46">
              <w:t>.docx’) }}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71FE2459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  <w:tr w:rsidR="000E7A89" w:rsidRPr="00B72629" w14:paraId="7DC07772" w14:textId="77777777" w:rsidTr="00BE77B7">
        <w:tc>
          <w:tcPr>
            <w:tcW w:w="4542" w:type="dxa"/>
            <w:tcBorders>
              <w:bottom w:val="single" w:sz="4" w:space="0" w:color="auto"/>
              <w:right w:val="single" w:sz="4" w:space="0" w:color="auto"/>
            </w:tcBorders>
          </w:tcPr>
          <w:p w14:paraId="114BC856" w14:textId="140C95F2" w:rsidR="000E7A89" w:rsidRPr="00E23E46" w:rsidRDefault="00B41150" w:rsidP="00B72629">
            <w:r>
              <w:t xml:space="preserve">{%tr endif %} </w:t>
            </w:r>
          </w:p>
        </w:tc>
        <w:tc>
          <w:tcPr>
            <w:tcW w:w="4770" w:type="dxa"/>
            <w:tcBorders>
              <w:left w:val="single" w:sz="4" w:space="0" w:color="auto"/>
            </w:tcBorders>
          </w:tcPr>
          <w:p w14:paraId="2351373A" w14:textId="77777777" w:rsidR="000E7A89" w:rsidRPr="00497F3F" w:rsidRDefault="000E7A89" w:rsidP="00B72629">
            <w:pPr>
              <w:ind w:left="138"/>
              <w:rPr>
                <w:szCs w:val="20"/>
              </w:rPr>
            </w:pPr>
          </w:p>
        </w:tc>
      </w:tr>
    </w:tbl>
    <w:bookmarkEnd w:id="0"/>
    <w:bookmarkEnd w:id="2"/>
    <w:p w14:paraId="6F78E8AD" w14:textId="57DA5F22" w:rsidR="006A18EF" w:rsidRDefault="003078F5" w:rsidP="00C469F6">
      <w:pPr>
        <w:widowControl w:val="0"/>
        <w:ind w:right="86"/>
      </w:pPr>
      <w:r w:rsidRPr="00A2708D">
        <w:rPr>
          <w:highlight w:val="magenta"/>
        </w:rPr>
        <w:t>{%p if</w:t>
      </w:r>
      <w:r w:rsidR="00DA667C" w:rsidRPr="00A2708D">
        <w:rPr>
          <w:highlight w:val="magenta"/>
        </w:rPr>
        <w:t xml:space="preserve"> </w:t>
      </w:r>
      <w:r w:rsidR="00196E23" w:rsidRPr="00A2708D">
        <w:rPr>
          <w:highlight w:val="magenta"/>
        </w:rPr>
        <w:t>case</w:t>
      </w:r>
      <w:r w:rsidR="006A18EF" w:rsidRPr="00A2708D">
        <w:rPr>
          <w:highlight w:val="magenta"/>
        </w:rPr>
        <w:t>.juris.state.name.text in ("AL", "AK",</w:t>
      </w:r>
      <w:r w:rsidR="004F40F4" w:rsidRPr="00A2708D">
        <w:rPr>
          <w:highlight w:val="magenta"/>
        </w:rPr>
        <w:t xml:space="preserve"> “AR”,</w:t>
      </w:r>
      <w:r w:rsidR="006A18EF" w:rsidRPr="00A2708D">
        <w:rPr>
          <w:highlight w:val="magenta"/>
        </w:rPr>
        <w:t xml:space="preserve"> "OH", "GA", "IL", "IN", "KS", "MD", "MO", "OH", "OK", "PA", "RI", "TN", </w:t>
      </w:r>
      <w:r w:rsidR="00F93959" w:rsidRPr="00A2708D">
        <w:rPr>
          <w:highlight w:val="magenta"/>
        </w:rPr>
        <w:t xml:space="preserve">“VA", </w:t>
      </w:r>
      <w:r w:rsidR="006A18EF" w:rsidRPr="00A2708D">
        <w:rPr>
          <w:highlight w:val="magenta"/>
        </w:rPr>
        <w:t>"WV", "WY") %}</w:t>
      </w:r>
    </w:p>
    <w:p w14:paraId="54BF6AB3" w14:textId="1903AB82" w:rsidR="006A18EF" w:rsidRPr="006A18EF" w:rsidRDefault="006A18EF" w:rsidP="006A18EF">
      <w:pPr>
        <w:spacing w:line="276" w:lineRule="auto"/>
        <w:ind w:right="72"/>
        <w:jc w:val="center"/>
        <w:rPr>
          <w:b/>
          <w:bCs/>
        </w:rPr>
      </w:pPr>
      <w:r w:rsidRPr="006A18EF">
        <w:rPr>
          <w:b/>
          <w:bCs/>
        </w:rPr>
        <w:t>{{ case.jurisdiction_docx()[1] }}</w:t>
      </w:r>
    </w:p>
    <w:p w14:paraId="5117B83D" w14:textId="5EE0D84D" w:rsidR="003078F5" w:rsidRPr="00A2708D" w:rsidRDefault="003078F5" w:rsidP="00C469F6">
      <w:pPr>
        <w:widowControl w:val="0"/>
        <w:ind w:right="86"/>
        <w:rPr>
          <w:highlight w:val="magenta"/>
        </w:rPr>
      </w:pPr>
      <w:r w:rsidRPr="00A2708D">
        <w:rPr>
          <w:highlight w:val="magenta"/>
        </w:rPr>
        <w:t xml:space="preserve">{%p endif %} </w:t>
      </w:r>
    </w:p>
    <w:p w14:paraId="50A8BFF7" w14:textId="09B1D042" w:rsidR="003078F5" w:rsidRDefault="003078F5" w:rsidP="003078F5">
      <w:pPr>
        <w:widowControl w:val="0"/>
        <w:ind w:right="86"/>
      </w:pPr>
      <w:r w:rsidRPr="00C83850">
        <w:rPr>
          <w:highlight w:val="cyan"/>
        </w:rPr>
        <w:t>{%p endif %}</w:t>
      </w:r>
      <w:r>
        <w:t xml:space="preserve"> </w:t>
      </w:r>
    </w:p>
    <w:p w14:paraId="058F2582" w14:textId="0CF57DCD" w:rsidR="00E94866" w:rsidRDefault="00E94866" w:rsidP="003078F5">
      <w:pPr>
        <w:widowControl w:val="0"/>
        <w:ind w:right="86"/>
      </w:pPr>
    </w:p>
    <w:p w14:paraId="23F77BBF" w14:textId="36ADB86C" w:rsidR="000D2F6D" w:rsidRDefault="000D2F6D" w:rsidP="00C469F6">
      <w:pPr>
        <w:widowControl w:val="0"/>
        <w:spacing w:line="488" w:lineRule="exact"/>
        <w:ind w:right="86"/>
      </w:pPr>
      <w:r w:rsidRPr="003E67F9">
        <w:rPr>
          <w:highlight w:val="yellow"/>
        </w:rPr>
        <w:t>{%p if case.draft</w:t>
      </w:r>
      <w:r w:rsidR="006319A9">
        <w:rPr>
          <w:highlight w:val="yellow"/>
        </w:rPr>
        <w:t xml:space="preserve"> not in (</w:t>
      </w:r>
      <w:r w:rsidRPr="003E67F9">
        <w:rPr>
          <w:highlight w:val="yellow"/>
        </w:rPr>
        <w:t>‘Trial Memo’</w:t>
      </w:r>
      <w:r w:rsidR="006319A9">
        <w:rPr>
          <w:highlight w:val="yellow"/>
        </w:rPr>
        <w:t xml:space="preserve">, </w:t>
      </w:r>
      <w:r w:rsidR="002918C4">
        <w:rPr>
          <w:highlight w:val="yellow"/>
        </w:rPr>
        <w:t>‘Summons’</w:t>
      </w:r>
      <w:r w:rsidR="006319A9">
        <w:rPr>
          <w:highlight w:val="yellow"/>
        </w:rPr>
        <w:t>, ‘Motion’, ‘Order’, ‘Declaration’</w:t>
      </w:r>
      <w:r w:rsidR="00F855D1">
        <w:rPr>
          <w:highlight w:val="yellow"/>
        </w:rPr>
        <w:t xml:space="preserve">, </w:t>
      </w:r>
      <w:r w:rsidR="00F855D1" w:rsidRPr="00DC5DF9">
        <w:rPr>
          <w:highlight w:val="yellow"/>
        </w:rPr>
        <w:t>'</w:t>
      </w:r>
      <w:r w:rsidR="00F855D1">
        <w:rPr>
          <w:highlight w:val="yellow"/>
        </w:rPr>
        <w:t>Notice of New Firm’</w:t>
      </w:r>
      <w:r w:rsidR="00933B69">
        <w:rPr>
          <w:highlight w:val="yellow"/>
        </w:rPr>
        <w:t>, ‘</w:t>
      </w:r>
      <w:r w:rsidR="00933B69" w:rsidRPr="00933B69">
        <w:t>ProposeJuryInstructions</w:t>
      </w:r>
      <w:r w:rsidR="00933B69">
        <w:t>’</w:t>
      </w:r>
      <w:r w:rsidR="006319A9">
        <w:rPr>
          <w:highlight w:val="yellow"/>
        </w:rPr>
        <w:t xml:space="preserve">) </w:t>
      </w:r>
      <w:r w:rsidRPr="003E67F9">
        <w:rPr>
          <w:highlight w:val="yellow"/>
        </w:rPr>
        <w:t>%}</w:t>
      </w:r>
    </w:p>
    <w:p w14:paraId="0BC2954E" w14:textId="27344CEE" w:rsidR="007620BB" w:rsidRDefault="007620BB" w:rsidP="00C469F6">
      <w:pPr>
        <w:widowControl w:val="0"/>
        <w:spacing w:line="488" w:lineRule="exact"/>
        <w:ind w:right="86"/>
      </w:pPr>
      <w:r w:rsidRPr="007620BB">
        <w:t>{{</w:t>
      </w:r>
      <w:r w:rsidR="008A630E">
        <w:t>r</w:t>
      </w:r>
      <w:r w:rsidRPr="007620BB">
        <w:t xml:space="preserve"> case.dear_recipients() | inline_markdown }}</w:t>
      </w:r>
    </w:p>
    <w:p w14:paraId="1C780507" w14:textId="27FA4509" w:rsidR="00AD04AD" w:rsidRDefault="00AD04AD" w:rsidP="00AD04AD">
      <w:pPr>
        <w:widowControl w:val="0"/>
        <w:ind w:right="86" w:firstLine="720"/>
      </w:pPr>
      <w:r w:rsidRPr="007620BB">
        <w:t>{{</w:t>
      </w:r>
      <w:r>
        <w:t>r</w:t>
      </w:r>
      <w:r w:rsidRPr="007620BB">
        <w:t xml:space="preserve"> case.</w:t>
      </w:r>
      <w:r w:rsidRPr="00B3670B">
        <w:t>response_intro</w:t>
      </w:r>
      <w:r>
        <w:t xml:space="preserve">() </w:t>
      </w:r>
      <w:r w:rsidRPr="000A73B8">
        <w:t xml:space="preserve">| inline_markdown </w:t>
      </w:r>
      <w:r w:rsidRPr="007620BB">
        <w:t>}}</w:t>
      </w:r>
    </w:p>
    <w:p w14:paraId="47372E4E" w14:textId="29855D2E" w:rsidR="00841A8C" w:rsidRDefault="00841A8C" w:rsidP="00841A8C">
      <w:pPr>
        <w:widowControl w:val="0"/>
        <w:spacing w:line="488" w:lineRule="exact"/>
        <w:ind w:right="86"/>
      </w:pPr>
      <w:r w:rsidRPr="003E67F9">
        <w:rPr>
          <w:highlight w:val="yellow"/>
        </w:rPr>
        <w:t>{%p endif %}</w:t>
      </w:r>
      <w:r>
        <w:t xml:space="preserve"> </w:t>
      </w:r>
    </w:p>
    <w:p w14:paraId="4D892BA1" w14:textId="110A75E7" w:rsidR="002918C4" w:rsidRDefault="002918C4" w:rsidP="002918C4">
      <w:pPr>
        <w:widowControl w:val="0"/>
        <w:ind w:right="86"/>
      </w:pPr>
      <w:r w:rsidRPr="002918C4">
        <w:rPr>
          <w:highlight w:val="yellow"/>
        </w:rPr>
        <w:t>{%</w:t>
      </w:r>
      <w:r w:rsidR="00765639">
        <w:rPr>
          <w:highlight w:val="yellow"/>
        </w:rPr>
        <w:t>p</w:t>
      </w:r>
      <w:r w:rsidRPr="002918C4">
        <w:rPr>
          <w:highlight w:val="yellow"/>
        </w:rPr>
        <w:t xml:space="preserve"> if case.draft == ‘Summons’ %}</w:t>
      </w:r>
    </w:p>
    <w:p w14:paraId="799F8C10" w14:textId="64909B6B" w:rsidR="00F86413" w:rsidRPr="00F94DAE" w:rsidRDefault="00F86413" w:rsidP="00F86413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‘Summons.docx’</w:t>
      </w:r>
      <w:r w:rsidRPr="0088097D">
        <w:rPr>
          <w:szCs w:val="20"/>
        </w:rPr>
        <w:t>) }}</w:t>
      </w:r>
    </w:p>
    <w:p w14:paraId="708D5916" w14:textId="77777777" w:rsidR="00F86413" w:rsidRDefault="00F86413" w:rsidP="002F24D8">
      <w:pPr>
        <w:widowControl w:val="0"/>
        <w:ind w:right="86"/>
      </w:pPr>
    </w:p>
    <w:p w14:paraId="21E2034A" w14:textId="5CFEA64F" w:rsidR="00470669" w:rsidRDefault="00470669" w:rsidP="00470669">
      <w:pPr>
        <w:widowControl w:val="0"/>
        <w:ind w:right="86"/>
      </w:pPr>
      <w:r w:rsidRPr="00FE09A5">
        <w:rPr>
          <w:highlight w:val="yellow"/>
        </w:rPr>
        <w:t xml:space="preserve">{%p </w:t>
      </w:r>
      <w:r w:rsidR="009D2984">
        <w:rPr>
          <w:highlight w:val="yellow"/>
        </w:rPr>
        <w:t>el</w:t>
      </w:r>
      <w:r w:rsidR="00FE09A5" w:rsidRPr="00FE09A5">
        <w:rPr>
          <w:highlight w:val="yellow"/>
        </w:rPr>
        <w:t>if case.draft == "Declaration"</w:t>
      </w:r>
      <w:r w:rsidR="00FE09A5">
        <w:rPr>
          <w:highlight w:val="yellow"/>
        </w:rPr>
        <w:t xml:space="preserve"> </w:t>
      </w:r>
      <w:r w:rsidRPr="00FE09A5">
        <w:rPr>
          <w:highlight w:val="yellow"/>
        </w:rPr>
        <w:t>%}</w:t>
      </w:r>
    </w:p>
    <w:p w14:paraId="63C1F168" w14:textId="5DF7349F" w:rsidR="00F94DAE" w:rsidRDefault="00F94DAE" w:rsidP="00F94DAE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‘postponer.docx’</w:t>
      </w:r>
      <w:r w:rsidRPr="0088097D">
        <w:rPr>
          <w:szCs w:val="20"/>
        </w:rPr>
        <w:t>) }}</w:t>
      </w:r>
    </w:p>
    <w:p w14:paraId="216A9EB7" w14:textId="3CC86F51" w:rsidR="00C4712D" w:rsidRDefault="00C4712D" w:rsidP="00C4712D">
      <w:pPr>
        <w:widowControl w:val="0"/>
        <w:ind w:right="86"/>
      </w:pPr>
      <w:r w:rsidRPr="00FE09A5">
        <w:rPr>
          <w:highlight w:val="yellow"/>
        </w:rPr>
        <w:t xml:space="preserve">{%p </w:t>
      </w:r>
      <w:r>
        <w:rPr>
          <w:highlight w:val="yellow"/>
        </w:rPr>
        <w:t>el</w:t>
      </w:r>
      <w:r w:rsidRPr="00FE09A5">
        <w:rPr>
          <w:highlight w:val="yellow"/>
        </w:rPr>
        <w:t>if case.draft == "</w:t>
      </w:r>
      <w:r w:rsidR="00933B69" w:rsidRPr="00933B69">
        <w:t>ProposeJuryInstructions</w:t>
      </w:r>
      <w:r w:rsidRPr="00FE09A5">
        <w:rPr>
          <w:highlight w:val="yellow"/>
        </w:rPr>
        <w:t>"</w:t>
      </w:r>
      <w:r>
        <w:rPr>
          <w:highlight w:val="yellow"/>
        </w:rPr>
        <w:t xml:space="preserve"> </w:t>
      </w:r>
      <w:r w:rsidRPr="00FE09A5">
        <w:rPr>
          <w:highlight w:val="yellow"/>
        </w:rPr>
        <w:t>%}</w:t>
      </w:r>
    </w:p>
    <w:p w14:paraId="200CAD8C" w14:textId="1773F26F" w:rsidR="00C4712D" w:rsidRDefault="00C4712D" w:rsidP="00F94DAE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</w:t>
      </w:r>
      <w:r w:rsidRPr="00C4712D">
        <w:rPr>
          <w:szCs w:val="20"/>
        </w:rPr>
        <w:t>proposed_instructions</w:t>
      </w:r>
      <w:r>
        <w:rPr>
          <w:szCs w:val="20"/>
        </w:rPr>
        <w:t>.docx’</w:t>
      </w:r>
      <w:r w:rsidRPr="0088097D">
        <w:rPr>
          <w:szCs w:val="20"/>
        </w:rPr>
        <w:t>) }}</w:t>
      </w:r>
    </w:p>
    <w:p w14:paraId="7E69C990" w14:textId="271302A5" w:rsidR="009C6CE5" w:rsidRDefault="009C6CE5" w:rsidP="009C6CE5">
      <w:pPr>
        <w:widowControl w:val="0"/>
        <w:ind w:right="86"/>
      </w:pPr>
      <w:r w:rsidRPr="00FE09A5">
        <w:rPr>
          <w:highlight w:val="yellow"/>
        </w:rPr>
        <w:t xml:space="preserve">{%p </w:t>
      </w:r>
      <w:r>
        <w:rPr>
          <w:highlight w:val="yellow"/>
        </w:rPr>
        <w:t>el</w:t>
      </w:r>
      <w:r w:rsidRPr="00FE09A5">
        <w:rPr>
          <w:highlight w:val="yellow"/>
        </w:rPr>
        <w:t>if case.draft == "</w:t>
      </w:r>
      <w:r>
        <w:rPr>
          <w:highlight w:val="yellow"/>
        </w:rPr>
        <w:t>Motion to Amend to Allege Punitive Damages</w:t>
      </w:r>
      <w:r w:rsidRPr="00FE09A5">
        <w:rPr>
          <w:highlight w:val="yellow"/>
        </w:rPr>
        <w:t>"</w:t>
      </w:r>
      <w:r>
        <w:rPr>
          <w:highlight w:val="yellow"/>
        </w:rPr>
        <w:t xml:space="preserve"> </w:t>
      </w:r>
      <w:r w:rsidRPr="00FE09A5">
        <w:rPr>
          <w:highlight w:val="yellow"/>
        </w:rPr>
        <w:t>%}</w:t>
      </w:r>
    </w:p>
    <w:p w14:paraId="6FAA96D8" w14:textId="25164FE2" w:rsidR="009C6CE5" w:rsidRPr="00F94DAE" w:rsidRDefault="009C6CE5" w:rsidP="00F94DAE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‘MTA.docx’</w:t>
      </w:r>
      <w:r w:rsidRPr="0088097D">
        <w:rPr>
          <w:szCs w:val="20"/>
        </w:rPr>
        <w:t>) }}</w:t>
      </w:r>
    </w:p>
    <w:p w14:paraId="22CC56DB" w14:textId="45206BD4" w:rsidR="007620BB" w:rsidRDefault="007620BB" w:rsidP="00C02720">
      <w:pPr>
        <w:widowControl w:val="0"/>
        <w:ind w:right="86"/>
      </w:pPr>
      <w:bookmarkStart w:id="3" w:name="_Hlk68847977"/>
      <w:bookmarkStart w:id="4" w:name="_Hlk64018806"/>
      <w:r w:rsidRPr="007620BB">
        <w:rPr>
          <w:highlight w:val="yellow"/>
        </w:rPr>
        <w:t xml:space="preserve">{%p </w:t>
      </w:r>
      <w:r w:rsidR="009D2984">
        <w:rPr>
          <w:highlight w:val="yellow"/>
        </w:rPr>
        <w:t>el</w:t>
      </w:r>
      <w:r w:rsidRPr="007620BB">
        <w:rPr>
          <w:highlight w:val="yellow"/>
        </w:rPr>
        <w:t xml:space="preserve">if case.draft == </w:t>
      </w:r>
      <w:r w:rsidR="00E94362" w:rsidRPr="00DC5DF9">
        <w:rPr>
          <w:highlight w:val="yellow"/>
        </w:rPr>
        <w:t>'Discovery Response'</w:t>
      </w:r>
      <w:r w:rsidRPr="00DC5DF9">
        <w:rPr>
          <w:highlight w:val="yellow"/>
        </w:rPr>
        <w:t xml:space="preserve"> </w:t>
      </w:r>
      <w:r w:rsidRPr="007620BB">
        <w:rPr>
          <w:highlight w:val="yellow"/>
        </w:rPr>
        <w:t>%}</w:t>
      </w:r>
      <w:bookmarkEnd w:id="3"/>
      <w:bookmarkEnd w:id="4"/>
      <w:r w:rsidRPr="007620BB">
        <w:t xml:space="preserve"> </w:t>
      </w:r>
    </w:p>
    <w:p w14:paraId="7925036E" w14:textId="4E2E41C7" w:rsidR="00E236AE" w:rsidRDefault="00E236AE" w:rsidP="00E236AE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‘RROG_maker.docx’</w:t>
      </w:r>
      <w:r w:rsidRPr="0088097D">
        <w:rPr>
          <w:szCs w:val="20"/>
        </w:rPr>
        <w:t>) }}</w:t>
      </w:r>
    </w:p>
    <w:p w14:paraId="57B02047" w14:textId="0E65A15E" w:rsidR="00E641F7" w:rsidRDefault="00E641F7" w:rsidP="00E641F7">
      <w:pPr>
        <w:widowControl w:val="0"/>
        <w:ind w:right="86"/>
      </w:pPr>
      <w:r w:rsidRPr="007620BB">
        <w:rPr>
          <w:highlight w:val="yellow"/>
        </w:rPr>
        <w:t xml:space="preserve">{%p </w:t>
      </w:r>
      <w:r>
        <w:rPr>
          <w:highlight w:val="yellow"/>
        </w:rPr>
        <w:t>el</w:t>
      </w:r>
      <w:r w:rsidRPr="007620BB">
        <w:rPr>
          <w:highlight w:val="yellow"/>
        </w:rPr>
        <w:t xml:space="preserve">if case.draft == </w:t>
      </w:r>
      <w:r w:rsidRPr="00DC5DF9">
        <w:rPr>
          <w:highlight w:val="yellow"/>
        </w:rPr>
        <w:t>'</w:t>
      </w:r>
      <w:r>
        <w:rPr>
          <w:highlight w:val="yellow"/>
        </w:rPr>
        <w:t xml:space="preserve">Notice of New Firm’ </w:t>
      </w:r>
      <w:r w:rsidRPr="007620BB">
        <w:rPr>
          <w:highlight w:val="yellow"/>
        </w:rPr>
        <w:t>%}</w:t>
      </w:r>
      <w:r w:rsidRPr="007620BB">
        <w:t xml:space="preserve"> </w:t>
      </w:r>
    </w:p>
    <w:p w14:paraId="5F9E51AC" w14:textId="172DB40A" w:rsidR="00E641F7" w:rsidRPr="00E236AE" w:rsidRDefault="00E641F7" w:rsidP="00E236AE">
      <w:pPr>
        <w:ind w:right="90"/>
        <w:contextualSpacing/>
        <w:rPr>
          <w:szCs w:val="20"/>
        </w:rPr>
      </w:pPr>
      <w:r w:rsidRPr="0088097D">
        <w:rPr>
          <w:szCs w:val="20"/>
        </w:rPr>
        <w:t>{{p include_docx_template(</w:t>
      </w:r>
      <w:r>
        <w:rPr>
          <w:szCs w:val="20"/>
        </w:rPr>
        <w:t>‘Notice_New_Firm.docx’</w:t>
      </w:r>
      <w:r w:rsidRPr="0088097D">
        <w:rPr>
          <w:szCs w:val="20"/>
        </w:rPr>
        <w:t>) }}</w:t>
      </w:r>
    </w:p>
    <w:p w14:paraId="2F4DE4E3" w14:textId="7481020A" w:rsidR="00042E9F" w:rsidRDefault="00042E9F" w:rsidP="00042E9F">
      <w:pPr>
        <w:widowControl w:val="0"/>
        <w:ind w:right="86"/>
      </w:pPr>
      <w:r w:rsidRPr="00042E9F">
        <w:rPr>
          <w:szCs w:val="20"/>
          <w:highlight w:val="yellow"/>
        </w:rPr>
        <w:t xml:space="preserve">{%p elif </w:t>
      </w:r>
      <w:r w:rsidRPr="00042E9F">
        <w:rPr>
          <w:highlight w:val="yellow"/>
        </w:rPr>
        <w:t>case.draft == 'Depo Notice' %}</w:t>
      </w:r>
    </w:p>
    <w:p w14:paraId="1F95ABD0" w14:textId="4BED1497" w:rsidR="007C08E8" w:rsidRDefault="00FE7764" w:rsidP="00042E9F">
      <w:pPr>
        <w:widowControl w:val="0"/>
        <w:ind w:right="86"/>
      </w:pPr>
      <w:r>
        <w:t>{%</w:t>
      </w:r>
      <w:r w:rsidR="007C08E8">
        <w:t>p</w:t>
      </w:r>
      <w:r>
        <w:t xml:space="preserve"> if case.pmk %}</w:t>
      </w:r>
    </w:p>
    <w:p w14:paraId="710FFD87" w14:textId="53DC3EE6" w:rsidR="00FE7764" w:rsidRDefault="00FE7764" w:rsidP="00042E9F">
      <w:pPr>
        <w:widowControl w:val="0"/>
        <w:ind w:right="86"/>
      </w:pPr>
      <w:r>
        <w:lastRenderedPageBreak/>
        <w:t>{%</w:t>
      </w:r>
      <w:r w:rsidR="007C08E8">
        <w:t>p</w:t>
      </w:r>
      <w:r>
        <w:t xml:space="preserve"> for bullet in case.</w:t>
      </w:r>
      <w:r w:rsidRPr="00FE7764">
        <w:t xml:space="preserve"> pmk_bullets</w:t>
      </w:r>
      <w:r>
        <w:t>() %}</w:t>
      </w:r>
    </w:p>
    <w:p w14:paraId="4425F4DB" w14:textId="7CB567BB" w:rsidR="0078410A" w:rsidRDefault="007C08E8" w:rsidP="0078410A">
      <w:pPr>
        <w:pStyle w:val="ListParagraph"/>
        <w:widowControl w:val="0"/>
        <w:numPr>
          <w:ilvl w:val="0"/>
          <w:numId w:val="22"/>
        </w:numPr>
        <w:ind w:right="86"/>
      </w:pPr>
      <w:r>
        <w:t>{{ bullet }}</w:t>
      </w:r>
    </w:p>
    <w:p w14:paraId="083DB04C" w14:textId="56595DA7" w:rsidR="007C08E8" w:rsidRDefault="007C08E8" w:rsidP="007C08E8">
      <w:pPr>
        <w:widowControl w:val="0"/>
        <w:ind w:right="86"/>
      </w:pPr>
      <w:r>
        <w:t>{%p endfor %}</w:t>
      </w:r>
    </w:p>
    <w:p w14:paraId="3D6ABF16" w14:textId="4C7C0C51" w:rsidR="0078410A" w:rsidRDefault="0078410A" w:rsidP="007C08E8">
      <w:pPr>
        <w:widowControl w:val="0"/>
        <w:ind w:right="86"/>
      </w:pPr>
      <w:r>
        <w:t>{%p endif %}</w:t>
      </w:r>
    </w:p>
    <w:p w14:paraId="4423DFCF" w14:textId="3AAFA77D" w:rsidR="00042E9F" w:rsidRDefault="00042E9F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r w:rsidRPr="00042E9F">
        <w:rPr>
          <w:szCs w:val="20"/>
          <w:highlight w:val="green"/>
        </w:rPr>
        <w:t>{%p if case.remote_depo %}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37ADA" w14:paraId="63CD1923" w14:textId="77777777" w:rsidTr="008F5DBD">
        <w:tc>
          <w:tcPr>
            <w:tcW w:w="4680" w:type="dxa"/>
          </w:tcPr>
          <w:p w14:paraId="1E86CEEF" w14:textId="5389BADB" w:rsidR="00AD166D" w:rsidRPr="00E703E3" w:rsidRDefault="00737ADA" w:rsidP="003B0B90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 xml:space="preserve">PERSON TO BE </w:t>
            </w:r>
            <w:r w:rsidRPr="003B0B90">
              <w:rPr>
                <w:b/>
                <w:bCs/>
                <w:szCs w:val="20"/>
                <w:u w:val="single"/>
              </w:rPr>
              <w:t>EXAMINED</w:t>
            </w:r>
            <w:r w:rsidRPr="00E703E3">
              <w:rPr>
                <w:b/>
                <w:bCs/>
                <w:szCs w:val="20"/>
                <w:u w:val="single"/>
              </w:rPr>
              <w:t>:</w:t>
            </w:r>
          </w:p>
        </w:tc>
        <w:tc>
          <w:tcPr>
            <w:tcW w:w="4680" w:type="dxa"/>
            <w:vAlign w:val="bottom"/>
          </w:tcPr>
          <w:p w14:paraId="496F6884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>comma_and_list(</w:t>
            </w:r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.recipients())</w:t>
            </w:r>
            <w:r>
              <w:rPr>
                <w:szCs w:val="20"/>
              </w:rPr>
              <w:t xml:space="preserve"> }}</w:t>
            </w:r>
          </w:p>
          <w:p w14:paraId="34BD78B9" w14:textId="23A69A05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09759261" w14:textId="77777777" w:rsidTr="008F5DBD">
        <w:tc>
          <w:tcPr>
            <w:tcW w:w="4680" w:type="dxa"/>
          </w:tcPr>
          <w:p w14:paraId="4E4A3BF1" w14:textId="053CC25A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DATE AND TIME OF DEPOSITION:</w:t>
            </w:r>
          </w:p>
        </w:tc>
        <w:tc>
          <w:tcPr>
            <w:tcW w:w="4680" w:type="dxa"/>
            <w:vAlign w:val="bottom"/>
          </w:tcPr>
          <w:p w14:paraId="52011D48" w14:textId="5E8F92A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 xml:space="preserve"> format_date(</w:t>
            </w:r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.proposed_depo_date)</w:t>
            </w:r>
            <w:r>
              <w:rPr>
                <w:szCs w:val="20"/>
              </w:rPr>
              <w:t xml:space="preserve"> }}</w:t>
            </w:r>
          </w:p>
          <w:p w14:paraId="0D89FCBB" w14:textId="7D6F4DA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if </w:t>
            </w:r>
            <w:r w:rsidRPr="00737ADA">
              <w:rPr>
                <w:szCs w:val="20"/>
              </w:rPr>
              <w:t xml:space="preserve"> </w:t>
            </w:r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.proposed_depo_time</w:t>
            </w:r>
            <w:r>
              <w:rPr>
                <w:szCs w:val="20"/>
              </w:rPr>
              <w:t xml:space="preserve"> %}</w:t>
            </w:r>
          </w:p>
          <w:p w14:paraId="15DFAA35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 xml:space="preserve"> format_time(</w:t>
            </w:r>
            <w:r>
              <w:rPr>
                <w:szCs w:val="20"/>
              </w:rPr>
              <w:t>case</w:t>
            </w:r>
            <w:r w:rsidRPr="00737ADA">
              <w:rPr>
                <w:szCs w:val="20"/>
              </w:rPr>
              <w:t>.proposed_depo_time)</w:t>
            </w:r>
            <w:r>
              <w:rPr>
                <w:szCs w:val="20"/>
              </w:rPr>
              <w:t xml:space="preserve"> }}</w:t>
            </w:r>
          </w:p>
          <w:p w14:paraId="4BDC3D0F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endif %} </w:t>
            </w:r>
          </w:p>
          <w:p w14:paraId="10EA596E" w14:textId="52095A5B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22B29794" w14:textId="77777777" w:rsidTr="008F5DBD">
        <w:tc>
          <w:tcPr>
            <w:tcW w:w="4680" w:type="dxa"/>
          </w:tcPr>
          <w:p w14:paraId="7E7D364D" w14:textId="4B291F98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PLACE OF DEPOSITION:</w:t>
            </w:r>
          </w:p>
        </w:tc>
        <w:tc>
          <w:tcPr>
            <w:tcW w:w="4680" w:type="dxa"/>
            <w:vAlign w:val="bottom"/>
          </w:tcPr>
          <w:p w14:paraId="72FF4B86" w14:textId="443E3B41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>{{ case</w:t>
            </w:r>
            <w:r w:rsidRPr="00737ADA">
              <w:rPr>
                <w:szCs w:val="20"/>
              </w:rPr>
              <w:t>.depo_location.name.text</w:t>
            </w:r>
            <w:r>
              <w:rPr>
                <w:szCs w:val="20"/>
              </w:rPr>
              <w:t>}}</w:t>
            </w:r>
          </w:p>
          <w:p w14:paraId="59EB5ACB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>{{ case</w:t>
            </w:r>
            <w:r w:rsidRPr="00737ADA">
              <w:rPr>
                <w:szCs w:val="20"/>
              </w:rPr>
              <w:t>.depo_location.address.block()</w:t>
            </w:r>
            <w:r>
              <w:rPr>
                <w:szCs w:val="20"/>
              </w:rPr>
              <w:t xml:space="preserve"> }}</w:t>
            </w:r>
          </w:p>
          <w:p w14:paraId="2499287A" w14:textId="5B1F46C8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  <w:tr w:rsidR="00737ADA" w14:paraId="1277E41E" w14:textId="77777777" w:rsidTr="008F5DBD">
        <w:tc>
          <w:tcPr>
            <w:tcW w:w="4680" w:type="dxa"/>
          </w:tcPr>
          <w:p w14:paraId="386DD8A4" w14:textId="2A6CF577" w:rsidR="00737ADA" w:rsidRPr="00E703E3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left="-105" w:right="86"/>
              <w:contextualSpacing/>
              <w:jc w:val="left"/>
              <w:rPr>
                <w:b/>
                <w:bCs/>
                <w:szCs w:val="20"/>
                <w:u w:val="single"/>
              </w:rPr>
            </w:pPr>
            <w:r w:rsidRPr="00E703E3">
              <w:rPr>
                <w:b/>
                <w:bCs/>
                <w:szCs w:val="20"/>
                <w:u w:val="single"/>
              </w:rPr>
              <w:t>COURT REPORTER:</w:t>
            </w:r>
          </w:p>
        </w:tc>
        <w:tc>
          <w:tcPr>
            <w:tcW w:w="4680" w:type="dxa"/>
            <w:vAlign w:val="bottom"/>
          </w:tcPr>
          <w:p w14:paraId="51D0D1E3" w14:textId="75D13CB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 xml:space="preserve">.court_reporter.name.text </w:t>
            </w:r>
            <w:r>
              <w:rPr>
                <w:szCs w:val="20"/>
              </w:rPr>
              <w:t xml:space="preserve">}} </w:t>
            </w:r>
          </w:p>
          <w:p w14:paraId="0A937EA7" w14:textId="380DC38C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if </w:t>
            </w:r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.court_reporter.phone</w:t>
            </w:r>
            <w:r>
              <w:rPr>
                <w:szCs w:val="20"/>
              </w:rPr>
              <w:t xml:space="preserve"> %}</w:t>
            </w:r>
          </w:p>
          <w:p w14:paraId="5F8D650A" w14:textId="02345A1B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{{ </w:t>
            </w:r>
            <w:r w:rsidRPr="00737ADA">
              <w:rPr>
                <w:szCs w:val="20"/>
              </w:rPr>
              <w:t>phone_number_formatted(</w:t>
            </w:r>
            <w:r w:rsidR="00F62CE3">
              <w:rPr>
                <w:szCs w:val="20"/>
              </w:rPr>
              <w:t>case</w:t>
            </w:r>
            <w:r w:rsidRPr="00737ADA">
              <w:rPr>
                <w:szCs w:val="20"/>
              </w:rPr>
              <w:t>.court_reporter.phone)</w:t>
            </w:r>
            <w:r>
              <w:rPr>
                <w:szCs w:val="20"/>
              </w:rPr>
              <w:t xml:space="preserve"> }}</w:t>
            </w:r>
          </w:p>
          <w:p w14:paraId="6A742336" w14:textId="77777777" w:rsidR="00737ADA" w:rsidRDefault="00737ADA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{%p endif %} </w:t>
            </w:r>
          </w:p>
          <w:p w14:paraId="691CD72E" w14:textId="35070C6B" w:rsidR="00C70CF6" w:rsidRDefault="00C70CF6" w:rsidP="00AD166D">
            <w:pPr>
              <w:tabs>
                <w:tab w:val="left" w:pos="792"/>
                <w:tab w:val="left" w:pos="1170"/>
                <w:tab w:val="left" w:pos="1890"/>
                <w:tab w:val="left" w:pos="2340"/>
                <w:tab w:val="left" w:pos="2790"/>
                <w:tab w:val="left" w:pos="3330"/>
                <w:tab w:val="left" w:pos="4050"/>
                <w:tab w:val="left" w:pos="4770"/>
                <w:tab w:val="left" w:pos="5490"/>
                <w:tab w:val="left" w:pos="5850"/>
                <w:tab w:val="left" w:pos="6210"/>
                <w:tab w:val="left" w:pos="6930"/>
                <w:tab w:val="left" w:pos="7650"/>
              </w:tabs>
              <w:ind w:right="86"/>
              <w:contextualSpacing/>
              <w:jc w:val="left"/>
              <w:rPr>
                <w:szCs w:val="20"/>
              </w:rPr>
            </w:pPr>
          </w:p>
        </w:tc>
      </w:tr>
    </w:tbl>
    <w:p w14:paraId="39DB9553" w14:textId="722E4CD8" w:rsidR="00042E9F" w:rsidRDefault="00042E9F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r w:rsidRPr="00042E9F">
        <w:rPr>
          <w:b/>
          <w:bCs/>
          <w:szCs w:val="20"/>
        </w:rPr>
        <w:t xml:space="preserve">PLEASE TAKE FURTHER NOTICE </w:t>
      </w:r>
      <w:r w:rsidRPr="00042E9F">
        <w:rPr>
          <w:szCs w:val="20"/>
        </w:rPr>
        <w:t xml:space="preserve">that: </w:t>
      </w:r>
    </w:p>
    <w:p w14:paraId="257E04B6" w14:textId="0E3633A9" w:rsidR="00042E9F" w:rsidRPr="00E77C5D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  <w:rPr>
          <w:highlight w:val="green"/>
        </w:rPr>
      </w:pPr>
      <w:r w:rsidRPr="00E77C5D">
        <w:rPr>
          <w:highlight w:val="green"/>
        </w:rPr>
        <w:t>{%p for notice in case.remote_depo_notices() %}</w:t>
      </w:r>
    </w:p>
    <w:p w14:paraId="6E877562" w14:textId="4399DB8E" w:rsidR="00042E9F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</w:pPr>
      <w:r>
        <w:t>{{ notice }}</w:t>
      </w:r>
    </w:p>
    <w:p w14:paraId="5DAF2470" w14:textId="0088B23A" w:rsidR="00042E9F" w:rsidRPr="00E77C5D" w:rsidRDefault="00042E9F" w:rsidP="003B0B90">
      <w:pPr>
        <w:widowControl w:val="0"/>
        <w:numPr>
          <w:ilvl w:val="0"/>
          <w:numId w:val="15"/>
        </w:numPr>
        <w:ind w:right="86" w:firstLine="0"/>
        <w:contextualSpacing/>
        <w:rPr>
          <w:highlight w:val="green"/>
        </w:rPr>
      </w:pPr>
      <w:r w:rsidRPr="00E77C5D">
        <w:rPr>
          <w:highlight w:val="green"/>
        </w:rPr>
        <w:t xml:space="preserve">{%p endfor %} </w:t>
      </w:r>
    </w:p>
    <w:p w14:paraId="172A142B" w14:textId="5DC6EDB3" w:rsidR="00042E9F" w:rsidRPr="00042E9F" w:rsidRDefault="00042E9F" w:rsidP="00042E9F">
      <w:pPr>
        <w:widowControl w:val="0"/>
        <w:ind w:right="86"/>
        <w:contextualSpacing/>
      </w:pPr>
      <w:r w:rsidRPr="00042E9F">
        <w:rPr>
          <w:highlight w:val="green"/>
        </w:rPr>
        <w:t>{%p endif %}</w:t>
      </w:r>
      <w:r w:rsidRPr="00042E9F">
        <w:t xml:space="preserve"> </w:t>
      </w:r>
    </w:p>
    <w:p w14:paraId="3399E2A4" w14:textId="67DD789B" w:rsidR="00042E9F" w:rsidRPr="007620BB" w:rsidRDefault="00042E9F" w:rsidP="00DF3C88">
      <w:pPr>
        <w:widowControl w:val="0"/>
        <w:ind w:right="86" w:firstLine="720"/>
        <w:contextualSpacing/>
      </w:pPr>
      <w:r>
        <w:t>{{ case.depo_outro() }}</w:t>
      </w:r>
    </w:p>
    <w:p w14:paraId="1A60C34E" w14:textId="456A9C96" w:rsidR="00CF5AC3" w:rsidRPr="005378C0" w:rsidRDefault="00CF5AC3" w:rsidP="005378C0">
      <w:pPr>
        <w:widowControl w:val="0"/>
        <w:ind w:right="86"/>
      </w:pPr>
      <w:r w:rsidRPr="009A584F">
        <w:rPr>
          <w:szCs w:val="20"/>
          <w:highlight w:val="yellow"/>
        </w:rPr>
        <w:t xml:space="preserve">{%p elif </w:t>
      </w:r>
      <w:r w:rsidRPr="009A584F">
        <w:rPr>
          <w:highlight w:val="yellow"/>
        </w:rPr>
        <w:t>case.draft == 'Trial Memo' %}</w:t>
      </w:r>
    </w:p>
    <w:p w14:paraId="0D313558" w14:textId="4C64A67A" w:rsidR="00CF5AC3" w:rsidRPr="00CF5AC3" w:rsidRDefault="00CF5AC3" w:rsidP="003C75C3">
      <w:pPr>
        <w:pStyle w:val="Heading1"/>
      </w:pPr>
      <w:r w:rsidRPr="00CF5AC3">
        <w:t>STATEMENT OF FACTS</w:t>
      </w:r>
    </w:p>
    <w:p w14:paraId="0903182C" w14:textId="77777777" w:rsidR="00CF5AC3" w:rsidRPr="00CF5AC3" w:rsidRDefault="00CF5AC3" w:rsidP="003C75C3">
      <w:pPr>
        <w:pStyle w:val="Heading1"/>
      </w:pPr>
      <w:r w:rsidRPr="00CF5AC3">
        <w:t>ISSUES BEFORE THE JURY</w:t>
      </w:r>
    </w:p>
    <w:p w14:paraId="12519894" w14:textId="77777777" w:rsidR="00CF5AC3" w:rsidRPr="003C75C3" w:rsidRDefault="00CF5AC3" w:rsidP="003C75C3">
      <w:pPr>
        <w:pStyle w:val="Heading1"/>
      </w:pPr>
      <w:r w:rsidRPr="003C75C3">
        <w:t>EVIDENTIARY ISSUES</w:t>
      </w:r>
    </w:p>
    <w:p w14:paraId="79B29078" w14:textId="78810FEB" w:rsidR="001C49A9" w:rsidRDefault="001C49A9" w:rsidP="00C75F55">
      <w:pPr>
        <w:ind w:right="90"/>
      </w:pPr>
      <w:r w:rsidRPr="001C49A9">
        <w:rPr>
          <w:highlight w:val="green"/>
        </w:rPr>
        <w:t>{%p for topic in case.facite_trial_memo() %}</w:t>
      </w:r>
    </w:p>
    <w:p w14:paraId="3967C7E3" w14:textId="7E9D078D" w:rsidR="00CF5AC3" w:rsidRPr="00A46446" w:rsidRDefault="00CF5AC3" w:rsidP="00A46446">
      <w:pPr>
        <w:pStyle w:val="ListParagraph"/>
        <w:numPr>
          <w:ilvl w:val="0"/>
          <w:numId w:val="23"/>
        </w:numPr>
        <w:ind w:right="90"/>
        <w:rPr>
          <w:b/>
          <w:bCs/>
          <w:u w:val="single"/>
        </w:rPr>
      </w:pPr>
      <w:r w:rsidRPr="00A46446">
        <w:rPr>
          <w:b/>
          <w:bCs/>
          <w:u w:val="single"/>
        </w:rPr>
        <w:t xml:space="preserve">{{ </w:t>
      </w:r>
      <w:r w:rsidR="001C49A9" w:rsidRPr="00A46446">
        <w:rPr>
          <w:b/>
          <w:bCs/>
          <w:u w:val="single"/>
        </w:rPr>
        <w:t>topic[0]</w:t>
      </w:r>
      <w:r w:rsidR="005A2368" w:rsidRPr="00A46446">
        <w:rPr>
          <w:b/>
          <w:bCs/>
          <w:szCs w:val="20"/>
          <w:u w:val="single"/>
        </w:rPr>
        <w:t xml:space="preserve"> </w:t>
      </w:r>
      <w:r w:rsidRPr="00A46446">
        <w:rPr>
          <w:b/>
          <w:bCs/>
          <w:u w:val="single"/>
        </w:rPr>
        <w:t>}}</w:t>
      </w:r>
    </w:p>
    <w:p w14:paraId="2FDE4ECE" w14:textId="47EB8F67" w:rsidR="001C49A9" w:rsidRDefault="001C49A9" w:rsidP="00C75F55">
      <w:pPr>
        <w:ind w:right="90"/>
      </w:pPr>
      <w:r>
        <w:t>{{ topic[1] }}</w:t>
      </w:r>
    </w:p>
    <w:p w14:paraId="3AD6B41D" w14:textId="50C61E0F" w:rsidR="001C49A9" w:rsidRPr="00CF5AC3" w:rsidRDefault="001C49A9" w:rsidP="00C75F55">
      <w:pPr>
        <w:ind w:right="90"/>
      </w:pPr>
      <w:r w:rsidRPr="001C49A9">
        <w:rPr>
          <w:highlight w:val="green"/>
        </w:rPr>
        <w:t>{%p endfor %}</w:t>
      </w:r>
      <w:r>
        <w:t xml:space="preserve"> </w:t>
      </w:r>
    </w:p>
    <w:p w14:paraId="53567243" w14:textId="1BA2CA5D" w:rsidR="007B2A22" w:rsidRPr="007620BB" w:rsidRDefault="007B2A22" w:rsidP="007B2A22">
      <w:pPr>
        <w:ind w:right="90"/>
        <w:contextualSpacing/>
      </w:pPr>
      <w:r w:rsidRPr="009A584F">
        <w:rPr>
          <w:highlight w:val="yellow"/>
        </w:rPr>
        <w:t xml:space="preserve">{%p  elif case.draft == </w:t>
      </w:r>
      <w:r w:rsidR="008C4FFB" w:rsidRPr="009A584F">
        <w:rPr>
          <w:highlight w:val="yellow"/>
        </w:rPr>
        <w:t>'Witness List'</w:t>
      </w:r>
      <w:r w:rsidRPr="009A584F">
        <w:rPr>
          <w:highlight w:val="yellow"/>
        </w:rPr>
        <w:t xml:space="preserve"> %}</w:t>
      </w:r>
    </w:p>
    <w:p w14:paraId="29E5A426" w14:textId="20E13E53" w:rsidR="008C4FFB" w:rsidRDefault="008C4FFB" w:rsidP="008C4FFB">
      <w:pPr>
        <w:widowControl w:val="0"/>
        <w:numPr>
          <w:ilvl w:val="0"/>
          <w:numId w:val="13"/>
        </w:numPr>
        <w:ind w:right="86" w:firstLine="0"/>
        <w:contextualSpacing/>
      </w:pPr>
      <w:r>
        <w:t>{%p for witness in case.lay_witnesses %}</w:t>
      </w:r>
    </w:p>
    <w:p w14:paraId="69D71E38" w14:textId="2A7E68FD" w:rsidR="008C4FFB" w:rsidRDefault="008C4FFB" w:rsidP="008C4FFB">
      <w:pPr>
        <w:widowControl w:val="0"/>
        <w:numPr>
          <w:ilvl w:val="0"/>
          <w:numId w:val="13"/>
        </w:numPr>
        <w:ind w:left="0" w:right="86" w:firstLine="720"/>
        <w:contextualSpacing/>
      </w:pPr>
      <w:r>
        <w:t>{{</w:t>
      </w:r>
      <w:r w:rsidR="007D69D0">
        <w:t xml:space="preserve"> </w:t>
      </w:r>
      <w:r w:rsidR="007D69D0" w:rsidRPr="007D69D0">
        <w:t xml:space="preserve">witness </w:t>
      </w:r>
      <w:r>
        <w:t>}}</w:t>
      </w:r>
    </w:p>
    <w:p w14:paraId="7CAF3111" w14:textId="77777777" w:rsidR="008C4FFB" w:rsidRPr="007620BB" w:rsidRDefault="008C4FFB" w:rsidP="008C4FFB">
      <w:pPr>
        <w:widowControl w:val="0"/>
        <w:numPr>
          <w:ilvl w:val="0"/>
          <w:numId w:val="13"/>
        </w:numPr>
        <w:ind w:left="0" w:right="86" w:firstLine="720"/>
        <w:contextualSpacing/>
      </w:pPr>
      <w:r>
        <w:t xml:space="preserve">{%p endfor %} </w:t>
      </w:r>
    </w:p>
    <w:p w14:paraId="37730A14" w14:textId="44378FC0" w:rsidR="007B2A22" w:rsidRDefault="004000C6" w:rsidP="007620BB">
      <w:pPr>
        <w:tabs>
          <w:tab w:val="left" w:pos="792"/>
          <w:tab w:val="left" w:pos="1170"/>
          <w:tab w:val="left" w:pos="1890"/>
          <w:tab w:val="left" w:pos="2340"/>
          <w:tab w:val="left" w:pos="2790"/>
          <w:tab w:val="left" w:pos="3330"/>
          <w:tab w:val="left" w:pos="4050"/>
          <w:tab w:val="left" w:pos="4770"/>
          <w:tab w:val="left" w:pos="5490"/>
          <w:tab w:val="left" w:pos="5850"/>
          <w:tab w:val="left" w:pos="6210"/>
          <w:tab w:val="left" w:pos="6930"/>
          <w:tab w:val="left" w:pos="7650"/>
        </w:tabs>
        <w:ind w:right="90"/>
        <w:rPr>
          <w:szCs w:val="20"/>
        </w:rPr>
      </w:pPr>
      <w:r>
        <w:rPr>
          <w:szCs w:val="20"/>
        </w:rPr>
        <w:t>{{ case.witness_list_outro }}</w:t>
      </w:r>
    </w:p>
    <w:p w14:paraId="4A946DEB" w14:textId="56E0F576" w:rsidR="000406EE" w:rsidRDefault="000406EE" w:rsidP="000406EE">
      <w:pPr>
        <w:ind w:right="90"/>
        <w:contextualSpacing/>
      </w:pPr>
      <w:r w:rsidRPr="007620BB">
        <w:rPr>
          <w:highlight w:val="yellow"/>
        </w:rPr>
        <w:t>{%p  elif case.draft == '</w:t>
      </w:r>
      <w:r>
        <w:rPr>
          <w:highlight w:val="yellow"/>
        </w:rPr>
        <w:t>MIL</w:t>
      </w:r>
      <w:r w:rsidRPr="007620BB">
        <w:rPr>
          <w:highlight w:val="yellow"/>
        </w:rPr>
        <w:t>' %}</w:t>
      </w:r>
    </w:p>
    <w:p w14:paraId="156385BF" w14:textId="3A43444E" w:rsidR="00AD28EE" w:rsidRDefault="00AD28EE" w:rsidP="00AD28EE">
      <w:pPr>
        <w:ind w:right="90"/>
      </w:pPr>
      <w:r w:rsidRPr="00AD28EE">
        <w:rPr>
          <w:highlight w:val="green"/>
        </w:rPr>
        <w:t>{%p for motion in case.</w:t>
      </w:r>
      <w:r w:rsidRPr="00AD28EE">
        <w:rPr>
          <w:szCs w:val="20"/>
          <w:highlight w:val="green"/>
        </w:rPr>
        <w:t>facite_motions_in_limine</w:t>
      </w:r>
      <w:r w:rsidRPr="00AD28EE">
        <w:rPr>
          <w:highlight w:val="green"/>
        </w:rPr>
        <w:t>() %}</w:t>
      </w:r>
    </w:p>
    <w:p w14:paraId="260EA8E2" w14:textId="08246982" w:rsidR="00AD28EE" w:rsidRPr="004F1481" w:rsidRDefault="00AD28EE" w:rsidP="00AD28EE">
      <w:pPr>
        <w:pStyle w:val="ListParagraph"/>
        <w:numPr>
          <w:ilvl w:val="0"/>
          <w:numId w:val="24"/>
        </w:numPr>
        <w:ind w:right="90"/>
        <w:rPr>
          <w:b/>
          <w:bCs/>
          <w:u w:val="single"/>
        </w:rPr>
      </w:pPr>
      <w:r w:rsidRPr="004F1481">
        <w:rPr>
          <w:b/>
          <w:bCs/>
          <w:u w:val="single"/>
        </w:rPr>
        <w:t>{{ motion[0]</w:t>
      </w:r>
      <w:r w:rsidRPr="004F1481">
        <w:rPr>
          <w:b/>
          <w:bCs/>
          <w:szCs w:val="20"/>
          <w:u w:val="single"/>
        </w:rPr>
        <w:t xml:space="preserve"> </w:t>
      </w:r>
      <w:r w:rsidRPr="004F1481">
        <w:rPr>
          <w:b/>
          <w:bCs/>
          <w:u w:val="single"/>
        </w:rPr>
        <w:t>}}</w:t>
      </w:r>
    </w:p>
    <w:p w14:paraId="1B71BE4B" w14:textId="3D396290" w:rsidR="00AD28EE" w:rsidRDefault="00AD28EE" w:rsidP="00AD28EE">
      <w:pPr>
        <w:ind w:right="90"/>
      </w:pPr>
      <w:r w:rsidRPr="00AD28EE">
        <w:t>{{</w:t>
      </w:r>
      <w:r w:rsidR="00FD5C67">
        <w:t>r</w:t>
      </w:r>
      <w:r w:rsidRPr="00AD28EE">
        <w:t xml:space="preserve"> motion[1] </w:t>
      </w:r>
      <w:r w:rsidR="00FD5C67" w:rsidRPr="00FD5C67">
        <w:t xml:space="preserve">| inline_markdown </w:t>
      </w:r>
      <w:r w:rsidRPr="00AD28EE">
        <w:t>}}</w:t>
      </w:r>
    </w:p>
    <w:p w14:paraId="759E1511" w14:textId="77777777" w:rsidR="00AD28EE" w:rsidRPr="00CF5AC3" w:rsidRDefault="00AD28EE" w:rsidP="00AD28EE">
      <w:pPr>
        <w:ind w:right="90"/>
      </w:pPr>
      <w:r w:rsidRPr="001C49A9">
        <w:rPr>
          <w:highlight w:val="green"/>
        </w:rPr>
        <w:t>{%p endfor %}</w:t>
      </w:r>
      <w:r>
        <w:t xml:space="preserve"> </w:t>
      </w:r>
    </w:p>
    <w:p w14:paraId="1AFCBA6F" w14:textId="77777777" w:rsidR="007620BB" w:rsidRPr="007620BB" w:rsidRDefault="007620BB" w:rsidP="007620BB">
      <w:pPr>
        <w:ind w:right="90"/>
        <w:contextualSpacing/>
        <w:rPr>
          <w:highlight w:val="yellow"/>
        </w:rPr>
      </w:pPr>
      <w:r w:rsidRPr="007620BB">
        <w:rPr>
          <w:highlight w:val="yellow"/>
        </w:rPr>
        <w:t>{%p  elif case.draft == 'ROG' %}</w:t>
      </w:r>
    </w:p>
    <w:p w14:paraId="5FE5DEF5" w14:textId="31F16057" w:rsidR="007620BB" w:rsidRDefault="007620BB" w:rsidP="007620BB">
      <w:pPr>
        <w:ind w:right="90"/>
        <w:contextualSpacing/>
      </w:pPr>
      <w:r w:rsidRPr="007620BB">
        <w:rPr>
          <w:highlight w:val="yellow"/>
        </w:rPr>
        <w:t>{%p  elif case.draft =='RFA' %}</w:t>
      </w:r>
    </w:p>
    <w:p w14:paraId="10A73619" w14:textId="77777777" w:rsidR="007620BB" w:rsidRPr="007620BB" w:rsidRDefault="007620BB" w:rsidP="007620BB">
      <w:pPr>
        <w:ind w:right="90"/>
        <w:contextualSpacing/>
      </w:pPr>
      <w:r w:rsidRPr="007620BB">
        <w:rPr>
          <w:highlight w:val="yellow"/>
        </w:rPr>
        <w:t>{%p  elif case.draft == 'RFP' %}</w:t>
      </w:r>
    </w:p>
    <w:p w14:paraId="25FF82BA" w14:textId="49771C2E" w:rsidR="0088097D" w:rsidRDefault="0088097D" w:rsidP="007620BB">
      <w:pPr>
        <w:ind w:right="90"/>
        <w:contextualSpacing/>
        <w:rPr>
          <w:szCs w:val="20"/>
        </w:rPr>
      </w:pPr>
      <w:r w:rsidRPr="0088097D">
        <w:rPr>
          <w:szCs w:val="20"/>
        </w:rPr>
        <w:lastRenderedPageBreak/>
        <w:t>{{p include_docx_template(</w:t>
      </w:r>
      <w:r w:rsidR="00204D2A">
        <w:rPr>
          <w:szCs w:val="20"/>
        </w:rPr>
        <w:t>‘RFP_maker.docx’</w:t>
      </w:r>
      <w:r w:rsidRPr="0088097D">
        <w:rPr>
          <w:szCs w:val="20"/>
        </w:rPr>
        <w:t>) }}</w:t>
      </w:r>
    </w:p>
    <w:p w14:paraId="7980EE98" w14:textId="02C82174" w:rsidR="00CD7C3B" w:rsidRDefault="00CD7C3B" w:rsidP="007620BB">
      <w:pPr>
        <w:ind w:right="90"/>
        <w:contextualSpacing/>
        <w:rPr>
          <w:szCs w:val="20"/>
        </w:rPr>
      </w:pPr>
      <w:r w:rsidRPr="00CD7C3B">
        <w:rPr>
          <w:szCs w:val="20"/>
          <w:highlight w:val="yellow"/>
        </w:rPr>
        <w:t>{%p endif %}</w:t>
      </w:r>
      <w:r>
        <w:rPr>
          <w:szCs w:val="20"/>
        </w:rPr>
        <w:t xml:space="preserve"> </w:t>
      </w:r>
    </w:p>
    <w:p w14:paraId="38166C15" w14:textId="128B745A" w:rsidR="00CD7C3B" w:rsidRPr="006319A9" w:rsidRDefault="006319A9" w:rsidP="006319A9">
      <w:pPr>
        <w:widowControl w:val="0"/>
        <w:spacing w:line="488" w:lineRule="exact"/>
        <w:ind w:right="86"/>
      </w:pPr>
      <w:r w:rsidRPr="003E67F9">
        <w:rPr>
          <w:highlight w:val="yellow"/>
        </w:rPr>
        <w:t>{%p if case.draft</w:t>
      </w:r>
      <w:r>
        <w:rPr>
          <w:highlight w:val="yellow"/>
        </w:rPr>
        <w:t xml:space="preserve"> not in (</w:t>
      </w:r>
      <w:r w:rsidRPr="003E67F9">
        <w:rPr>
          <w:highlight w:val="yellow"/>
        </w:rPr>
        <w:t>‘</w:t>
      </w:r>
      <w:r>
        <w:rPr>
          <w:highlight w:val="yellow"/>
        </w:rPr>
        <w:t>Complaint</w:t>
      </w:r>
      <w:r w:rsidRPr="003E67F9">
        <w:rPr>
          <w:highlight w:val="yellow"/>
        </w:rPr>
        <w:t>’</w:t>
      </w:r>
      <w:r>
        <w:rPr>
          <w:highlight w:val="yellow"/>
        </w:rPr>
        <w:t xml:space="preserve">, ‘Summons’, ‘Motion’, ‘Order’, ‘Declaration’) </w:t>
      </w:r>
      <w:r w:rsidRPr="003E67F9">
        <w:rPr>
          <w:highlight w:val="yellow"/>
        </w:rPr>
        <w:t>%}</w:t>
      </w:r>
    </w:p>
    <w:p w14:paraId="72DF76C3" w14:textId="77777777" w:rsidR="00CD7C3B" w:rsidRDefault="00CD7C3B" w:rsidP="001F6BC3">
      <w:pPr>
        <w:widowControl w:val="0"/>
        <w:spacing w:line="240" w:lineRule="auto"/>
        <w:rPr>
          <w:highlight w:val="yellow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D06012" w:rsidRPr="007620BB" w14:paraId="5D783AF0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6F01C03A" w14:textId="0DC43C53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bookmarkStart w:id="5" w:name="_Hlk78572492"/>
            <w:r w:rsidRPr="007620BB">
              <w:rPr>
                <w:rFonts w:eastAsia="Calibri"/>
              </w:rPr>
              <w:t xml:space="preserve">Dated: </w:t>
            </w:r>
            <w:r w:rsidRPr="007620BB">
              <w:rPr>
                <w:rFonts w:eastAsia="Calibri"/>
              </w:rPr>
              <w:fldChar w:fldCharType="begin"/>
            </w:r>
            <w:r w:rsidRPr="007620BB">
              <w:rPr>
                <w:rFonts w:eastAsia="Calibri"/>
              </w:rPr>
              <w:instrText xml:space="preserve"> DATE  \@ "MMMM d, yyyy"  \* MERGEFORMAT </w:instrText>
            </w:r>
            <w:r w:rsidRPr="007620BB">
              <w:rPr>
                <w:rFonts w:eastAsia="Calibri"/>
              </w:rPr>
              <w:fldChar w:fldCharType="separate"/>
            </w:r>
            <w:r w:rsidR="00337705">
              <w:rPr>
                <w:rFonts w:eastAsia="Calibri"/>
                <w:noProof/>
              </w:rPr>
              <w:t>April 11, 2023</w:t>
            </w:r>
            <w:r w:rsidRPr="007620BB">
              <w:rPr>
                <w:rFonts w:eastAsia="Calibri"/>
              </w:rPr>
              <w:fldChar w:fldCharType="end"/>
            </w:r>
            <w:r w:rsidRPr="007620BB">
              <w:rPr>
                <w:rFonts w:eastAsia="Calibri"/>
              </w:rPr>
              <w:t>.</w:t>
            </w:r>
          </w:p>
          <w:p w14:paraId="313871F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</w:tc>
      </w:tr>
      <w:tr w:rsidR="00D06012" w:rsidRPr="007620BB" w14:paraId="30F894F8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79E3D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{{ </w:t>
            </w:r>
            <w:r>
              <w:rPr>
                <w:rFonts w:eastAsia="Calibri"/>
              </w:rPr>
              <w:t>case</w:t>
            </w:r>
            <w:r w:rsidRPr="001E49FF">
              <w:rPr>
                <w:rFonts w:eastAsia="Calibri"/>
              </w:rPr>
              <w:t>.user_firm()</w:t>
            </w:r>
            <w:r w:rsidRPr="007620BB">
              <w:rPr>
                <w:rFonts w:eastAsia="Calibri"/>
              </w:rPr>
              <w:t xml:space="preserve"> | upper }}</w:t>
            </w:r>
          </w:p>
          <w:p w14:paraId="2726F3C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1C63852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2924F6DB" w14:textId="77777777" w:rsidTr="00964D93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77B97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{%p for atty in case.user_house() %}</w:t>
            </w:r>
          </w:p>
          <w:p w14:paraId="4B13267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atty }},</w:t>
            </w:r>
            <w:r>
              <w:rPr>
                <w:rFonts w:eastAsia="Calibri"/>
              </w:rPr>
              <w:t xml:space="preserve"> {{ atty.bar() }}</w:t>
            </w:r>
          </w:p>
          <w:p w14:paraId="38B725A1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r w:rsidRPr="007620BB">
              <w:rPr>
                <w:rFonts w:eastAsia="Calibri"/>
                <w:color w:val="0070C0"/>
                <w:u w:val="single"/>
              </w:rPr>
              <w:t>{{ atty.email | lower }}</w:t>
            </w:r>
          </w:p>
          <w:p w14:paraId="652B6422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endfor %} </w:t>
            </w:r>
          </w:p>
          <w:p w14:paraId="4CAD539A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r w:rsidRPr="00BD7EA1">
              <w:rPr>
                <w:rFonts w:eastAsia="Calibri"/>
              </w:rPr>
              <w:t>{{ capitalize(case.colawyers().as_noun('attorney'))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case.user_clientlist().asnoun() }} </w:t>
            </w:r>
          </w:p>
          <w:p w14:paraId="306D205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r w:rsidRPr="00BD7EA1">
              <w:rPr>
                <w:rFonts w:eastAsia="Calibri"/>
              </w:rPr>
              <w:t>{{ capitalize(case.colawyers().as_noun('attorney')) }}</w:t>
            </w:r>
            <w:r w:rsidRPr="007620BB">
              <w:rPr>
                <w:rFonts w:eastAsia="Calibri"/>
              </w:rPr>
              <w:t>: Same</w:t>
            </w:r>
          </w:p>
          <w:p w14:paraId="657DE0C6" w14:textId="77777777" w:rsidR="00D06012" w:rsidRPr="007620BB" w:rsidRDefault="00D06012" w:rsidP="00964D93">
            <w:pPr>
              <w:widowControl w:val="0"/>
              <w:rPr>
                <w:rFonts w:eastAsia="Calibri"/>
                <w:u w:val="single"/>
              </w:rPr>
            </w:pPr>
          </w:p>
        </w:tc>
      </w:tr>
      <w:tr w:rsidR="00D06012" w:rsidRPr="007620BB" w14:paraId="5F20B49F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A1EEAC1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{%tr for  pair in  </w:t>
            </w:r>
            <w:r>
              <w:rPr>
                <w:rFonts w:eastAsia="Calibri"/>
              </w:rPr>
              <w:t>case.cofirms()</w:t>
            </w:r>
            <w:r w:rsidRPr="007620BB">
              <w:rPr>
                <w:rFonts w:eastAsia="Calibri"/>
              </w:rPr>
              <w:t xml:space="preserve"> %}</w:t>
            </w:r>
          </w:p>
        </w:tc>
      </w:tr>
      <w:tr w:rsidR="00D06012" w:rsidRPr="007620BB" w14:paraId="6654D408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BE0EAF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0A45F7AA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pair | upper }}</w:t>
            </w:r>
          </w:p>
          <w:p w14:paraId="393AEF0E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24F1ABB4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419B88A3" w14:textId="77777777" w:rsidTr="00964D93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57273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{%p for atty in case.attorneys_for(pair) %}</w:t>
            </w:r>
          </w:p>
          <w:p w14:paraId="2D889A43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atty }},</w:t>
            </w:r>
            <w:r>
              <w:rPr>
                <w:rFonts w:eastAsia="Calibri"/>
              </w:rPr>
              <w:t xml:space="preserve"> {{ atty.bar() }}</w:t>
            </w:r>
          </w:p>
          <w:p w14:paraId="6C92CD09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if atty.pro_hac_vice</w:t>
            </w:r>
            <w:r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%} </w:t>
            </w:r>
          </w:p>
          <w:p w14:paraId="56D0C429" w14:textId="77777777" w:rsidR="00D06012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  <w:i/>
                <w:iCs/>
              </w:rPr>
              <w:t>pro hac vice</w:t>
            </w:r>
          </w:p>
          <w:p w14:paraId="22023655" w14:textId="77777777" w:rsidR="00D06012" w:rsidRPr="00BD7EA1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endif %}</w:t>
            </w:r>
          </w:p>
          <w:p w14:paraId="49EB21C3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r w:rsidRPr="007620BB">
              <w:rPr>
                <w:rFonts w:eastAsia="Calibri"/>
                <w:color w:val="0070C0"/>
                <w:u w:val="single"/>
              </w:rPr>
              <w:t>{{ atty.email | lower }}</w:t>
            </w:r>
          </w:p>
          <w:p w14:paraId="5C7B093C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endfor %} </w:t>
            </w:r>
          </w:p>
          <w:p w14:paraId="771E2300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capitalize(</w:t>
            </w:r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.colawyers().as_noun('attorney'))</w:t>
            </w:r>
            <w:r w:rsidRPr="007620BB">
              <w:rPr>
                <w:rFonts w:eastAsia="Calibri"/>
              </w:rPr>
              <w:t xml:space="preserve">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case.user_clientlist().asnoun() }} </w:t>
            </w:r>
          </w:p>
          <w:p w14:paraId="5A31BFE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capitalize(</w:t>
            </w:r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.colawyers().as_noun('attorney'))</w:t>
            </w:r>
            <w:r w:rsidRPr="007620BB">
              <w:rPr>
                <w:rFonts w:eastAsia="Calibri"/>
              </w:rPr>
              <w:t xml:space="preserve"> }}: Same</w:t>
            </w:r>
          </w:p>
        </w:tc>
      </w:tr>
      <w:tr w:rsidR="00D06012" w:rsidRPr="007620BB" w14:paraId="4CFD3107" w14:textId="77777777" w:rsidTr="00964D93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06D5A3E5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{%tr endfor %}</w:t>
            </w:r>
          </w:p>
        </w:tc>
      </w:tr>
      <w:bookmarkEnd w:id="5"/>
    </w:tbl>
    <w:p w14:paraId="6DBBE5D2" w14:textId="36C3068F" w:rsidR="00D06012" w:rsidRPr="001E74B4" w:rsidRDefault="00D06012" w:rsidP="001F6BC3">
      <w:pPr>
        <w:widowControl w:val="0"/>
        <w:spacing w:line="240" w:lineRule="auto"/>
        <w:rPr>
          <w:highlight w:val="yellow"/>
        </w:rPr>
        <w:sectPr w:rsidR="00D06012" w:rsidRPr="001E74B4" w:rsidSect="006457B2">
          <w:headerReference w:type="default" r:id="rId11"/>
          <w:footerReference w:type="default" r:id="rId12"/>
          <w:pgSz w:w="12240" w:h="15840" w:code="1"/>
          <w:pgMar w:top="-1440" w:right="1440" w:bottom="-1440" w:left="1440" w:header="0" w:footer="432" w:gutter="0"/>
          <w:cols w:space="720"/>
          <w:docGrid w:linePitch="65"/>
        </w:sectPr>
      </w:pPr>
    </w:p>
    <w:p w14:paraId="6ACCA10E" w14:textId="77777777" w:rsidR="007620BB" w:rsidRPr="007620BB" w:rsidRDefault="007620BB" w:rsidP="00AF60C8">
      <w:pPr>
        <w:autoSpaceDE w:val="0"/>
        <w:autoSpaceDN w:val="0"/>
        <w:adjustRightInd w:val="0"/>
        <w:ind w:right="86"/>
        <w:jc w:val="center"/>
        <w:rPr>
          <w:b/>
          <w:bCs/>
          <w:u w:val="single"/>
        </w:rPr>
      </w:pPr>
      <w:bookmarkStart w:id="6" w:name="_Hlk64018828"/>
      <w:bookmarkStart w:id="7" w:name="_Hlk78570896"/>
      <w:r w:rsidRPr="007620BB">
        <w:rPr>
          <w:b/>
          <w:bCs/>
          <w:u w:val="single"/>
        </w:rPr>
        <w:lastRenderedPageBreak/>
        <w:t>CERTIFICATE OF SERVICE</w:t>
      </w:r>
    </w:p>
    <w:p w14:paraId="474B85E1" w14:textId="77777777" w:rsidR="007620BB" w:rsidRPr="007620BB" w:rsidRDefault="007620BB" w:rsidP="007620BB">
      <w:pPr>
        <w:ind w:right="86"/>
      </w:pPr>
      <w:bookmarkStart w:id="8" w:name="_Hlk68848107"/>
    </w:p>
    <w:p w14:paraId="375BE2E1" w14:textId="2B9BB120" w:rsidR="007620BB" w:rsidRDefault="007620BB" w:rsidP="007620BB">
      <w:pPr>
        <w:ind w:right="86"/>
      </w:pPr>
      <w:r w:rsidRPr="007620BB">
        <w:t xml:space="preserve">I hereby certify that on </w:t>
      </w:r>
      <w:r w:rsidRPr="007620BB">
        <w:fldChar w:fldCharType="begin"/>
      </w:r>
      <w:r w:rsidRPr="007620BB">
        <w:instrText xml:space="preserve"> DATE  \@ "MMMM d, yyyy"  \* MERGEFORMAT </w:instrText>
      </w:r>
      <w:r w:rsidRPr="007620BB">
        <w:fldChar w:fldCharType="separate"/>
      </w:r>
      <w:r w:rsidR="00337705">
        <w:rPr>
          <w:noProof/>
        </w:rPr>
        <w:t>April 11, 2023</w:t>
      </w:r>
      <w:r w:rsidRPr="007620BB">
        <w:fldChar w:fldCharType="end"/>
      </w:r>
      <w:r w:rsidRPr="007620BB">
        <w:t xml:space="preserve">, </w:t>
      </w:r>
      <w:bookmarkEnd w:id="8"/>
      <w:r w:rsidR="00F129BD" w:rsidRPr="00F129BD">
        <w:t>I served the foregoing {{ case.document_title() }} on {{ case.recipients_attorneys().as_noun(‘attorney’) }} for {{ case.recipients().asnoun() }} at the address{% if case.recipients() | length &gt;=2 %}es{% endif %} below and by the following indicated method or methods:</w:t>
      </w:r>
    </w:p>
    <w:p w14:paraId="2A870999" w14:textId="77777777" w:rsidR="00165A7D" w:rsidRPr="007620BB" w:rsidRDefault="00165A7D" w:rsidP="007620BB">
      <w:pPr>
        <w:ind w:right="86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</w:tblGrid>
      <w:tr w:rsidR="00165A7D" w14:paraId="258B231C" w14:textId="77777777" w:rsidTr="00964D93">
        <w:trPr>
          <w:jc w:val="center"/>
        </w:trPr>
        <w:tc>
          <w:tcPr>
            <w:tcW w:w="4675" w:type="dxa"/>
            <w:vAlign w:val="center"/>
          </w:tcPr>
          <w:p w14:paraId="5EE22AA7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{%tr for group in case.certificate_of_service_list() %}</w:t>
            </w:r>
          </w:p>
        </w:tc>
      </w:tr>
      <w:tr w:rsidR="00165A7D" w14:paraId="7940A05A" w14:textId="77777777" w:rsidTr="00964D93">
        <w:trPr>
          <w:jc w:val="center"/>
        </w:trPr>
        <w:tc>
          <w:tcPr>
            <w:tcW w:w="4675" w:type="dxa"/>
            <w:vAlign w:val="center"/>
          </w:tcPr>
          <w:p w14:paraId="65CEA5DD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for firm in group[0] %}</w:t>
            </w:r>
          </w:p>
          <w:p w14:paraId="6862F9C2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for attorney in case.attorneys_who_work_at(firm) %}</w:t>
            </w:r>
          </w:p>
          <w:p w14:paraId="381483C9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{{ attorney.salutation() }} {{ attorney.name.full() }}</w:t>
            </w:r>
          </w:p>
          <w:p w14:paraId="0610769D" w14:textId="77777777" w:rsidR="00165A7D" w:rsidRPr="00BF3522" w:rsidRDefault="00165A7D" w:rsidP="00964D93">
            <w:pPr>
              <w:ind w:right="86"/>
              <w:jc w:val="center"/>
              <w:rPr>
                <w:color w:val="2E74B5" w:themeColor="accent5" w:themeShade="BF"/>
                <w:u w:val="single"/>
              </w:rPr>
            </w:pPr>
            <w:r w:rsidRPr="00BF3522">
              <w:rPr>
                <w:color w:val="2E74B5" w:themeColor="accent5" w:themeShade="BF"/>
                <w:u w:val="single"/>
              </w:rPr>
              <w:t>{{ attorney.email }}</w:t>
            </w:r>
          </w:p>
          <w:p w14:paraId="40A3082D" w14:textId="2AEBE708" w:rsidR="00165A7D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endfor %}</w:t>
            </w:r>
          </w:p>
          <w:p w14:paraId="370ADCFF" w14:textId="70A869DF" w:rsidR="00795D4B" w:rsidRPr="00E06A8B" w:rsidRDefault="00795D4B" w:rsidP="00795D4B">
            <w:pPr>
              <w:ind w:right="86"/>
              <w:jc w:val="center"/>
            </w:pPr>
            <w:r w:rsidRPr="00E06A8B">
              <w:t>{{ firm.name.text | upper }}</w:t>
            </w:r>
          </w:p>
          <w:p w14:paraId="497D8774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{{ firm.address.block() }}</w:t>
            </w:r>
          </w:p>
          <w:p w14:paraId="6FC25690" w14:textId="77777777" w:rsidR="00165A7D" w:rsidRPr="00E06A8B" w:rsidRDefault="00165A7D" w:rsidP="00964D93">
            <w:pPr>
              <w:ind w:right="86"/>
              <w:jc w:val="center"/>
            </w:pPr>
            <w:r w:rsidRPr="00E06A8B">
              <w:t>{%</w:t>
            </w:r>
            <w:r>
              <w:t>p</w:t>
            </w:r>
            <w:r w:rsidRPr="00E06A8B">
              <w:t xml:space="preserve"> endfor %} </w:t>
            </w:r>
          </w:p>
          <w:p w14:paraId="0D7FC1F6" w14:textId="20BF41D4" w:rsidR="00165A7D" w:rsidRPr="00BF3522" w:rsidRDefault="00165A7D" w:rsidP="00964D93">
            <w:pPr>
              <w:ind w:right="86"/>
              <w:jc w:val="center"/>
              <w:rPr>
                <w:i/>
                <w:iCs/>
              </w:rPr>
            </w:pPr>
            <w:r w:rsidRPr="00BF3522">
              <w:rPr>
                <w:i/>
                <w:iCs/>
              </w:rPr>
              <w:t>{{ group[1].as_noun(“Attorney”) }} for {{ group[2].</w:t>
            </w:r>
            <w:r>
              <w:rPr>
                <w:i/>
                <w:iCs/>
              </w:rPr>
              <w:t>asnoun</w:t>
            </w:r>
            <w:r w:rsidRPr="00BF3522">
              <w:rPr>
                <w:i/>
                <w:iCs/>
              </w:rPr>
              <w:t>() }}</w:t>
            </w:r>
            <w:r w:rsidR="00306031">
              <w:rPr>
                <w:i/>
                <w:iCs/>
              </w:rPr>
              <w:t xml:space="preserve"> </w:t>
            </w:r>
            <w:r w:rsidR="00306031" w:rsidRPr="00BF3522">
              <w:rPr>
                <w:i/>
                <w:iCs/>
              </w:rPr>
              <w:t>{{ group[2] }}</w:t>
            </w:r>
          </w:p>
        </w:tc>
      </w:tr>
      <w:tr w:rsidR="00165A7D" w14:paraId="2C9B0F4D" w14:textId="77777777" w:rsidTr="00964D93">
        <w:trPr>
          <w:jc w:val="center"/>
        </w:trPr>
        <w:tc>
          <w:tcPr>
            <w:tcW w:w="4675" w:type="dxa"/>
            <w:vAlign w:val="center"/>
          </w:tcPr>
          <w:p w14:paraId="3F54A06B" w14:textId="77777777" w:rsidR="00165A7D" w:rsidRPr="00BF3522" w:rsidRDefault="00165A7D" w:rsidP="00964D93">
            <w:pPr>
              <w:ind w:right="86"/>
              <w:jc w:val="center"/>
            </w:pPr>
            <w:r>
              <w:t xml:space="preserve">{%tr endfor %} </w:t>
            </w:r>
          </w:p>
        </w:tc>
      </w:tr>
    </w:tbl>
    <w:bookmarkEnd w:id="6"/>
    <w:p w14:paraId="514FF2E2" w14:textId="77777777" w:rsidR="00DA726E" w:rsidRPr="00DA726E" w:rsidRDefault="00DA726E" w:rsidP="00DA726E">
      <w:pPr>
        <w:ind w:left="720" w:right="90" w:hanging="720"/>
      </w:pPr>
      <w:r w:rsidRPr="00DA726E">
        <w:rPr>
          <w:u w:val="single"/>
        </w:rPr>
        <w:t xml:space="preserve">   X </w:t>
      </w:r>
      <w:r w:rsidRPr="00DA726E">
        <w:tab/>
        <w:t xml:space="preserve">By serving through </w:t>
      </w:r>
      <w:r w:rsidRPr="00DA726E">
        <w:rPr>
          <w:b/>
          <w:bCs/>
        </w:rPr>
        <w:t>OJD File &amp; Serve</w:t>
      </w:r>
      <w:r w:rsidRPr="00DA726E">
        <w:t xml:space="preserve"> if said attorney(s) were registered for such service on the date set forth below. If said attorney(s) were not registered for service through OJD File &amp; Serve, then by:</w:t>
      </w:r>
    </w:p>
    <w:p w14:paraId="0325A1CB" w14:textId="77777777" w:rsidR="00DA726E" w:rsidRPr="00DA726E" w:rsidRDefault="00DA726E" w:rsidP="00DA726E">
      <w:pPr>
        <w:ind w:left="720" w:right="90" w:hanging="720"/>
        <w:rPr>
          <w:u w:val="single"/>
        </w:rPr>
      </w:pPr>
    </w:p>
    <w:p w14:paraId="55BCAC7B" w14:textId="222B390B" w:rsidR="00DA726E" w:rsidRPr="00DA726E" w:rsidRDefault="00DA726E" w:rsidP="00DA726E">
      <w:pPr>
        <w:ind w:left="720" w:right="90" w:hanging="720"/>
      </w:pPr>
      <w:r w:rsidRPr="00DA726E">
        <w:rPr>
          <w:u w:val="single"/>
        </w:rPr>
        <w:t xml:space="preserve">      </w:t>
      </w:r>
      <w:r w:rsidRPr="00DA726E">
        <w:tab/>
      </w:r>
      <w:r w:rsidRPr="00DA726E">
        <w:rPr>
          <w:b/>
          <w:bCs/>
        </w:rPr>
        <w:t>Mail</w:t>
      </w:r>
      <w:r w:rsidRPr="00DA726E">
        <w:t xml:space="preserve"> in sealed, first-class postage-prepaid envelopes, addressed to the attorney as shown above, the last-known office addresses of the attorney, and deposited with the United States Postal Service at </w:t>
      </w:r>
      <w:r w:rsidRPr="007620BB">
        <w:t xml:space="preserve">{{ </w:t>
      </w:r>
      <w:r>
        <w:rPr>
          <w:rFonts w:eastAsia="Calibri"/>
        </w:rPr>
        <w:t>case</w:t>
      </w:r>
      <w:r w:rsidRPr="001E49FF">
        <w:rPr>
          <w:rFonts w:eastAsia="Calibri"/>
        </w:rPr>
        <w:t>.user_firm()</w:t>
      </w:r>
      <w:r w:rsidRPr="007620BB">
        <w:t xml:space="preserve">.address.city }}, {{ </w:t>
      </w:r>
      <w:r>
        <w:rPr>
          <w:rFonts w:eastAsia="Calibri"/>
        </w:rPr>
        <w:t>case</w:t>
      </w:r>
      <w:r w:rsidRPr="001E49FF">
        <w:rPr>
          <w:rFonts w:eastAsia="Calibri"/>
        </w:rPr>
        <w:t>.user_firm()</w:t>
      </w:r>
      <w:r w:rsidRPr="007620BB">
        <w:t>.address.state }}</w:t>
      </w:r>
      <w:r w:rsidRPr="00DA726E">
        <w:t>, on the date set forth below.</w:t>
      </w:r>
    </w:p>
    <w:p w14:paraId="4231CC51" w14:textId="77777777" w:rsidR="00DA726E" w:rsidRPr="00DA726E" w:rsidRDefault="00DA726E" w:rsidP="00DA726E">
      <w:pPr>
        <w:ind w:right="90"/>
      </w:pPr>
    </w:p>
    <w:p w14:paraId="0B7823E8" w14:textId="77777777" w:rsidR="00DA726E" w:rsidRPr="00DA726E" w:rsidRDefault="00DA726E" w:rsidP="00DA726E">
      <w:pPr>
        <w:ind w:left="720" w:right="90" w:hanging="720"/>
      </w:pPr>
      <w:r w:rsidRPr="00DA726E">
        <w:rPr>
          <w:u w:val="single"/>
        </w:rPr>
        <w:t xml:space="preserve">      </w:t>
      </w:r>
      <w:r w:rsidRPr="00DA726E">
        <w:tab/>
      </w:r>
      <w:r w:rsidRPr="00DA726E">
        <w:rPr>
          <w:b/>
          <w:bCs/>
        </w:rPr>
        <w:t>Hand-delivery</w:t>
      </w:r>
      <w:r w:rsidRPr="00DA726E">
        <w:t xml:space="preserve"> to the attorneys of record at the courthouse, their office or current place of business on the date set forth below.</w:t>
      </w:r>
    </w:p>
    <w:p w14:paraId="1B064503" w14:textId="77777777" w:rsidR="00DA726E" w:rsidRPr="00DA726E" w:rsidRDefault="00DA726E" w:rsidP="00DA726E">
      <w:pPr>
        <w:ind w:right="90"/>
      </w:pPr>
    </w:p>
    <w:p w14:paraId="5A9253BD" w14:textId="77777777" w:rsidR="00DA726E" w:rsidRPr="00DA726E" w:rsidRDefault="00DA726E" w:rsidP="00DA726E">
      <w:pPr>
        <w:ind w:left="720" w:right="90" w:hanging="720"/>
      </w:pPr>
      <w:r w:rsidRPr="00DA726E">
        <w:rPr>
          <w:u w:val="single"/>
        </w:rPr>
        <w:t xml:space="preserve">  </w:t>
      </w:r>
      <w:r w:rsidRPr="00DA726E">
        <w:rPr>
          <w:b/>
          <w:bCs/>
          <w:u w:val="single"/>
        </w:rPr>
        <w:t xml:space="preserve">  </w:t>
      </w:r>
      <w:r w:rsidRPr="00DA726E">
        <w:rPr>
          <w:u w:val="single"/>
        </w:rPr>
        <w:t xml:space="preserve">  </w:t>
      </w:r>
      <w:r w:rsidRPr="00DA726E">
        <w:tab/>
      </w:r>
      <w:r w:rsidRPr="00DA726E">
        <w:rPr>
          <w:b/>
          <w:bCs/>
        </w:rPr>
        <w:t>Fax</w:t>
      </w:r>
      <w:r w:rsidRPr="00DA726E">
        <w:t xml:space="preserve"> to the attorneys at the fax numbers shown above, which are the last-known fax numbers for the attorneys’ offices, on the date set forth below. </w:t>
      </w:r>
    </w:p>
    <w:p w14:paraId="3AA356B9" w14:textId="77777777" w:rsidR="00DA726E" w:rsidRPr="00DA726E" w:rsidRDefault="00DA726E" w:rsidP="00DA726E">
      <w:pPr>
        <w:ind w:left="720" w:right="90" w:hanging="720"/>
      </w:pPr>
    </w:p>
    <w:p w14:paraId="2742C19D" w14:textId="77777777" w:rsidR="00DA726E" w:rsidRPr="00DA726E" w:rsidRDefault="00DA726E" w:rsidP="00DA726E">
      <w:pPr>
        <w:ind w:left="720" w:right="90" w:hanging="720"/>
      </w:pPr>
      <w:r w:rsidRPr="00DA726E">
        <w:rPr>
          <w:u w:val="single"/>
        </w:rPr>
        <w:t xml:space="preserve">  X</w:t>
      </w:r>
      <w:r w:rsidRPr="00DA726E">
        <w:rPr>
          <w:b/>
          <w:bCs/>
          <w:u w:val="single"/>
        </w:rPr>
        <w:t xml:space="preserve">  </w:t>
      </w:r>
      <w:r w:rsidRPr="00DA726E">
        <w:tab/>
      </w:r>
      <w:r w:rsidRPr="00DA726E">
        <w:rPr>
          <w:b/>
          <w:bCs/>
        </w:rPr>
        <w:t>E-mail</w:t>
      </w:r>
      <w:r w:rsidRPr="00DA726E">
        <w:t xml:space="preserve"> to the attorneys at the e-mail addresses shown above, which are the last-known e-mail addresses for the attorneys’ offices, on the date set forth below. </w:t>
      </w:r>
    </w:p>
    <w:p w14:paraId="2B4DDB06" w14:textId="77777777" w:rsidR="007620BB" w:rsidRPr="007620BB" w:rsidRDefault="007620BB" w:rsidP="007620BB">
      <w:pPr>
        <w:ind w:right="86"/>
        <w:rPr>
          <w:u w:val="single"/>
        </w:rPr>
      </w:pPr>
    </w:p>
    <w:tbl>
      <w:tblPr>
        <w:tblW w:w="0" w:type="auto"/>
        <w:jc w:val="right"/>
        <w:tblLayout w:type="fixed"/>
        <w:tblLook w:val="04A0" w:firstRow="1" w:lastRow="0" w:firstColumn="1" w:lastColumn="0" w:noHBand="0" w:noVBand="1"/>
      </w:tblPr>
      <w:tblGrid>
        <w:gridCol w:w="3960"/>
      </w:tblGrid>
      <w:tr w:rsidR="00D06012" w:rsidRPr="007620BB" w14:paraId="51EA39DC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bookmarkEnd w:id="7"/>
          <w:p w14:paraId="68873892" w14:textId="775B89D9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Dated: </w:t>
            </w:r>
            <w:r w:rsidRPr="007620BB">
              <w:rPr>
                <w:rFonts w:eastAsia="Calibri"/>
              </w:rPr>
              <w:fldChar w:fldCharType="begin"/>
            </w:r>
            <w:r w:rsidRPr="007620BB">
              <w:rPr>
                <w:rFonts w:eastAsia="Calibri"/>
              </w:rPr>
              <w:instrText xml:space="preserve"> DATE  \@ "MMMM d, yyyy"  \* MERGEFORMAT </w:instrText>
            </w:r>
            <w:r w:rsidRPr="007620BB">
              <w:rPr>
                <w:rFonts w:eastAsia="Calibri"/>
              </w:rPr>
              <w:fldChar w:fldCharType="separate"/>
            </w:r>
            <w:r w:rsidR="00337705">
              <w:rPr>
                <w:rFonts w:eastAsia="Calibri"/>
                <w:noProof/>
              </w:rPr>
              <w:t>April 11, 2023</w:t>
            </w:r>
            <w:r w:rsidRPr="007620BB">
              <w:rPr>
                <w:rFonts w:eastAsia="Calibri"/>
              </w:rPr>
              <w:fldChar w:fldCharType="end"/>
            </w:r>
            <w:r w:rsidRPr="007620BB">
              <w:rPr>
                <w:rFonts w:eastAsia="Calibri"/>
              </w:rPr>
              <w:t>.</w:t>
            </w:r>
          </w:p>
          <w:p w14:paraId="2692343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</w:tc>
      </w:tr>
      <w:tr w:rsidR="00D06012" w:rsidRPr="007620BB" w14:paraId="2824F8AC" w14:textId="77777777" w:rsidTr="00964D93">
        <w:trPr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BA8DE2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{{ </w:t>
            </w:r>
            <w:r>
              <w:rPr>
                <w:rFonts w:eastAsia="Calibri"/>
              </w:rPr>
              <w:t>case</w:t>
            </w:r>
            <w:r w:rsidRPr="001E49FF">
              <w:rPr>
                <w:rFonts w:eastAsia="Calibri"/>
              </w:rPr>
              <w:t>.user_firm()</w:t>
            </w:r>
            <w:r w:rsidRPr="007620BB">
              <w:rPr>
                <w:rFonts w:eastAsia="Calibri"/>
              </w:rPr>
              <w:t xml:space="preserve"> | upper }}</w:t>
            </w:r>
          </w:p>
          <w:p w14:paraId="0CE1CC3B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4D649E98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6AD383AC" w14:textId="77777777" w:rsidTr="00964D93">
        <w:trPr>
          <w:trHeight w:val="785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4B4F4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{%p for atty in case.user_house() %}</w:t>
            </w:r>
          </w:p>
          <w:p w14:paraId="0B7EBFA6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atty }},</w:t>
            </w:r>
            <w:r>
              <w:rPr>
                <w:rFonts w:eastAsia="Calibri"/>
              </w:rPr>
              <w:t xml:space="preserve"> {{ atty.bar() }}</w:t>
            </w:r>
          </w:p>
          <w:p w14:paraId="188AEFF7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r w:rsidRPr="007620BB">
              <w:rPr>
                <w:rFonts w:eastAsia="Calibri"/>
                <w:color w:val="0070C0"/>
                <w:u w:val="single"/>
              </w:rPr>
              <w:t>{{ atty.email | lower }}</w:t>
            </w:r>
          </w:p>
          <w:p w14:paraId="25249419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endfor %} </w:t>
            </w:r>
          </w:p>
          <w:p w14:paraId="075253DC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r w:rsidRPr="00BD7EA1"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lastRenderedPageBreak/>
              <w:t>capitalize(case.colawyers().as_noun('attorney'))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case.user_clientlist().asnoun() }} </w:t>
            </w:r>
          </w:p>
          <w:p w14:paraId="7C67CB0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r w:rsidRPr="00BD7EA1">
              <w:rPr>
                <w:rFonts w:eastAsia="Calibri"/>
              </w:rPr>
              <w:t>{{ capitalize(case.colawyers().as_noun('attorney')) }}</w:t>
            </w:r>
            <w:r w:rsidRPr="007620BB">
              <w:rPr>
                <w:rFonts w:eastAsia="Calibri"/>
              </w:rPr>
              <w:t>: Same</w:t>
            </w:r>
          </w:p>
          <w:p w14:paraId="34E5B167" w14:textId="77777777" w:rsidR="00D06012" w:rsidRPr="007620BB" w:rsidRDefault="00D06012" w:rsidP="00964D93">
            <w:pPr>
              <w:widowControl w:val="0"/>
              <w:rPr>
                <w:rFonts w:eastAsia="Calibri"/>
                <w:u w:val="single"/>
              </w:rPr>
            </w:pPr>
          </w:p>
        </w:tc>
      </w:tr>
      <w:tr w:rsidR="00D06012" w:rsidRPr="007620BB" w14:paraId="7CEBABF5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4F6F53B8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lastRenderedPageBreak/>
              <w:t xml:space="preserve">{%tr for  pair in  </w:t>
            </w:r>
            <w:r>
              <w:rPr>
                <w:rFonts w:eastAsia="Calibri"/>
              </w:rPr>
              <w:t>case.cofirms()</w:t>
            </w:r>
            <w:r w:rsidRPr="007620BB">
              <w:rPr>
                <w:rFonts w:eastAsia="Calibri"/>
              </w:rPr>
              <w:t xml:space="preserve"> %}</w:t>
            </w:r>
          </w:p>
        </w:tc>
      </w:tr>
      <w:tr w:rsidR="00D06012" w:rsidRPr="007620BB" w14:paraId="6A260113" w14:textId="77777777" w:rsidTr="00964D93">
        <w:trPr>
          <w:trHeight w:val="395"/>
          <w:jc w:val="right"/>
        </w:trPr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30C85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0282B901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pair | upper }}</w:t>
            </w:r>
          </w:p>
          <w:p w14:paraId="6C00178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</w:p>
          <w:p w14:paraId="5A9390C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By:</w:t>
            </w:r>
          </w:p>
        </w:tc>
      </w:tr>
      <w:tr w:rsidR="00D06012" w:rsidRPr="007620BB" w14:paraId="08226D80" w14:textId="77777777" w:rsidTr="00964D93">
        <w:trPr>
          <w:trHeight w:val="527"/>
          <w:jc w:val="right"/>
        </w:trPr>
        <w:tc>
          <w:tcPr>
            <w:tcW w:w="3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42D7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{%p for atty in case.attorneys_for(pair) %}</w:t>
            </w:r>
          </w:p>
          <w:p w14:paraId="6E51EA5A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{{ atty }},</w:t>
            </w:r>
            <w:r>
              <w:rPr>
                <w:rFonts w:eastAsia="Calibri"/>
              </w:rPr>
              <w:t xml:space="preserve"> {{ atty.bar() }}</w:t>
            </w:r>
          </w:p>
          <w:p w14:paraId="579865A5" w14:textId="77777777" w:rsidR="00D06012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if atty.pro_hac_vice</w:t>
            </w:r>
            <w:r>
              <w:rPr>
                <w:rFonts w:eastAsia="Calibri"/>
              </w:rPr>
              <w:t>()</w:t>
            </w:r>
            <w:r w:rsidRPr="007620BB">
              <w:rPr>
                <w:rFonts w:eastAsia="Calibri"/>
              </w:rPr>
              <w:t xml:space="preserve"> %} </w:t>
            </w:r>
          </w:p>
          <w:p w14:paraId="0C805AF6" w14:textId="77777777" w:rsidR="00D06012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  <w:i/>
                <w:iCs/>
              </w:rPr>
              <w:t>pro hac vice</w:t>
            </w:r>
          </w:p>
          <w:p w14:paraId="332E580C" w14:textId="77777777" w:rsidR="00D06012" w:rsidRPr="00BD7EA1" w:rsidRDefault="00D06012" w:rsidP="00964D93">
            <w:pPr>
              <w:widowControl w:val="0"/>
              <w:rPr>
                <w:rFonts w:eastAsia="Calibri"/>
                <w:i/>
                <w:iCs/>
              </w:rPr>
            </w:pPr>
            <w:r w:rsidRPr="007620BB">
              <w:rPr>
                <w:rFonts w:eastAsia="Calibri"/>
              </w:rPr>
              <w:t>{%</w:t>
            </w:r>
            <w:r>
              <w:rPr>
                <w:rFonts w:eastAsia="Calibri"/>
              </w:rPr>
              <w:t>p</w:t>
            </w:r>
            <w:r w:rsidRPr="007620BB">
              <w:rPr>
                <w:rFonts w:eastAsia="Calibri"/>
              </w:rPr>
              <w:t xml:space="preserve"> endif %}</w:t>
            </w:r>
          </w:p>
          <w:p w14:paraId="13F4A58B" w14:textId="77777777" w:rsidR="00D06012" w:rsidRPr="007620BB" w:rsidRDefault="00D06012" w:rsidP="00964D93">
            <w:pPr>
              <w:widowControl w:val="0"/>
              <w:rPr>
                <w:rFonts w:eastAsia="Calibri"/>
                <w:color w:val="0070C0"/>
                <w:u w:val="single"/>
              </w:rPr>
            </w:pPr>
            <w:r w:rsidRPr="007620BB">
              <w:rPr>
                <w:rFonts w:eastAsia="Calibri"/>
                <w:color w:val="0070C0"/>
                <w:u w:val="single"/>
              </w:rPr>
              <w:t>{{ atty.email | lower }}</w:t>
            </w:r>
          </w:p>
          <w:p w14:paraId="2B7F8F8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{%p endfor %} </w:t>
            </w:r>
          </w:p>
          <w:p w14:paraId="57B1F333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Of </w:t>
            </w:r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capitalize(</w:t>
            </w:r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.colawyers().as_noun('attorney'))</w:t>
            </w:r>
            <w:r w:rsidRPr="007620BB">
              <w:rPr>
                <w:rFonts w:eastAsia="Calibri"/>
              </w:rPr>
              <w:t xml:space="preserve"> }}</w:t>
            </w:r>
            <w:r>
              <w:rPr>
                <w:rFonts w:eastAsia="Calibri"/>
              </w:rPr>
              <w:t xml:space="preserve"> </w:t>
            </w:r>
            <w:r w:rsidRPr="007620BB">
              <w:rPr>
                <w:rFonts w:eastAsia="Calibri"/>
              </w:rPr>
              <w:t xml:space="preserve">for {{ case.user_clientlist().asnoun() }} </w:t>
            </w:r>
          </w:p>
          <w:p w14:paraId="60CBDE77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 xml:space="preserve">Trial </w:t>
            </w:r>
            <w:r>
              <w:rPr>
                <w:rFonts w:eastAsia="Calibri"/>
              </w:rPr>
              <w:t xml:space="preserve">{{ </w:t>
            </w:r>
            <w:r w:rsidRPr="00BD7EA1">
              <w:rPr>
                <w:rFonts w:eastAsia="Calibri"/>
              </w:rPr>
              <w:t>capitalize(</w:t>
            </w:r>
            <w:r>
              <w:rPr>
                <w:rFonts w:eastAsia="Calibri"/>
              </w:rPr>
              <w:t>case</w:t>
            </w:r>
            <w:r w:rsidRPr="00BD7EA1">
              <w:rPr>
                <w:rFonts w:eastAsia="Calibri"/>
              </w:rPr>
              <w:t>.colawyers().as_noun('attorney'))</w:t>
            </w:r>
            <w:r w:rsidRPr="007620BB">
              <w:rPr>
                <w:rFonts w:eastAsia="Calibri"/>
              </w:rPr>
              <w:t xml:space="preserve"> }}: Same</w:t>
            </w:r>
          </w:p>
        </w:tc>
      </w:tr>
      <w:tr w:rsidR="00D06012" w:rsidRPr="007620BB" w14:paraId="51B07A5D" w14:textId="77777777" w:rsidTr="00964D93">
        <w:trPr>
          <w:trHeight w:val="300"/>
          <w:jc w:val="right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2BCF7B0D" w14:textId="77777777" w:rsidR="00D06012" w:rsidRPr="007620BB" w:rsidRDefault="00D06012" w:rsidP="00964D93">
            <w:pPr>
              <w:widowControl w:val="0"/>
              <w:rPr>
                <w:rFonts w:eastAsia="Calibri"/>
              </w:rPr>
            </w:pPr>
            <w:r w:rsidRPr="007620BB">
              <w:rPr>
                <w:rFonts w:eastAsia="Calibri"/>
              </w:rPr>
              <w:t>{%tr endfor %}</w:t>
            </w:r>
          </w:p>
        </w:tc>
      </w:tr>
    </w:tbl>
    <w:p w14:paraId="4E49E59E" w14:textId="77777777" w:rsidR="00221EB5" w:rsidRPr="007620BB" w:rsidRDefault="00221EB5" w:rsidP="00221EB5">
      <w:pPr>
        <w:ind w:left="3600"/>
        <w:rPr>
          <w:rFonts w:eastAsia="Calibri"/>
        </w:rPr>
      </w:pPr>
      <w:r w:rsidRPr="00984EA2">
        <w:rPr>
          <w:rFonts w:eastAsia="Calibri"/>
          <w:highlight w:val="yellow"/>
        </w:rPr>
        <w:t>{%p endif %}</w:t>
      </w:r>
      <w:r>
        <w:rPr>
          <w:rFonts w:eastAsia="Calibri"/>
        </w:rPr>
        <w:t xml:space="preserve"> </w:t>
      </w:r>
    </w:p>
    <w:p w14:paraId="25E415B7" w14:textId="00D5EEA7" w:rsidR="00C14668" w:rsidRPr="007631DB" w:rsidRDefault="00C14668" w:rsidP="00485639">
      <w:pPr>
        <w:pStyle w:val="Title"/>
        <w:widowControl/>
        <w:ind w:right="90"/>
      </w:pPr>
    </w:p>
    <w:sectPr w:rsidR="00C14668" w:rsidRPr="007631DB" w:rsidSect="006457B2">
      <w:footerReference w:type="default" r:id="rId13"/>
      <w:pgSz w:w="12240" w:h="15840" w:code="1"/>
      <w:pgMar w:top="-1440" w:right="1440" w:bottom="-1440" w:left="1440" w:header="720" w:footer="432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06076" w14:textId="77777777" w:rsidR="00E954A0" w:rsidRDefault="00E954A0">
      <w:r>
        <w:separator/>
      </w:r>
    </w:p>
  </w:endnote>
  <w:endnote w:type="continuationSeparator" w:id="0">
    <w:p w14:paraId="13423F53" w14:textId="77777777" w:rsidR="00E954A0" w:rsidRDefault="00E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7CD8" w14:textId="6DC88338" w:rsidR="00665C41" w:rsidRPr="00665C41" w:rsidRDefault="006C3DBD" w:rsidP="00003EC8">
    <w:pPr>
      <w:pStyle w:val="SingleSpacing"/>
      <w:ind w:right="4770"/>
      <w:rPr>
        <w:sz w:val="20"/>
        <w:szCs w:val="20"/>
      </w:rPr>
    </w:pPr>
    <w:r>
      <w:rPr>
        <w:b/>
        <w:caps/>
        <w:noProof/>
        <w:sz w:val="20"/>
        <w:szCs w:val="20"/>
      </w:rPr>
      <w:drawing>
        <wp:anchor distT="0" distB="0" distL="114300" distR="114300" simplePos="0" relativeHeight="251664896" behindDoc="0" locked="0" layoutInCell="1" allowOverlap="1" wp14:anchorId="14A1C0D3" wp14:editId="799CE55E">
          <wp:simplePos x="0" y="0"/>
          <wp:positionH relativeFrom="margin">
            <wp:align>right</wp:align>
          </wp:positionH>
          <wp:positionV relativeFrom="paragraph">
            <wp:posOffset>-323850</wp:posOffset>
          </wp:positionV>
          <wp:extent cx="2641600" cy="826770"/>
          <wp:effectExtent l="0" t="0" r="0" b="0"/>
          <wp:wrapThrough wrapText="bothSides">
            <wp:wrapPolygon edited="0">
              <wp:start x="4206" y="995"/>
              <wp:lineTo x="4050" y="5972"/>
              <wp:lineTo x="6387" y="9954"/>
              <wp:lineTo x="8879" y="9954"/>
              <wp:lineTo x="7165" y="11945"/>
              <wp:lineTo x="6854" y="16424"/>
              <wp:lineTo x="7321" y="20903"/>
              <wp:lineTo x="14019" y="20903"/>
              <wp:lineTo x="14019" y="17917"/>
              <wp:lineTo x="14642" y="14931"/>
              <wp:lineTo x="14019" y="11945"/>
              <wp:lineTo x="12462" y="9954"/>
              <wp:lineTo x="14954" y="9954"/>
              <wp:lineTo x="17602" y="5972"/>
              <wp:lineTo x="17446" y="995"/>
              <wp:lineTo x="4206" y="995"/>
            </wp:wrapPolygon>
          </wp:wrapThrough>
          <wp:docPr id="2" name="Picture 2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1600" cy="826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AD1" w:rsidRPr="00665C41">
      <w:rPr>
        <w:b/>
        <w:caps/>
        <w:noProof/>
        <w:sz w:val="20"/>
        <w:szCs w:val="20"/>
      </w:rPr>
      <w:t xml:space="preserve">{{ </w:t>
    </w:r>
    <w:r w:rsidR="00A358AE" w:rsidRPr="00665C41">
      <w:rPr>
        <w:b/>
        <w:caps/>
        <w:noProof/>
        <w:sz w:val="20"/>
        <w:szCs w:val="20"/>
      </w:rPr>
      <w:t>case.document_title()</w:t>
    </w:r>
    <w:r w:rsidR="00A358AE" w:rsidRPr="00665C41">
      <w:rPr>
        <w:b/>
        <w:noProof/>
        <w:sz w:val="20"/>
        <w:szCs w:val="20"/>
      </w:rPr>
      <w:t xml:space="preserve"> </w:t>
    </w:r>
    <w:r w:rsidR="00751AD1" w:rsidRPr="00665C41">
      <w:rPr>
        <w:b/>
        <w:caps/>
        <w:noProof/>
        <w:sz w:val="20"/>
        <w:szCs w:val="20"/>
      </w:rPr>
      <w:t xml:space="preserve">}} </w:t>
    </w:r>
    <w:r w:rsidR="00115198" w:rsidRPr="00665C41">
      <w:rPr>
        <w:sz w:val="20"/>
        <w:szCs w:val="20"/>
      </w:rPr>
      <w:t xml:space="preserve">– Page </w:t>
    </w:r>
    <w:r w:rsidR="00115198" w:rsidRPr="00665C41">
      <w:rPr>
        <w:sz w:val="20"/>
        <w:szCs w:val="20"/>
      </w:rPr>
      <w:fldChar w:fldCharType="begin"/>
    </w:r>
    <w:r w:rsidR="00115198" w:rsidRPr="00665C41">
      <w:rPr>
        <w:sz w:val="20"/>
        <w:szCs w:val="20"/>
      </w:rPr>
      <w:instrText xml:space="preserve"> PAGE  \* MERGEFORMAT </w:instrText>
    </w:r>
    <w:r w:rsidR="00115198" w:rsidRPr="00665C41">
      <w:rPr>
        <w:sz w:val="20"/>
        <w:szCs w:val="20"/>
      </w:rPr>
      <w:fldChar w:fldCharType="separate"/>
    </w:r>
    <w:r w:rsidR="00115198" w:rsidRPr="00665C41">
      <w:rPr>
        <w:sz w:val="20"/>
        <w:szCs w:val="20"/>
      </w:rPr>
      <w:t>4</w:t>
    </w:r>
    <w:r w:rsidR="00115198" w:rsidRPr="00665C41">
      <w:rPr>
        <w:sz w:val="20"/>
        <w:szCs w:val="20"/>
      </w:rPr>
      <w:fldChar w:fldCharType="end"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  <w:r w:rsidR="00381FEB">
      <w:rPr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832B6" w14:textId="371AE9ED" w:rsidR="00115198" w:rsidRPr="00CB633E" w:rsidRDefault="006C3DBD" w:rsidP="00CB633E">
    <w:pPr>
      <w:pStyle w:val="SingleSpacing"/>
      <w:ind w:right="4320"/>
      <w:rPr>
        <w:sz w:val="20"/>
        <w:szCs w:val="20"/>
      </w:rPr>
    </w:pPr>
    <w:r>
      <w:rPr>
        <w:b/>
        <w:caps/>
        <w:noProof/>
        <w:sz w:val="20"/>
        <w:szCs w:val="20"/>
      </w:rPr>
      <w:drawing>
        <wp:anchor distT="0" distB="0" distL="114300" distR="114300" simplePos="0" relativeHeight="251666944" behindDoc="0" locked="0" layoutInCell="1" allowOverlap="1" wp14:anchorId="5EE88A60" wp14:editId="32AE58E3">
          <wp:simplePos x="0" y="0"/>
          <wp:positionH relativeFrom="margin">
            <wp:align>right</wp:align>
          </wp:positionH>
          <wp:positionV relativeFrom="paragraph">
            <wp:posOffset>-485140</wp:posOffset>
          </wp:positionV>
          <wp:extent cx="2647950" cy="828675"/>
          <wp:effectExtent l="0" t="0" r="0" b="9525"/>
          <wp:wrapThrough wrapText="bothSides">
            <wp:wrapPolygon edited="0">
              <wp:start x="4196" y="993"/>
              <wp:lineTo x="4040" y="5959"/>
              <wp:lineTo x="6371" y="9931"/>
              <wp:lineTo x="8858" y="9931"/>
              <wp:lineTo x="7148" y="11917"/>
              <wp:lineTo x="6837" y="17379"/>
              <wp:lineTo x="7304" y="21352"/>
              <wp:lineTo x="13986" y="21352"/>
              <wp:lineTo x="13830" y="17876"/>
              <wp:lineTo x="14607" y="16883"/>
              <wp:lineTo x="14141" y="12414"/>
              <wp:lineTo x="12432" y="9931"/>
              <wp:lineTo x="14918" y="9931"/>
              <wp:lineTo x="17560" y="5959"/>
              <wp:lineTo x="17404" y="993"/>
              <wp:lineTo x="4196" y="993"/>
            </wp:wrapPolygon>
          </wp:wrapThrough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828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5C33">
      <w:rPr>
        <w:b/>
        <w:sz w:val="22"/>
        <w:szCs w:val="22"/>
      </w:rPr>
      <w:t>C</w:t>
    </w:r>
    <w:r w:rsidR="00115198">
      <w:rPr>
        <w:b/>
        <w:sz w:val="22"/>
        <w:szCs w:val="22"/>
      </w:rPr>
      <w:t>ERTIFICATE OF SERVICE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B9CDA" w14:textId="77777777" w:rsidR="00E954A0" w:rsidRDefault="00E954A0">
      <w:r>
        <w:separator/>
      </w:r>
    </w:p>
  </w:footnote>
  <w:footnote w:type="continuationSeparator" w:id="0">
    <w:p w14:paraId="66991D3E" w14:textId="77777777" w:rsidR="00E954A0" w:rsidRDefault="00E95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20FD4" w14:textId="6A45C622" w:rsidR="00C21CEE" w:rsidRDefault="002C4CB2" w:rsidP="00FC78DB">
    <w:pPr>
      <w:pStyle w:val="Header"/>
      <w:tabs>
        <w:tab w:val="clear" w:pos="4320"/>
        <w:tab w:val="clear" w:pos="8640"/>
        <w:tab w:val="right" w:pos="9360"/>
      </w:tabs>
      <w:ind w:left="-1440"/>
    </w:pPr>
    <w:r>
      <w:t xml:space="preserve">{%p if </w:t>
    </w:r>
    <w:r w:rsidR="00092CDD">
      <w:t>case.juris.</w:t>
    </w:r>
    <w:r w:rsidR="00DB0713">
      <w:t>jurisdiction</w:t>
    </w:r>
    <w:r w:rsidR="00092CDD">
      <w:t>.name.text == ‘state’</w:t>
    </w:r>
    <w:r w:rsidR="00CE46C5">
      <w:t xml:space="preserve"> </w:t>
    </w:r>
    <w:r w:rsidR="00C21CEE">
      <w:t>%}</w:t>
    </w:r>
  </w:p>
  <w:p w14:paraId="57528FFC" w14:textId="47AFACE3" w:rsidR="00CA107A" w:rsidRDefault="00C21CEE" w:rsidP="00FC78DB">
    <w:pPr>
      <w:pStyle w:val="Header"/>
      <w:tabs>
        <w:tab w:val="clear" w:pos="4320"/>
        <w:tab w:val="clear" w:pos="8640"/>
        <w:tab w:val="right" w:pos="9360"/>
      </w:tabs>
      <w:ind w:left="-1440"/>
    </w:pPr>
    <w:r>
      <w:t xml:space="preserve">{%p if </w:t>
    </w:r>
    <w:r w:rsidR="00CE46C5">
      <w:t>case.juris.state.name.text in (‘OR’, ‘CA’)</w:t>
    </w:r>
    <w:r w:rsidR="002C4CB2">
      <w:t xml:space="preserve"> %}</w:t>
    </w:r>
  </w:p>
  <w:p w14:paraId="0FE16393" w14:textId="1ABDE3CE" w:rsidR="00AF60C8" w:rsidRDefault="00197192" w:rsidP="00AF60C8">
    <w:pPr>
      <w:pStyle w:val="Header"/>
      <w:tabs>
        <w:tab w:val="clear" w:pos="4320"/>
        <w:tab w:val="clear" w:pos="8640"/>
        <w:tab w:val="right" w:pos="9360"/>
      </w:tabs>
      <w:ind w:left="-1440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A97C5E" wp14:editId="57E27C69">
              <wp:simplePos x="0" y="0"/>
              <wp:positionH relativeFrom="leftMargin">
                <wp:posOffset>228600</wp:posOffset>
              </wp:positionH>
              <wp:positionV relativeFrom="margin">
                <wp:posOffset>0</wp:posOffset>
              </wp:positionV>
              <wp:extent cx="457200" cy="8275320"/>
              <wp:effectExtent l="0" t="0" r="0" b="0"/>
              <wp:wrapNone/>
              <wp:docPr id="5" name="LineNumbers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82753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73090B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</w:t>
                          </w:r>
                        </w:p>
                        <w:p w14:paraId="542EC3C9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</w:t>
                          </w:r>
                        </w:p>
                        <w:p w14:paraId="2119D93A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3</w:t>
                          </w:r>
                        </w:p>
                        <w:p w14:paraId="77AF4C6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4</w:t>
                          </w:r>
                        </w:p>
                        <w:p w14:paraId="1B13E0F2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5</w:t>
                          </w:r>
                        </w:p>
                        <w:p w14:paraId="64A95464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6</w:t>
                          </w:r>
                        </w:p>
                        <w:p w14:paraId="4F176E2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7</w:t>
                          </w:r>
                        </w:p>
                        <w:p w14:paraId="50EA72C3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8</w:t>
                          </w:r>
                        </w:p>
                        <w:p w14:paraId="4D418871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9</w:t>
                          </w:r>
                        </w:p>
                        <w:p w14:paraId="661C3C94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10</w:t>
                          </w:r>
                        </w:p>
                        <w:p w14:paraId="644CD853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11</w:t>
                          </w:r>
                        </w:p>
                        <w:p w14:paraId="7313CAD5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12</w:t>
                          </w:r>
                        </w:p>
                        <w:p w14:paraId="59592FA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13</w:t>
                          </w:r>
                        </w:p>
                        <w:p w14:paraId="4D873267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14</w:t>
                          </w:r>
                        </w:p>
                        <w:p w14:paraId="56A56D7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15</w:t>
                          </w:r>
                        </w:p>
                        <w:p w14:paraId="2366269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16</w:t>
                          </w:r>
                        </w:p>
                        <w:p w14:paraId="20E3EC1E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17</w:t>
                          </w:r>
                        </w:p>
                        <w:p w14:paraId="62E5EC46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18</w:t>
                          </w:r>
                        </w:p>
                        <w:p w14:paraId="29A62E2B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19</w:t>
                          </w:r>
                        </w:p>
                        <w:p w14:paraId="6746014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20</w:t>
                          </w:r>
                        </w:p>
                        <w:p w14:paraId="03AD1DC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21</w:t>
                          </w:r>
                        </w:p>
                        <w:p w14:paraId="235CFCBE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22</w:t>
                          </w:r>
                        </w:p>
                        <w:p w14:paraId="4158D280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23</w:t>
                          </w:r>
                        </w:p>
                        <w:p w14:paraId="07904B4D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24</w:t>
                          </w:r>
                        </w:p>
                        <w:p w14:paraId="45A5716F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25</w:t>
                          </w:r>
                        </w:p>
                        <w:p w14:paraId="76FD8C75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  <w:r>
                            <w:t>26</w:t>
                          </w:r>
                        </w:p>
                        <w:p w14:paraId="78025C3C" w14:textId="77777777" w:rsidR="00115198" w:rsidRDefault="00115198" w:rsidP="00FC78DB">
                          <w:pPr>
                            <w:spacing w:line="508" w:lineRule="exact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A97C5E" id="_x0000_t202" coordsize="21600,21600" o:spt="202" path="m,l,21600r21600,l21600,xe">
              <v:stroke joinstyle="miter"/>
              <v:path gradientshapeok="t" o:connecttype="rect"/>
            </v:shapetype>
            <v:shape id="LineNumbers" o:spid="_x0000_s1026" type="#_x0000_t202" style="position:absolute;left:0;text-align:left;margin-left:18pt;margin-top:0;width:36pt;height:651.6pt;z-index:251658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" stroked="f">
              <v:textbox inset="0,0,0,0">
                <w:txbxContent>
                  <w:p w14:paraId="2C73090B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</w:t>
                    </w:r>
                  </w:p>
                  <w:p w14:paraId="542EC3C9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</w:t>
                    </w:r>
                  </w:p>
                  <w:p w14:paraId="2119D93A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3</w:t>
                    </w:r>
                  </w:p>
                  <w:p w14:paraId="77AF4C6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4</w:t>
                    </w:r>
                  </w:p>
                  <w:p w14:paraId="1B13E0F2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5</w:t>
                    </w:r>
                  </w:p>
                  <w:p w14:paraId="64A95464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6</w:t>
                    </w:r>
                  </w:p>
                  <w:p w14:paraId="4F176E2C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7</w:t>
                    </w:r>
                  </w:p>
                  <w:p w14:paraId="50EA72C3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8</w:t>
                    </w:r>
                  </w:p>
                  <w:p w14:paraId="4D418871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9</w:t>
                    </w:r>
                  </w:p>
                  <w:p w14:paraId="661C3C94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10</w:t>
                    </w:r>
                  </w:p>
                  <w:p w14:paraId="644CD853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11</w:t>
                    </w:r>
                  </w:p>
                  <w:p w14:paraId="7313CAD5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12</w:t>
                    </w:r>
                  </w:p>
                  <w:p w14:paraId="59592FA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13</w:t>
                    </w:r>
                  </w:p>
                  <w:p w14:paraId="4D873267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14</w:t>
                    </w:r>
                  </w:p>
                  <w:p w14:paraId="56A56D7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15</w:t>
                    </w:r>
                  </w:p>
                  <w:p w14:paraId="2366269C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16</w:t>
                    </w:r>
                  </w:p>
                  <w:p w14:paraId="20E3EC1E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17</w:t>
                    </w:r>
                  </w:p>
                  <w:p w14:paraId="62E5EC46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18</w:t>
                    </w:r>
                  </w:p>
                  <w:p w14:paraId="29A62E2B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19</w:t>
                    </w:r>
                  </w:p>
                  <w:p w14:paraId="6746014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20</w:t>
                    </w:r>
                  </w:p>
                  <w:p w14:paraId="03AD1DC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21</w:t>
                    </w:r>
                  </w:p>
                  <w:p w14:paraId="235CFCBE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22</w:t>
                    </w:r>
                  </w:p>
                  <w:p w14:paraId="4158D280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23</w:t>
                    </w:r>
                  </w:p>
                  <w:p w14:paraId="07904B4D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24</w:t>
                    </w:r>
                  </w:p>
                  <w:p w14:paraId="45A5716F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25</w:t>
                    </w:r>
                  </w:p>
                  <w:p w14:paraId="76FD8C75" w14:textId="77777777" w:rsidR="00115198" w:rsidRDefault="00115198" w:rsidP="00FC78DB">
                    <w:pPr>
                      <w:spacing w:line="508" w:lineRule="exact"/>
                      <w:jc w:val="right"/>
                    </w:pPr>
                    <w:r>
                      <w:t>26</w:t>
                    </w:r>
                  </w:p>
                  <w:p w14:paraId="78025C3C" w14:textId="77777777" w:rsidR="00115198" w:rsidRDefault="00115198" w:rsidP="00FC78DB">
                    <w:pPr>
                      <w:spacing w:line="508" w:lineRule="exact"/>
                      <w:jc w:val="right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AC66E5"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0" allowOverlap="1" wp14:anchorId="27118703" wp14:editId="5B6C5B72">
              <wp:simplePos x="0" y="0"/>
              <wp:positionH relativeFrom="margin">
                <wp:posOffset>-28575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6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543741" id="RightBorder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2.25pt,0" to="-2.2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" o:allowincell="f">
              <w10:wrap anchorx="margin" anchory="page"/>
            </v:line>
          </w:pict>
        </mc:Fallback>
      </mc:AlternateContent>
    </w:r>
    <w:r w:rsidR="00AC66E5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4D86CD7" wp14:editId="67D4ACF0">
              <wp:simplePos x="0" y="0"/>
              <wp:positionH relativeFrom="margin">
                <wp:posOffset>-104775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1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FD4BB" id="RightBorder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-8.25pt,0" to="-8.25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" o:allowincell="f">
              <w10:wrap anchorx="margin" anchory="page"/>
            </v:line>
          </w:pict>
        </mc:Fallback>
      </mc:AlternateContent>
    </w:r>
    <w:r w:rsidR="007B3C9A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2D11F85" wp14:editId="5C0833F1">
              <wp:simplePos x="0" y="0"/>
              <wp:positionH relativeFrom="margin">
                <wp:posOffset>5943600</wp:posOffset>
              </wp:positionH>
              <wp:positionV relativeFrom="page">
                <wp:posOffset>0</wp:posOffset>
              </wp:positionV>
              <wp:extent cx="0" cy="10058400"/>
              <wp:effectExtent l="0" t="0" r="38100" b="19050"/>
              <wp:wrapNone/>
              <wp:docPr id="4" name="Right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A438D" id="RightBorder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468pt,0" to="468pt,1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" o:allowincell="f">
              <w10:wrap anchorx="margin" anchory="page"/>
            </v:line>
          </w:pict>
        </mc:Fallback>
      </mc:AlternateContent>
    </w:r>
  </w:p>
  <w:p w14:paraId="4651C2B4" w14:textId="4026FBA1" w:rsidR="00115198" w:rsidRDefault="00CA107A" w:rsidP="00AF60C8">
    <w:pPr>
      <w:pStyle w:val="Header"/>
      <w:tabs>
        <w:tab w:val="clear" w:pos="4320"/>
        <w:tab w:val="clear" w:pos="8640"/>
        <w:tab w:val="right" w:pos="9360"/>
      </w:tabs>
      <w:ind w:left="-1440"/>
    </w:pPr>
    <w:r>
      <w:t>{%p endif %}</w:t>
    </w:r>
  </w:p>
  <w:p w14:paraId="1F3A8453" w14:textId="36028BE7" w:rsidR="00C21CEE" w:rsidRPr="00CA107A" w:rsidRDefault="00C21CEE" w:rsidP="00FC78DB">
    <w:pPr>
      <w:pStyle w:val="SingleSpacing"/>
      <w:ind w:left="-1440" w:right="4320"/>
      <w:rPr>
        <w:b/>
        <w:szCs w:val="20"/>
      </w:rPr>
    </w:pPr>
    <w:r>
      <w:t>{%p endif %}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C73E21"/>
    <w:multiLevelType w:val="hybridMultilevel"/>
    <w:tmpl w:val="47DC3E62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30FC8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D03D5"/>
    <w:multiLevelType w:val="hybridMultilevel"/>
    <w:tmpl w:val="47DC3E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754C3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5B7882"/>
    <w:multiLevelType w:val="singleLevel"/>
    <w:tmpl w:val="E56635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6" w15:restartNumberingAfterBreak="0">
    <w:nsid w:val="161C721A"/>
    <w:multiLevelType w:val="hybridMultilevel"/>
    <w:tmpl w:val="1ABAA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91CC0"/>
    <w:multiLevelType w:val="hybridMultilevel"/>
    <w:tmpl w:val="71D2F64A"/>
    <w:lvl w:ilvl="0" w:tplc="FDCE9524">
      <w:start w:val="1"/>
      <w:numFmt w:val="upperRoman"/>
      <w:pStyle w:val="Heading2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1C76"/>
    <w:multiLevelType w:val="hybridMultilevel"/>
    <w:tmpl w:val="52B2E09C"/>
    <w:lvl w:ilvl="0" w:tplc="39C8145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041D0A"/>
    <w:multiLevelType w:val="hybridMultilevel"/>
    <w:tmpl w:val="4A249B9E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268E"/>
    <w:multiLevelType w:val="hybridMultilevel"/>
    <w:tmpl w:val="AF9EBF14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437C5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B83107"/>
    <w:multiLevelType w:val="hybridMultilevel"/>
    <w:tmpl w:val="34DEB22C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F19DC"/>
    <w:multiLevelType w:val="hybridMultilevel"/>
    <w:tmpl w:val="95B0EF40"/>
    <w:lvl w:ilvl="0" w:tplc="67F8FE7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5377AB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818AB"/>
    <w:multiLevelType w:val="hybridMultilevel"/>
    <w:tmpl w:val="CF6C178C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E538DC"/>
    <w:multiLevelType w:val="hybridMultilevel"/>
    <w:tmpl w:val="5BD8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07E36"/>
    <w:multiLevelType w:val="hybridMultilevel"/>
    <w:tmpl w:val="80D6F790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0F683C"/>
    <w:multiLevelType w:val="multilevel"/>
    <w:tmpl w:val="49862E1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70E83900"/>
    <w:multiLevelType w:val="hybridMultilevel"/>
    <w:tmpl w:val="ED3E1050"/>
    <w:lvl w:ilvl="0" w:tplc="065E8BD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9FE47A5"/>
    <w:multiLevelType w:val="hybridMultilevel"/>
    <w:tmpl w:val="8D580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C6B91"/>
    <w:multiLevelType w:val="singleLevel"/>
    <w:tmpl w:val="C7300C7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75"/>
      </w:pPr>
      <w:rPr>
        <w:rFonts w:hint="default"/>
      </w:rPr>
    </w:lvl>
  </w:abstractNum>
  <w:abstractNum w:abstractNumId="22" w15:restartNumberingAfterBreak="0">
    <w:nsid w:val="7F8C6F76"/>
    <w:multiLevelType w:val="hybridMultilevel"/>
    <w:tmpl w:val="7E90F390"/>
    <w:lvl w:ilvl="0" w:tplc="39C81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85064">
    <w:abstractNumId w:val="5"/>
  </w:num>
  <w:num w:numId="2" w16cid:durableId="1055616208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Roman"/>
        <w:lvlText w:val="%3."/>
        <w:lvlJc w:val="left"/>
      </w:lvl>
    </w:lvlOverride>
    <w:lvlOverride w:ilvl="3">
      <w:startOverride w:val="1"/>
      <w:lvl w:ilvl="3">
        <w:start w:val="1"/>
        <w:numFmt w:val="decimal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Roman"/>
        <w:lvlText w:val="%6."/>
        <w:lvlJc w:val="left"/>
      </w:lvl>
    </w:lvlOverride>
    <w:lvlOverride w:ilvl="6">
      <w:startOverride w:val="1"/>
      <w:lvl w:ilvl="6">
        <w:start w:val="1"/>
        <w:numFmt w:val="decimal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3" w16cid:durableId="359671683">
    <w:abstractNumId w:val="21"/>
  </w:num>
  <w:num w:numId="4" w16cid:durableId="1402757374">
    <w:abstractNumId w:val="13"/>
  </w:num>
  <w:num w:numId="5" w16cid:durableId="755831841">
    <w:abstractNumId w:val="19"/>
  </w:num>
  <w:num w:numId="6" w16cid:durableId="1461340235">
    <w:abstractNumId w:val="18"/>
  </w:num>
  <w:num w:numId="7" w16cid:durableId="919563986">
    <w:abstractNumId w:val="13"/>
  </w:num>
  <w:num w:numId="8" w16cid:durableId="2108498455">
    <w:abstractNumId w:val="4"/>
  </w:num>
  <w:num w:numId="9" w16cid:durableId="909115669">
    <w:abstractNumId w:val="2"/>
  </w:num>
  <w:num w:numId="10" w16cid:durableId="16197341">
    <w:abstractNumId w:val="22"/>
  </w:num>
  <w:num w:numId="11" w16cid:durableId="2046755331">
    <w:abstractNumId w:val="15"/>
  </w:num>
  <w:num w:numId="12" w16cid:durableId="1462533207">
    <w:abstractNumId w:val="11"/>
  </w:num>
  <w:num w:numId="13" w16cid:durableId="1460025550">
    <w:abstractNumId w:val="16"/>
  </w:num>
  <w:num w:numId="14" w16cid:durableId="196771828">
    <w:abstractNumId w:val="20"/>
  </w:num>
  <w:num w:numId="15" w16cid:durableId="1830822269">
    <w:abstractNumId w:val="14"/>
  </w:num>
  <w:num w:numId="16" w16cid:durableId="1221943919">
    <w:abstractNumId w:val="7"/>
  </w:num>
  <w:num w:numId="17" w16cid:durableId="225260556">
    <w:abstractNumId w:val="10"/>
  </w:num>
  <w:num w:numId="18" w16cid:durableId="1777408388">
    <w:abstractNumId w:val="8"/>
  </w:num>
  <w:num w:numId="19" w16cid:durableId="1482579489">
    <w:abstractNumId w:val="17"/>
  </w:num>
  <w:num w:numId="20" w16cid:durableId="653528802">
    <w:abstractNumId w:val="9"/>
  </w:num>
  <w:num w:numId="21" w16cid:durableId="846746684">
    <w:abstractNumId w:val="12"/>
  </w:num>
  <w:num w:numId="22" w16cid:durableId="1675107987">
    <w:abstractNumId w:val="6"/>
  </w:num>
  <w:num w:numId="23" w16cid:durableId="1136988964">
    <w:abstractNumId w:val="3"/>
  </w:num>
  <w:num w:numId="24" w16cid:durableId="91359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rawingGridVerticalSpacing w:val="65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ttorneyName" w:val="0"/>
    <w:docVar w:name="CaptionBoxStyle" w:val="0"/>
    <w:docVar w:name="CourtAlignment" w:val="1"/>
    <w:docVar w:name="CourtName" w:val="IN HE CIRCUIT COURT OF THE STATE OF OREGON_x000d__x000a_FOR THE COUNTY OF *"/>
    <w:docVar w:name="FirmInFtr" w:val="0"/>
    <w:docVar w:name="FirmInSigBlkStyle" w:val="0"/>
    <w:docVar w:name="FirstLineNum" w:val="1"/>
    <w:docVar w:name="FirstPleadingLine" w:val="1"/>
    <w:docVar w:name="Font" w:val="Times New Roman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-1"/>
    <w:docVar w:name="SignWith" w:val=" "/>
    <w:docVar w:name="SummaryInFtr" w:val="-1"/>
  </w:docVars>
  <w:rsids>
    <w:rsidRoot w:val="000A4B7B"/>
    <w:rsid w:val="000019B8"/>
    <w:rsid w:val="000024AC"/>
    <w:rsid w:val="00003EC8"/>
    <w:rsid w:val="0000686D"/>
    <w:rsid w:val="00011532"/>
    <w:rsid w:val="00015118"/>
    <w:rsid w:val="0001528D"/>
    <w:rsid w:val="00015E57"/>
    <w:rsid w:val="000175F1"/>
    <w:rsid w:val="00020AC8"/>
    <w:rsid w:val="00024F6E"/>
    <w:rsid w:val="00026663"/>
    <w:rsid w:val="00027924"/>
    <w:rsid w:val="0003529F"/>
    <w:rsid w:val="00035A58"/>
    <w:rsid w:val="0003788A"/>
    <w:rsid w:val="000406EE"/>
    <w:rsid w:val="000413CC"/>
    <w:rsid w:val="00041FD4"/>
    <w:rsid w:val="00042CFB"/>
    <w:rsid w:val="00042E9F"/>
    <w:rsid w:val="00045B8F"/>
    <w:rsid w:val="000534DC"/>
    <w:rsid w:val="00054D56"/>
    <w:rsid w:val="00055E05"/>
    <w:rsid w:val="000571C9"/>
    <w:rsid w:val="000605B6"/>
    <w:rsid w:val="000611AF"/>
    <w:rsid w:val="00064182"/>
    <w:rsid w:val="00064671"/>
    <w:rsid w:val="00065829"/>
    <w:rsid w:val="00070128"/>
    <w:rsid w:val="0007162C"/>
    <w:rsid w:val="00073C55"/>
    <w:rsid w:val="00075E8F"/>
    <w:rsid w:val="00080336"/>
    <w:rsid w:val="00080726"/>
    <w:rsid w:val="00080822"/>
    <w:rsid w:val="00080830"/>
    <w:rsid w:val="00081258"/>
    <w:rsid w:val="0008425A"/>
    <w:rsid w:val="00085AA2"/>
    <w:rsid w:val="00086AB0"/>
    <w:rsid w:val="00087D0B"/>
    <w:rsid w:val="00090BAF"/>
    <w:rsid w:val="00092CDD"/>
    <w:rsid w:val="000936E6"/>
    <w:rsid w:val="00093BAF"/>
    <w:rsid w:val="00095548"/>
    <w:rsid w:val="000972E1"/>
    <w:rsid w:val="000976B8"/>
    <w:rsid w:val="000A1FD8"/>
    <w:rsid w:val="000A32BF"/>
    <w:rsid w:val="000A4B22"/>
    <w:rsid w:val="000A4B7B"/>
    <w:rsid w:val="000A73B8"/>
    <w:rsid w:val="000A78F2"/>
    <w:rsid w:val="000B282C"/>
    <w:rsid w:val="000B35BA"/>
    <w:rsid w:val="000B51D8"/>
    <w:rsid w:val="000B7AB7"/>
    <w:rsid w:val="000B7E11"/>
    <w:rsid w:val="000C2634"/>
    <w:rsid w:val="000C3D97"/>
    <w:rsid w:val="000C421E"/>
    <w:rsid w:val="000C5832"/>
    <w:rsid w:val="000D0506"/>
    <w:rsid w:val="000D2F6D"/>
    <w:rsid w:val="000D5026"/>
    <w:rsid w:val="000D5192"/>
    <w:rsid w:val="000D5DEC"/>
    <w:rsid w:val="000D5E83"/>
    <w:rsid w:val="000D7A96"/>
    <w:rsid w:val="000D7F1D"/>
    <w:rsid w:val="000E0BBE"/>
    <w:rsid w:val="000E0EC9"/>
    <w:rsid w:val="000E0EE0"/>
    <w:rsid w:val="000E2763"/>
    <w:rsid w:val="000E3F69"/>
    <w:rsid w:val="000E4A1B"/>
    <w:rsid w:val="000E557D"/>
    <w:rsid w:val="000E5F85"/>
    <w:rsid w:val="000E6690"/>
    <w:rsid w:val="000E7A89"/>
    <w:rsid w:val="000F2AAE"/>
    <w:rsid w:val="000F3C9E"/>
    <w:rsid w:val="000F582A"/>
    <w:rsid w:val="000F5F7B"/>
    <w:rsid w:val="000F7774"/>
    <w:rsid w:val="00102F63"/>
    <w:rsid w:val="001037F5"/>
    <w:rsid w:val="001076BF"/>
    <w:rsid w:val="00110AD2"/>
    <w:rsid w:val="0011229C"/>
    <w:rsid w:val="00113805"/>
    <w:rsid w:val="00113AB2"/>
    <w:rsid w:val="00114A82"/>
    <w:rsid w:val="00115198"/>
    <w:rsid w:val="001159E1"/>
    <w:rsid w:val="00120E23"/>
    <w:rsid w:val="00122DC7"/>
    <w:rsid w:val="00124BE4"/>
    <w:rsid w:val="00134034"/>
    <w:rsid w:val="00140687"/>
    <w:rsid w:val="001412F2"/>
    <w:rsid w:val="00150B44"/>
    <w:rsid w:val="00153281"/>
    <w:rsid w:val="00160D29"/>
    <w:rsid w:val="00161AB5"/>
    <w:rsid w:val="001653C6"/>
    <w:rsid w:val="00165A7D"/>
    <w:rsid w:val="00166A10"/>
    <w:rsid w:val="00172CA2"/>
    <w:rsid w:val="001748DC"/>
    <w:rsid w:val="0017771A"/>
    <w:rsid w:val="001830BD"/>
    <w:rsid w:val="0018385C"/>
    <w:rsid w:val="00185A66"/>
    <w:rsid w:val="00190AE9"/>
    <w:rsid w:val="00192D8B"/>
    <w:rsid w:val="00195E14"/>
    <w:rsid w:val="00196E23"/>
    <w:rsid w:val="00197192"/>
    <w:rsid w:val="001A283C"/>
    <w:rsid w:val="001A65BC"/>
    <w:rsid w:val="001A7835"/>
    <w:rsid w:val="001B1FB7"/>
    <w:rsid w:val="001B3115"/>
    <w:rsid w:val="001B58EE"/>
    <w:rsid w:val="001B611A"/>
    <w:rsid w:val="001C000B"/>
    <w:rsid w:val="001C05A1"/>
    <w:rsid w:val="001C47A2"/>
    <w:rsid w:val="001C49A9"/>
    <w:rsid w:val="001C6050"/>
    <w:rsid w:val="001D0296"/>
    <w:rsid w:val="001D32D6"/>
    <w:rsid w:val="001D49D1"/>
    <w:rsid w:val="001D5C33"/>
    <w:rsid w:val="001E0E30"/>
    <w:rsid w:val="001E18AD"/>
    <w:rsid w:val="001E19BE"/>
    <w:rsid w:val="001E2EF9"/>
    <w:rsid w:val="001E47FD"/>
    <w:rsid w:val="001E488B"/>
    <w:rsid w:val="001E49FF"/>
    <w:rsid w:val="001E74B4"/>
    <w:rsid w:val="001E7580"/>
    <w:rsid w:val="001E7DF6"/>
    <w:rsid w:val="001F1BDA"/>
    <w:rsid w:val="001F1D21"/>
    <w:rsid w:val="001F256B"/>
    <w:rsid w:val="001F32D7"/>
    <w:rsid w:val="001F4B2C"/>
    <w:rsid w:val="001F6BC3"/>
    <w:rsid w:val="001F79E1"/>
    <w:rsid w:val="002004B3"/>
    <w:rsid w:val="00204D2A"/>
    <w:rsid w:val="00207E7B"/>
    <w:rsid w:val="00211887"/>
    <w:rsid w:val="00211EE6"/>
    <w:rsid w:val="00214AA7"/>
    <w:rsid w:val="00215685"/>
    <w:rsid w:val="00217108"/>
    <w:rsid w:val="00221EB5"/>
    <w:rsid w:val="00224DAB"/>
    <w:rsid w:val="00230373"/>
    <w:rsid w:val="00231C51"/>
    <w:rsid w:val="00231D5D"/>
    <w:rsid w:val="00231E52"/>
    <w:rsid w:val="00235B19"/>
    <w:rsid w:val="00242A61"/>
    <w:rsid w:val="00243F2E"/>
    <w:rsid w:val="00245331"/>
    <w:rsid w:val="00270783"/>
    <w:rsid w:val="002747B0"/>
    <w:rsid w:val="0027492A"/>
    <w:rsid w:val="00274BCD"/>
    <w:rsid w:val="00284BFF"/>
    <w:rsid w:val="00285032"/>
    <w:rsid w:val="002853AB"/>
    <w:rsid w:val="002867B0"/>
    <w:rsid w:val="002877CE"/>
    <w:rsid w:val="0029095E"/>
    <w:rsid w:val="002918C4"/>
    <w:rsid w:val="00295E8D"/>
    <w:rsid w:val="0029749E"/>
    <w:rsid w:val="002A06A5"/>
    <w:rsid w:val="002A13D6"/>
    <w:rsid w:val="002A1B65"/>
    <w:rsid w:val="002A62C3"/>
    <w:rsid w:val="002A6837"/>
    <w:rsid w:val="002B0305"/>
    <w:rsid w:val="002B0D1F"/>
    <w:rsid w:val="002B1466"/>
    <w:rsid w:val="002B31C4"/>
    <w:rsid w:val="002B3F00"/>
    <w:rsid w:val="002B5D3C"/>
    <w:rsid w:val="002B5DAB"/>
    <w:rsid w:val="002B624D"/>
    <w:rsid w:val="002C1E72"/>
    <w:rsid w:val="002C4AB8"/>
    <w:rsid w:val="002C4CB2"/>
    <w:rsid w:val="002C6CBA"/>
    <w:rsid w:val="002D4396"/>
    <w:rsid w:val="002D58F3"/>
    <w:rsid w:val="002D6798"/>
    <w:rsid w:val="002E1772"/>
    <w:rsid w:val="002E558C"/>
    <w:rsid w:val="002E6299"/>
    <w:rsid w:val="002E6B80"/>
    <w:rsid w:val="002F18B9"/>
    <w:rsid w:val="002F24D8"/>
    <w:rsid w:val="002F2619"/>
    <w:rsid w:val="002F28CC"/>
    <w:rsid w:val="002F4AD8"/>
    <w:rsid w:val="002F6242"/>
    <w:rsid w:val="00301396"/>
    <w:rsid w:val="003019A0"/>
    <w:rsid w:val="00301F59"/>
    <w:rsid w:val="00303FC0"/>
    <w:rsid w:val="00305831"/>
    <w:rsid w:val="00306031"/>
    <w:rsid w:val="003065D1"/>
    <w:rsid w:val="00307389"/>
    <w:rsid w:val="00307485"/>
    <w:rsid w:val="003078F5"/>
    <w:rsid w:val="00310B04"/>
    <w:rsid w:val="00310F33"/>
    <w:rsid w:val="003115D3"/>
    <w:rsid w:val="00317405"/>
    <w:rsid w:val="0032132C"/>
    <w:rsid w:val="00326AB7"/>
    <w:rsid w:val="00326BBA"/>
    <w:rsid w:val="00333091"/>
    <w:rsid w:val="00337705"/>
    <w:rsid w:val="0034549E"/>
    <w:rsid w:val="00355EE8"/>
    <w:rsid w:val="003620FD"/>
    <w:rsid w:val="00370C14"/>
    <w:rsid w:val="003719BC"/>
    <w:rsid w:val="00374C4B"/>
    <w:rsid w:val="0037644E"/>
    <w:rsid w:val="00376FBE"/>
    <w:rsid w:val="00377CB2"/>
    <w:rsid w:val="00381672"/>
    <w:rsid w:val="00381FEB"/>
    <w:rsid w:val="00386470"/>
    <w:rsid w:val="003870D9"/>
    <w:rsid w:val="0039002C"/>
    <w:rsid w:val="00392632"/>
    <w:rsid w:val="00393DDE"/>
    <w:rsid w:val="0039611E"/>
    <w:rsid w:val="003976DB"/>
    <w:rsid w:val="00397CCA"/>
    <w:rsid w:val="003A30B0"/>
    <w:rsid w:val="003A6A47"/>
    <w:rsid w:val="003B0B90"/>
    <w:rsid w:val="003B4BBF"/>
    <w:rsid w:val="003B5870"/>
    <w:rsid w:val="003B7252"/>
    <w:rsid w:val="003C3FDC"/>
    <w:rsid w:val="003C57AB"/>
    <w:rsid w:val="003C5CE5"/>
    <w:rsid w:val="003C75C3"/>
    <w:rsid w:val="003D03FE"/>
    <w:rsid w:val="003D29E6"/>
    <w:rsid w:val="003D41B7"/>
    <w:rsid w:val="003D5CA6"/>
    <w:rsid w:val="003E29FA"/>
    <w:rsid w:val="003E2C13"/>
    <w:rsid w:val="003E315C"/>
    <w:rsid w:val="003E67F9"/>
    <w:rsid w:val="003E74AF"/>
    <w:rsid w:val="003E7884"/>
    <w:rsid w:val="003F044D"/>
    <w:rsid w:val="003F155D"/>
    <w:rsid w:val="003F3351"/>
    <w:rsid w:val="003F4653"/>
    <w:rsid w:val="003F74B4"/>
    <w:rsid w:val="004000C6"/>
    <w:rsid w:val="00403738"/>
    <w:rsid w:val="00407E8A"/>
    <w:rsid w:val="0041106C"/>
    <w:rsid w:val="00411FB7"/>
    <w:rsid w:val="00420D99"/>
    <w:rsid w:val="00422AEF"/>
    <w:rsid w:val="00422FAC"/>
    <w:rsid w:val="00422FE7"/>
    <w:rsid w:val="004231D5"/>
    <w:rsid w:val="00423A20"/>
    <w:rsid w:val="004240D2"/>
    <w:rsid w:val="004313BE"/>
    <w:rsid w:val="00431457"/>
    <w:rsid w:val="004340F8"/>
    <w:rsid w:val="00435EC7"/>
    <w:rsid w:val="00441A3C"/>
    <w:rsid w:val="004421A3"/>
    <w:rsid w:val="004431B0"/>
    <w:rsid w:val="00443910"/>
    <w:rsid w:val="004459E3"/>
    <w:rsid w:val="004479C1"/>
    <w:rsid w:val="00450CE9"/>
    <w:rsid w:val="0045170A"/>
    <w:rsid w:val="00452AD0"/>
    <w:rsid w:val="00454F28"/>
    <w:rsid w:val="0046224C"/>
    <w:rsid w:val="00466934"/>
    <w:rsid w:val="00470669"/>
    <w:rsid w:val="00476DF2"/>
    <w:rsid w:val="00477F1F"/>
    <w:rsid w:val="004814BC"/>
    <w:rsid w:val="00481D1F"/>
    <w:rsid w:val="00482258"/>
    <w:rsid w:val="00482B88"/>
    <w:rsid w:val="00485639"/>
    <w:rsid w:val="0048653C"/>
    <w:rsid w:val="00486BE9"/>
    <w:rsid w:val="00487228"/>
    <w:rsid w:val="00492A00"/>
    <w:rsid w:val="004954A2"/>
    <w:rsid w:val="00495E0C"/>
    <w:rsid w:val="004A1FD4"/>
    <w:rsid w:val="004A4856"/>
    <w:rsid w:val="004A6EC1"/>
    <w:rsid w:val="004A7E33"/>
    <w:rsid w:val="004B07A4"/>
    <w:rsid w:val="004B14D4"/>
    <w:rsid w:val="004B2E82"/>
    <w:rsid w:val="004B65C9"/>
    <w:rsid w:val="004B7CA1"/>
    <w:rsid w:val="004B7FD0"/>
    <w:rsid w:val="004C1A01"/>
    <w:rsid w:val="004C328B"/>
    <w:rsid w:val="004C7093"/>
    <w:rsid w:val="004C7095"/>
    <w:rsid w:val="004D0C1C"/>
    <w:rsid w:val="004D450F"/>
    <w:rsid w:val="004D4952"/>
    <w:rsid w:val="004D495E"/>
    <w:rsid w:val="004D4ECC"/>
    <w:rsid w:val="004D54CC"/>
    <w:rsid w:val="004D77C1"/>
    <w:rsid w:val="004D77FD"/>
    <w:rsid w:val="004E06E9"/>
    <w:rsid w:val="004E206C"/>
    <w:rsid w:val="004E2242"/>
    <w:rsid w:val="004E3160"/>
    <w:rsid w:val="004E352E"/>
    <w:rsid w:val="004E46DF"/>
    <w:rsid w:val="004E5061"/>
    <w:rsid w:val="004F040B"/>
    <w:rsid w:val="004F1481"/>
    <w:rsid w:val="004F33AC"/>
    <w:rsid w:val="004F40F4"/>
    <w:rsid w:val="004F49A1"/>
    <w:rsid w:val="0050206F"/>
    <w:rsid w:val="005025BE"/>
    <w:rsid w:val="005161D0"/>
    <w:rsid w:val="00517AF7"/>
    <w:rsid w:val="00520A02"/>
    <w:rsid w:val="00523F4F"/>
    <w:rsid w:val="00524555"/>
    <w:rsid w:val="00524A59"/>
    <w:rsid w:val="00524EF6"/>
    <w:rsid w:val="00525281"/>
    <w:rsid w:val="00525CB5"/>
    <w:rsid w:val="00530341"/>
    <w:rsid w:val="0053539A"/>
    <w:rsid w:val="005378C0"/>
    <w:rsid w:val="00543097"/>
    <w:rsid w:val="0054480B"/>
    <w:rsid w:val="005450D2"/>
    <w:rsid w:val="00545B2B"/>
    <w:rsid w:val="00545BDC"/>
    <w:rsid w:val="00547828"/>
    <w:rsid w:val="00547AF2"/>
    <w:rsid w:val="0056138E"/>
    <w:rsid w:val="00562DE3"/>
    <w:rsid w:val="00563363"/>
    <w:rsid w:val="00564002"/>
    <w:rsid w:val="00570E8A"/>
    <w:rsid w:val="0057410B"/>
    <w:rsid w:val="005751DD"/>
    <w:rsid w:val="00576FFC"/>
    <w:rsid w:val="00582704"/>
    <w:rsid w:val="005834E2"/>
    <w:rsid w:val="00584609"/>
    <w:rsid w:val="0058564A"/>
    <w:rsid w:val="00586400"/>
    <w:rsid w:val="00586B4E"/>
    <w:rsid w:val="005871D1"/>
    <w:rsid w:val="00592366"/>
    <w:rsid w:val="00593ECC"/>
    <w:rsid w:val="00597D59"/>
    <w:rsid w:val="005A021A"/>
    <w:rsid w:val="005A2368"/>
    <w:rsid w:val="005A27C6"/>
    <w:rsid w:val="005A3F2A"/>
    <w:rsid w:val="005A57F2"/>
    <w:rsid w:val="005B0FC3"/>
    <w:rsid w:val="005B15D9"/>
    <w:rsid w:val="005C0E2A"/>
    <w:rsid w:val="005C0F56"/>
    <w:rsid w:val="005C2F6B"/>
    <w:rsid w:val="005C68BD"/>
    <w:rsid w:val="005C6CCB"/>
    <w:rsid w:val="005D1A45"/>
    <w:rsid w:val="005D616F"/>
    <w:rsid w:val="005D695F"/>
    <w:rsid w:val="005E1F1D"/>
    <w:rsid w:val="005E6151"/>
    <w:rsid w:val="005E67E7"/>
    <w:rsid w:val="005E7FFC"/>
    <w:rsid w:val="005F19F4"/>
    <w:rsid w:val="005F2789"/>
    <w:rsid w:val="005F2BDF"/>
    <w:rsid w:val="005F5539"/>
    <w:rsid w:val="005F58EF"/>
    <w:rsid w:val="005F5B14"/>
    <w:rsid w:val="005F73E7"/>
    <w:rsid w:val="0060309D"/>
    <w:rsid w:val="006055B2"/>
    <w:rsid w:val="0060593D"/>
    <w:rsid w:val="00605CD9"/>
    <w:rsid w:val="00610736"/>
    <w:rsid w:val="00610AB0"/>
    <w:rsid w:val="006127B7"/>
    <w:rsid w:val="00612FC9"/>
    <w:rsid w:val="006132E6"/>
    <w:rsid w:val="006139BF"/>
    <w:rsid w:val="0061487E"/>
    <w:rsid w:val="00614DA5"/>
    <w:rsid w:val="0061761D"/>
    <w:rsid w:val="00620F5F"/>
    <w:rsid w:val="006219BF"/>
    <w:rsid w:val="0062319E"/>
    <w:rsid w:val="006265B4"/>
    <w:rsid w:val="00630DB3"/>
    <w:rsid w:val="006317D1"/>
    <w:rsid w:val="0063193C"/>
    <w:rsid w:val="006319A9"/>
    <w:rsid w:val="00632215"/>
    <w:rsid w:val="00633009"/>
    <w:rsid w:val="00636311"/>
    <w:rsid w:val="00636998"/>
    <w:rsid w:val="00636F64"/>
    <w:rsid w:val="00637135"/>
    <w:rsid w:val="00637836"/>
    <w:rsid w:val="00637F24"/>
    <w:rsid w:val="00642202"/>
    <w:rsid w:val="00642DD4"/>
    <w:rsid w:val="006455A2"/>
    <w:rsid w:val="006457B2"/>
    <w:rsid w:val="006457F2"/>
    <w:rsid w:val="00647D10"/>
    <w:rsid w:val="00651BE9"/>
    <w:rsid w:val="006525A0"/>
    <w:rsid w:val="00653E7B"/>
    <w:rsid w:val="0065414B"/>
    <w:rsid w:val="00654847"/>
    <w:rsid w:val="0065536A"/>
    <w:rsid w:val="00657F75"/>
    <w:rsid w:val="00662631"/>
    <w:rsid w:val="00663EF4"/>
    <w:rsid w:val="00665C41"/>
    <w:rsid w:val="00672436"/>
    <w:rsid w:val="00676543"/>
    <w:rsid w:val="00681B3E"/>
    <w:rsid w:val="00683A3F"/>
    <w:rsid w:val="00685D83"/>
    <w:rsid w:val="00686BFD"/>
    <w:rsid w:val="0068783F"/>
    <w:rsid w:val="00690DCB"/>
    <w:rsid w:val="00691591"/>
    <w:rsid w:val="00692B2A"/>
    <w:rsid w:val="006A0695"/>
    <w:rsid w:val="006A0D7A"/>
    <w:rsid w:val="006A17DA"/>
    <w:rsid w:val="006A18EF"/>
    <w:rsid w:val="006A36E6"/>
    <w:rsid w:val="006A67E7"/>
    <w:rsid w:val="006B5C21"/>
    <w:rsid w:val="006B694B"/>
    <w:rsid w:val="006B7623"/>
    <w:rsid w:val="006C0890"/>
    <w:rsid w:val="006C3DBD"/>
    <w:rsid w:val="006C418A"/>
    <w:rsid w:val="006C43E1"/>
    <w:rsid w:val="006C4463"/>
    <w:rsid w:val="006C495F"/>
    <w:rsid w:val="006C53C2"/>
    <w:rsid w:val="006C53CB"/>
    <w:rsid w:val="006D1991"/>
    <w:rsid w:val="006D362C"/>
    <w:rsid w:val="006D4F6E"/>
    <w:rsid w:val="006D5028"/>
    <w:rsid w:val="006E22AA"/>
    <w:rsid w:val="006E477D"/>
    <w:rsid w:val="006E56F3"/>
    <w:rsid w:val="006E5B92"/>
    <w:rsid w:val="006E7039"/>
    <w:rsid w:val="006F44BD"/>
    <w:rsid w:val="006F723E"/>
    <w:rsid w:val="0070367C"/>
    <w:rsid w:val="00703A1A"/>
    <w:rsid w:val="00706E54"/>
    <w:rsid w:val="00710BD4"/>
    <w:rsid w:val="00723661"/>
    <w:rsid w:val="00723D8C"/>
    <w:rsid w:val="00724354"/>
    <w:rsid w:val="00726134"/>
    <w:rsid w:val="007272D7"/>
    <w:rsid w:val="00730BEF"/>
    <w:rsid w:val="00730CD0"/>
    <w:rsid w:val="00735FD0"/>
    <w:rsid w:val="00737ADA"/>
    <w:rsid w:val="00742D40"/>
    <w:rsid w:val="0074393C"/>
    <w:rsid w:val="007459C2"/>
    <w:rsid w:val="00751AD1"/>
    <w:rsid w:val="00751C28"/>
    <w:rsid w:val="00754F60"/>
    <w:rsid w:val="007620BB"/>
    <w:rsid w:val="00764AE2"/>
    <w:rsid w:val="00765639"/>
    <w:rsid w:val="00766001"/>
    <w:rsid w:val="007675B8"/>
    <w:rsid w:val="0077338A"/>
    <w:rsid w:val="00773724"/>
    <w:rsid w:val="00777D96"/>
    <w:rsid w:val="0078128A"/>
    <w:rsid w:val="0078410A"/>
    <w:rsid w:val="00784645"/>
    <w:rsid w:val="007847C6"/>
    <w:rsid w:val="00784888"/>
    <w:rsid w:val="00785CC9"/>
    <w:rsid w:val="007919D8"/>
    <w:rsid w:val="00793165"/>
    <w:rsid w:val="00795D4B"/>
    <w:rsid w:val="007A06D1"/>
    <w:rsid w:val="007A26AE"/>
    <w:rsid w:val="007A7498"/>
    <w:rsid w:val="007B100A"/>
    <w:rsid w:val="007B1CBC"/>
    <w:rsid w:val="007B2A22"/>
    <w:rsid w:val="007B2C83"/>
    <w:rsid w:val="007B3474"/>
    <w:rsid w:val="007B3C9A"/>
    <w:rsid w:val="007B6B98"/>
    <w:rsid w:val="007C08E8"/>
    <w:rsid w:val="007C0A86"/>
    <w:rsid w:val="007C4256"/>
    <w:rsid w:val="007C5F5F"/>
    <w:rsid w:val="007D24C0"/>
    <w:rsid w:val="007D5A3A"/>
    <w:rsid w:val="007D69D0"/>
    <w:rsid w:val="007D7168"/>
    <w:rsid w:val="007E21C0"/>
    <w:rsid w:val="007E5021"/>
    <w:rsid w:val="007E5CF1"/>
    <w:rsid w:val="007E6796"/>
    <w:rsid w:val="007F173D"/>
    <w:rsid w:val="007F2A51"/>
    <w:rsid w:val="007F4EE0"/>
    <w:rsid w:val="00805C10"/>
    <w:rsid w:val="00810D23"/>
    <w:rsid w:val="00811CFA"/>
    <w:rsid w:val="00815659"/>
    <w:rsid w:val="008161CA"/>
    <w:rsid w:val="00822F07"/>
    <w:rsid w:val="00824DCF"/>
    <w:rsid w:val="0082502E"/>
    <w:rsid w:val="00825DC7"/>
    <w:rsid w:val="0082764E"/>
    <w:rsid w:val="0082799D"/>
    <w:rsid w:val="0083064B"/>
    <w:rsid w:val="008316F0"/>
    <w:rsid w:val="00833AE1"/>
    <w:rsid w:val="00835643"/>
    <w:rsid w:val="00841A8C"/>
    <w:rsid w:val="00842065"/>
    <w:rsid w:val="00842600"/>
    <w:rsid w:val="008446C3"/>
    <w:rsid w:val="00844884"/>
    <w:rsid w:val="00847FFE"/>
    <w:rsid w:val="00850C8A"/>
    <w:rsid w:val="00852F66"/>
    <w:rsid w:val="008602F4"/>
    <w:rsid w:val="00861DD4"/>
    <w:rsid w:val="0086410E"/>
    <w:rsid w:val="00864151"/>
    <w:rsid w:val="0086625C"/>
    <w:rsid w:val="008666B8"/>
    <w:rsid w:val="0087159C"/>
    <w:rsid w:val="00871F89"/>
    <w:rsid w:val="00872CE6"/>
    <w:rsid w:val="008744FE"/>
    <w:rsid w:val="00876927"/>
    <w:rsid w:val="0088097D"/>
    <w:rsid w:val="00883E91"/>
    <w:rsid w:val="008855B3"/>
    <w:rsid w:val="00887D8C"/>
    <w:rsid w:val="00895BF6"/>
    <w:rsid w:val="008A0147"/>
    <w:rsid w:val="008A425B"/>
    <w:rsid w:val="008A47D3"/>
    <w:rsid w:val="008A4B9B"/>
    <w:rsid w:val="008A630E"/>
    <w:rsid w:val="008A70D1"/>
    <w:rsid w:val="008B162C"/>
    <w:rsid w:val="008B2C7A"/>
    <w:rsid w:val="008B3148"/>
    <w:rsid w:val="008B4AF4"/>
    <w:rsid w:val="008C05A6"/>
    <w:rsid w:val="008C0AC9"/>
    <w:rsid w:val="008C1D88"/>
    <w:rsid w:val="008C2809"/>
    <w:rsid w:val="008C43C5"/>
    <w:rsid w:val="008C4FFB"/>
    <w:rsid w:val="008C6606"/>
    <w:rsid w:val="008D0C24"/>
    <w:rsid w:val="008D1BC8"/>
    <w:rsid w:val="008D2569"/>
    <w:rsid w:val="008E0B97"/>
    <w:rsid w:val="008E6174"/>
    <w:rsid w:val="008F0F0F"/>
    <w:rsid w:val="008F100E"/>
    <w:rsid w:val="008F49A4"/>
    <w:rsid w:val="008F5DBD"/>
    <w:rsid w:val="00904010"/>
    <w:rsid w:val="00905325"/>
    <w:rsid w:val="00906D55"/>
    <w:rsid w:val="00911A45"/>
    <w:rsid w:val="009121D0"/>
    <w:rsid w:val="009126F7"/>
    <w:rsid w:val="00912C18"/>
    <w:rsid w:val="009135D1"/>
    <w:rsid w:val="00914A2D"/>
    <w:rsid w:val="009174E4"/>
    <w:rsid w:val="009251D6"/>
    <w:rsid w:val="009271C7"/>
    <w:rsid w:val="00932441"/>
    <w:rsid w:val="00932C4A"/>
    <w:rsid w:val="00933B69"/>
    <w:rsid w:val="00934D30"/>
    <w:rsid w:val="009372B9"/>
    <w:rsid w:val="00941E24"/>
    <w:rsid w:val="009431B0"/>
    <w:rsid w:val="00945492"/>
    <w:rsid w:val="009575BA"/>
    <w:rsid w:val="009602CA"/>
    <w:rsid w:val="009607EF"/>
    <w:rsid w:val="0096517D"/>
    <w:rsid w:val="009663BA"/>
    <w:rsid w:val="009714FB"/>
    <w:rsid w:val="00972A58"/>
    <w:rsid w:val="00974286"/>
    <w:rsid w:val="0097450E"/>
    <w:rsid w:val="00977AD8"/>
    <w:rsid w:val="00980D77"/>
    <w:rsid w:val="009815C5"/>
    <w:rsid w:val="00981ECB"/>
    <w:rsid w:val="00983292"/>
    <w:rsid w:val="009834F3"/>
    <w:rsid w:val="0098418A"/>
    <w:rsid w:val="00984EA2"/>
    <w:rsid w:val="00990867"/>
    <w:rsid w:val="009908D7"/>
    <w:rsid w:val="00993FAE"/>
    <w:rsid w:val="00994731"/>
    <w:rsid w:val="00995DF2"/>
    <w:rsid w:val="00996CB1"/>
    <w:rsid w:val="00997E4F"/>
    <w:rsid w:val="009A03E8"/>
    <w:rsid w:val="009A584F"/>
    <w:rsid w:val="009B107B"/>
    <w:rsid w:val="009B1806"/>
    <w:rsid w:val="009B6E18"/>
    <w:rsid w:val="009C0068"/>
    <w:rsid w:val="009C4040"/>
    <w:rsid w:val="009C5F04"/>
    <w:rsid w:val="009C6CE5"/>
    <w:rsid w:val="009D2984"/>
    <w:rsid w:val="009D4205"/>
    <w:rsid w:val="009F13D3"/>
    <w:rsid w:val="009F3E7A"/>
    <w:rsid w:val="009F672F"/>
    <w:rsid w:val="00A00CB1"/>
    <w:rsid w:val="00A056F1"/>
    <w:rsid w:val="00A071AA"/>
    <w:rsid w:val="00A07997"/>
    <w:rsid w:val="00A079B9"/>
    <w:rsid w:val="00A123D0"/>
    <w:rsid w:val="00A12E22"/>
    <w:rsid w:val="00A133EE"/>
    <w:rsid w:val="00A13C78"/>
    <w:rsid w:val="00A16625"/>
    <w:rsid w:val="00A16674"/>
    <w:rsid w:val="00A16676"/>
    <w:rsid w:val="00A21266"/>
    <w:rsid w:val="00A21274"/>
    <w:rsid w:val="00A23AA1"/>
    <w:rsid w:val="00A23D68"/>
    <w:rsid w:val="00A25DA5"/>
    <w:rsid w:val="00A26A15"/>
    <w:rsid w:val="00A26C2D"/>
    <w:rsid w:val="00A2708D"/>
    <w:rsid w:val="00A3184A"/>
    <w:rsid w:val="00A34116"/>
    <w:rsid w:val="00A346FE"/>
    <w:rsid w:val="00A3476A"/>
    <w:rsid w:val="00A34957"/>
    <w:rsid w:val="00A358AE"/>
    <w:rsid w:val="00A45D44"/>
    <w:rsid w:val="00A46446"/>
    <w:rsid w:val="00A50103"/>
    <w:rsid w:val="00A50601"/>
    <w:rsid w:val="00A60043"/>
    <w:rsid w:val="00A61CB2"/>
    <w:rsid w:val="00A7011B"/>
    <w:rsid w:val="00A70ADB"/>
    <w:rsid w:val="00A71765"/>
    <w:rsid w:val="00A71845"/>
    <w:rsid w:val="00A71F90"/>
    <w:rsid w:val="00A75A1C"/>
    <w:rsid w:val="00A76682"/>
    <w:rsid w:val="00A768EA"/>
    <w:rsid w:val="00A769FE"/>
    <w:rsid w:val="00A81906"/>
    <w:rsid w:val="00A81A86"/>
    <w:rsid w:val="00A81F50"/>
    <w:rsid w:val="00A8374F"/>
    <w:rsid w:val="00A858BA"/>
    <w:rsid w:val="00A85B82"/>
    <w:rsid w:val="00A9016B"/>
    <w:rsid w:val="00A91486"/>
    <w:rsid w:val="00A91EC7"/>
    <w:rsid w:val="00AA2A1A"/>
    <w:rsid w:val="00AA341A"/>
    <w:rsid w:val="00AA68B9"/>
    <w:rsid w:val="00AB02C3"/>
    <w:rsid w:val="00AB34A2"/>
    <w:rsid w:val="00AB407A"/>
    <w:rsid w:val="00AB43CA"/>
    <w:rsid w:val="00AB4DBB"/>
    <w:rsid w:val="00AC0451"/>
    <w:rsid w:val="00AC0B8A"/>
    <w:rsid w:val="00AC4E79"/>
    <w:rsid w:val="00AC5895"/>
    <w:rsid w:val="00AC66E5"/>
    <w:rsid w:val="00AD04AD"/>
    <w:rsid w:val="00AD1506"/>
    <w:rsid w:val="00AD166D"/>
    <w:rsid w:val="00AD1F3A"/>
    <w:rsid w:val="00AD2543"/>
    <w:rsid w:val="00AD28E7"/>
    <w:rsid w:val="00AD28EE"/>
    <w:rsid w:val="00AD29EA"/>
    <w:rsid w:val="00AD58FA"/>
    <w:rsid w:val="00AD59C2"/>
    <w:rsid w:val="00AD760D"/>
    <w:rsid w:val="00AE270D"/>
    <w:rsid w:val="00AE3B69"/>
    <w:rsid w:val="00AE72CD"/>
    <w:rsid w:val="00AE7F1F"/>
    <w:rsid w:val="00AF1F44"/>
    <w:rsid w:val="00AF31D2"/>
    <w:rsid w:val="00AF57CC"/>
    <w:rsid w:val="00AF5C0A"/>
    <w:rsid w:val="00AF60C8"/>
    <w:rsid w:val="00AF6B7B"/>
    <w:rsid w:val="00B01DD7"/>
    <w:rsid w:val="00B0416A"/>
    <w:rsid w:val="00B05A68"/>
    <w:rsid w:val="00B07509"/>
    <w:rsid w:val="00B10F3B"/>
    <w:rsid w:val="00B14A5D"/>
    <w:rsid w:val="00B16BEF"/>
    <w:rsid w:val="00B2457F"/>
    <w:rsid w:val="00B25173"/>
    <w:rsid w:val="00B2517C"/>
    <w:rsid w:val="00B25E0D"/>
    <w:rsid w:val="00B308B6"/>
    <w:rsid w:val="00B31C56"/>
    <w:rsid w:val="00B34179"/>
    <w:rsid w:val="00B341E3"/>
    <w:rsid w:val="00B348AE"/>
    <w:rsid w:val="00B34F45"/>
    <w:rsid w:val="00B3670B"/>
    <w:rsid w:val="00B372F4"/>
    <w:rsid w:val="00B41150"/>
    <w:rsid w:val="00B42334"/>
    <w:rsid w:val="00B447DF"/>
    <w:rsid w:val="00B44D1E"/>
    <w:rsid w:val="00B46CCE"/>
    <w:rsid w:val="00B47C34"/>
    <w:rsid w:val="00B52049"/>
    <w:rsid w:val="00B55326"/>
    <w:rsid w:val="00B57EB7"/>
    <w:rsid w:val="00B6069D"/>
    <w:rsid w:val="00B608DD"/>
    <w:rsid w:val="00B61150"/>
    <w:rsid w:val="00B61901"/>
    <w:rsid w:val="00B70F7F"/>
    <w:rsid w:val="00B7216C"/>
    <w:rsid w:val="00B72629"/>
    <w:rsid w:val="00B73279"/>
    <w:rsid w:val="00B7356F"/>
    <w:rsid w:val="00B73945"/>
    <w:rsid w:val="00B76165"/>
    <w:rsid w:val="00B80490"/>
    <w:rsid w:val="00B805FD"/>
    <w:rsid w:val="00B8083E"/>
    <w:rsid w:val="00B860E7"/>
    <w:rsid w:val="00B94730"/>
    <w:rsid w:val="00B94916"/>
    <w:rsid w:val="00B94EDA"/>
    <w:rsid w:val="00BA114F"/>
    <w:rsid w:val="00BA1B1F"/>
    <w:rsid w:val="00BA35FC"/>
    <w:rsid w:val="00BA61C6"/>
    <w:rsid w:val="00BB4883"/>
    <w:rsid w:val="00BB7080"/>
    <w:rsid w:val="00BC0183"/>
    <w:rsid w:val="00BC09AB"/>
    <w:rsid w:val="00BC2045"/>
    <w:rsid w:val="00BC4F3E"/>
    <w:rsid w:val="00BC79B4"/>
    <w:rsid w:val="00BD08A0"/>
    <w:rsid w:val="00BD11C6"/>
    <w:rsid w:val="00BD1E2C"/>
    <w:rsid w:val="00BD2E99"/>
    <w:rsid w:val="00BD5644"/>
    <w:rsid w:val="00BD6527"/>
    <w:rsid w:val="00BD7EA1"/>
    <w:rsid w:val="00BE065D"/>
    <w:rsid w:val="00BE2D60"/>
    <w:rsid w:val="00BF3090"/>
    <w:rsid w:val="00BF3522"/>
    <w:rsid w:val="00BF35C0"/>
    <w:rsid w:val="00BF4DE2"/>
    <w:rsid w:val="00BF5C7F"/>
    <w:rsid w:val="00BF74EA"/>
    <w:rsid w:val="00C00DFE"/>
    <w:rsid w:val="00C02720"/>
    <w:rsid w:val="00C02FF7"/>
    <w:rsid w:val="00C043A4"/>
    <w:rsid w:val="00C05937"/>
    <w:rsid w:val="00C07926"/>
    <w:rsid w:val="00C13B7D"/>
    <w:rsid w:val="00C14668"/>
    <w:rsid w:val="00C15005"/>
    <w:rsid w:val="00C16108"/>
    <w:rsid w:val="00C2169C"/>
    <w:rsid w:val="00C21CEE"/>
    <w:rsid w:val="00C223BD"/>
    <w:rsid w:val="00C22536"/>
    <w:rsid w:val="00C23450"/>
    <w:rsid w:val="00C23E24"/>
    <w:rsid w:val="00C25A48"/>
    <w:rsid w:val="00C270F0"/>
    <w:rsid w:val="00C30C33"/>
    <w:rsid w:val="00C343A7"/>
    <w:rsid w:val="00C3493A"/>
    <w:rsid w:val="00C409FB"/>
    <w:rsid w:val="00C43381"/>
    <w:rsid w:val="00C46839"/>
    <w:rsid w:val="00C469F6"/>
    <w:rsid w:val="00C4712D"/>
    <w:rsid w:val="00C659F4"/>
    <w:rsid w:val="00C65C70"/>
    <w:rsid w:val="00C66055"/>
    <w:rsid w:val="00C66F12"/>
    <w:rsid w:val="00C67A2B"/>
    <w:rsid w:val="00C70CF6"/>
    <w:rsid w:val="00C71F3B"/>
    <w:rsid w:val="00C7374A"/>
    <w:rsid w:val="00C75F55"/>
    <w:rsid w:val="00C8234E"/>
    <w:rsid w:val="00C83850"/>
    <w:rsid w:val="00C92683"/>
    <w:rsid w:val="00C927B9"/>
    <w:rsid w:val="00C97A75"/>
    <w:rsid w:val="00CA0860"/>
    <w:rsid w:val="00CA107A"/>
    <w:rsid w:val="00CA2C80"/>
    <w:rsid w:val="00CA2F73"/>
    <w:rsid w:val="00CA3B48"/>
    <w:rsid w:val="00CA411D"/>
    <w:rsid w:val="00CA442B"/>
    <w:rsid w:val="00CA4BA4"/>
    <w:rsid w:val="00CB0F14"/>
    <w:rsid w:val="00CB1464"/>
    <w:rsid w:val="00CB37F8"/>
    <w:rsid w:val="00CB6328"/>
    <w:rsid w:val="00CB633E"/>
    <w:rsid w:val="00CC233C"/>
    <w:rsid w:val="00CC27B2"/>
    <w:rsid w:val="00CC411C"/>
    <w:rsid w:val="00CC6812"/>
    <w:rsid w:val="00CC6FD1"/>
    <w:rsid w:val="00CD0904"/>
    <w:rsid w:val="00CD2089"/>
    <w:rsid w:val="00CD57E9"/>
    <w:rsid w:val="00CD641B"/>
    <w:rsid w:val="00CD6659"/>
    <w:rsid w:val="00CD7C3B"/>
    <w:rsid w:val="00CE1319"/>
    <w:rsid w:val="00CE21F8"/>
    <w:rsid w:val="00CE46C5"/>
    <w:rsid w:val="00CE590B"/>
    <w:rsid w:val="00CE6623"/>
    <w:rsid w:val="00CF459A"/>
    <w:rsid w:val="00CF5AC3"/>
    <w:rsid w:val="00CF66A4"/>
    <w:rsid w:val="00CF7220"/>
    <w:rsid w:val="00CF7570"/>
    <w:rsid w:val="00D01424"/>
    <w:rsid w:val="00D02FB2"/>
    <w:rsid w:val="00D06012"/>
    <w:rsid w:val="00D07F61"/>
    <w:rsid w:val="00D16913"/>
    <w:rsid w:val="00D17F31"/>
    <w:rsid w:val="00D225FE"/>
    <w:rsid w:val="00D308CF"/>
    <w:rsid w:val="00D31E0E"/>
    <w:rsid w:val="00D31EA0"/>
    <w:rsid w:val="00D32248"/>
    <w:rsid w:val="00D328B7"/>
    <w:rsid w:val="00D32C6C"/>
    <w:rsid w:val="00D33B60"/>
    <w:rsid w:val="00D33F1B"/>
    <w:rsid w:val="00D34A8C"/>
    <w:rsid w:val="00D34F01"/>
    <w:rsid w:val="00D3686C"/>
    <w:rsid w:val="00D41D18"/>
    <w:rsid w:val="00D43D4F"/>
    <w:rsid w:val="00D44011"/>
    <w:rsid w:val="00D45E13"/>
    <w:rsid w:val="00D4741B"/>
    <w:rsid w:val="00D47B9F"/>
    <w:rsid w:val="00D523D2"/>
    <w:rsid w:val="00D5391A"/>
    <w:rsid w:val="00D60104"/>
    <w:rsid w:val="00D6159D"/>
    <w:rsid w:val="00D6199B"/>
    <w:rsid w:val="00D6253C"/>
    <w:rsid w:val="00D6301E"/>
    <w:rsid w:val="00D6516F"/>
    <w:rsid w:val="00D74365"/>
    <w:rsid w:val="00D74EB1"/>
    <w:rsid w:val="00D75E2E"/>
    <w:rsid w:val="00D76A8F"/>
    <w:rsid w:val="00D76E79"/>
    <w:rsid w:val="00D8382F"/>
    <w:rsid w:val="00D90B2E"/>
    <w:rsid w:val="00D912AC"/>
    <w:rsid w:val="00D92B33"/>
    <w:rsid w:val="00D9673A"/>
    <w:rsid w:val="00D96B42"/>
    <w:rsid w:val="00D96C02"/>
    <w:rsid w:val="00D97EE1"/>
    <w:rsid w:val="00DA1AB7"/>
    <w:rsid w:val="00DA1B79"/>
    <w:rsid w:val="00DA23DB"/>
    <w:rsid w:val="00DA30EC"/>
    <w:rsid w:val="00DA40B4"/>
    <w:rsid w:val="00DA4EB8"/>
    <w:rsid w:val="00DA667C"/>
    <w:rsid w:val="00DA726E"/>
    <w:rsid w:val="00DA74A5"/>
    <w:rsid w:val="00DB03C0"/>
    <w:rsid w:val="00DB0713"/>
    <w:rsid w:val="00DB2057"/>
    <w:rsid w:val="00DB58F2"/>
    <w:rsid w:val="00DC5DF9"/>
    <w:rsid w:val="00DD10DA"/>
    <w:rsid w:val="00DD4BB4"/>
    <w:rsid w:val="00DD6269"/>
    <w:rsid w:val="00DD63EE"/>
    <w:rsid w:val="00DE03C6"/>
    <w:rsid w:val="00DE2D79"/>
    <w:rsid w:val="00DE49BC"/>
    <w:rsid w:val="00DF0159"/>
    <w:rsid w:val="00DF3C88"/>
    <w:rsid w:val="00DF3F99"/>
    <w:rsid w:val="00DF562A"/>
    <w:rsid w:val="00DF5811"/>
    <w:rsid w:val="00DF7BA0"/>
    <w:rsid w:val="00E049FB"/>
    <w:rsid w:val="00E06A38"/>
    <w:rsid w:val="00E06A8B"/>
    <w:rsid w:val="00E10869"/>
    <w:rsid w:val="00E12554"/>
    <w:rsid w:val="00E13E8E"/>
    <w:rsid w:val="00E142F1"/>
    <w:rsid w:val="00E202D8"/>
    <w:rsid w:val="00E21E25"/>
    <w:rsid w:val="00E236AE"/>
    <w:rsid w:val="00E24224"/>
    <w:rsid w:val="00E263C7"/>
    <w:rsid w:val="00E26413"/>
    <w:rsid w:val="00E27544"/>
    <w:rsid w:val="00E34A1F"/>
    <w:rsid w:val="00E355E7"/>
    <w:rsid w:val="00E35EFC"/>
    <w:rsid w:val="00E3628D"/>
    <w:rsid w:val="00E365C1"/>
    <w:rsid w:val="00E418B6"/>
    <w:rsid w:val="00E41E63"/>
    <w:rsid w:val="00E43212"/>
    <w:rsid w:val="00E43D33"/>
    <w:rsid w:val="00E46F00"/>
    <w:rsid w:val="00E5323F"/>
    <w:rsid w:val="00E54FC4"/>
    <w:rsid w:val="00E55A1C"/>
    <w:rsid w:val="00E57BC9"/>
    <w:rsid w:val="00E62C0E"/>
    <w:rsid w:val="00E641F7"/>
    <w:rsid w:val="00E668F7"/>
    <w:rsid w:val="00E703E3"/>
    <w:rsid w:val="00E7580C"/>
    <w:rsid w:val="00E77C5D"/>
    <w:rsid w:val="00E807B9"/>
    <w:rsid w:val="00E83858"/>
    <w:rsid w:val="00E90B72"/>
    <w:rsid w:val="00E91782"/>
    <w:rsid w:val="00E92A53"/>
    <w:rsid w:val="00E93BC6"/>
    <w:rsid w:val="00E94362"/>
    <w:rsid w:val="00E94866"/>
    <w:rsid w:val="00E954A0"/>
    <w:rsid w:val="00E962F9"/>
    <w:rsid w:val="00E974A6"/>
    <w:rsid w:val="00E9770F"/>
    <w:rsid w:val="00EA1EC3"/>
    <w:rsid w:val="00EA3F18"/>
    <w:rsid w:val="00EA54D1"/>
    <w:rsid w:val="00EA764C"/>
    <w:rsid w:val="00EA7A44"/>
    <w:rsid w:val="00EA7EF7"/>
    <w:rsid w:val="00EB613A"/>
    <w:rsid w:val="00EC1CE4"/>
    <w:rsid w:val="00EC2370"/>
    <w:rsid w:val="00EC27F5"/>
    <w:rsid w:val="00EC2807"/>
    <w:rsid w:val="00ED33A6"/>
    <w:rsid w:val="00ED43F0"/>
    <w:rsid w:val="00ED4C03"/>
    <w:rsid w:val="00ED58BB"/>
    <w:rsid w:val="00ED592F"/>
    <w:rsid w:val="00ED6453"/>
    <w:rsid w:val="00ED6CF8"/>
    <w:rsid w:val="00ED7A2B"/>
    <w:rsid w:val="00EE362E"/>
    <w:rsid w:val="00EE5313"/>
    <w:rsid w:val="00EE5FB6"/>
    <w:rsid w:val="00EE6510"/>
    <w:rsid w:val="00EE7BE0"/>
    <w:rsid w:val="00EF32BD"/>
    <w:rsid w:val="00EF4A2C"/>
    <w:rsid w:val="00EF5DD8"/>
    <w:rsid w:val="00EF6394"/>
    <w:rsid w:val="00EF7C25"/>
    <w:rsid w:val="00F0421D"/>
    <w:rsid w:val="00F04A0E"/>
    <w:rsid w:val="00F07D9F"/>
    <w:rsid w:val="00F10C47"/>
    <w:rsid w:val="00F10D4C"/>
    <w:rsid w:val="00F129BD"/>
    <w:rsid w:val="00F13E41"/>
    <w:rsid w:val="00F1479B"/>
    <w:rsid w:val="00F162BE"/>
    <w:rsid w:val="00F16AF4"/>
    <w:rsid w:val="00F20556"/>
    <w:rsid w:val="00F20684"/>
    <w:rsid w:val="00F21075"/>
    <w:rsid w:val="00F3037C"/>
    <w:rsid w:val="00F311F7"/>
    <w:rsid w:val="00F33B07"/>
    <w:rsid w:val="00F371BE"/>
    <w:rsid w:val="00F3779C"/>
    <w:rsid w:val="00F40F37"/>
    <w:rsid w:val="00F41F2E"/>
    <w:rsid w:val="00F453B6"/>
    <w:rsid w:val="00F51242"/>
    <w:rsid w:val="00F54491"/>
    <w:rsid w:val="00F5583B"/>
    <w:rsid w:val="00F62CE3"/>
    <w:rsid w:val="00F70CA3"/>
    <w:rsid w:val="00F74B6B"/>
    <w:rsid w:val="00F855D1"/>
    <w:rsid w:val="00F86413"/>
    <w:rsid w:val="00F87D6C"/>
    <w:rsid w:val="00F93959"/>
    <w:rsid w:val="00F94B5B"/>
    <w:rsid w:val="00F94DAE"/>
    <w:rsid w:val="00F96736"/>
    <w:rsid w:val="00F97D5F"/>
    <w:rsid w:val="00FA04D9"/>
    <w:rsid w:val="00FA648F"/>
    <w:rsid w:val="00FA65CC"/>
    <w:rsid w:val="00FA74F0"/>
    <w:rsid w:val="00FB1E46"/>
    <w:rsid w:val="00FB3573"/>
    <w:rsid w:val="00FC1623"/>
    <w:rsid w:val="00FC2FF4"/>
    <w:rsid w:val="00FC33B0"/>
    <w:rsid w:val="00FC40BB"/>
    <w:rsid w:val="00FC5530"/>
    <w:rsid w:val="00FC789F"/>
    <w:rsid w:val="00FC78DB"/>
    <w:rsid w:val="00FD1C4B"/>
    <w:rsid w:val="00FD251D"/>
    <w:rsid w:val="00FD57A1"/>
    <w:rsid w:val="00FD5C67"/>
    <w:rsid w:val="00FD6A54"/>
    <w:rsid w:val="00FD6D5B"/>
    <w:rsid w:val="00FE09A5"/>
    <w:rsid w:val="00FE09BB"/>
    <w:rsid w:val="00FE6E78"/>
    <w:rsid w:val="00FE7764"/>
    <w:rsid w:val="00FE7B69"/>
    <w:rsid w:val="00FF22DA"/>
    <w:rsid w:val="00FF3E42"/>
    <w:rsid w:val="00FF3F32"/>
    <w:rsid w:val="00FF6497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40FFB9"/>
  <w15:chartTrackingRefBased/>
  <w15:docId w15:val="{F36A15AE-752B-478E-96DD-693AFA4B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54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4BC"/>
  </w:style>
  <w:style w:type="paragraph" w:styleId="Heading1">
    <w:name w:val="heading 1"/>
    <w:basedOn w:val="Normal"/>
    <w:next w:val="Normal"/>
    <w:link w:val="Heading1Char"/>
    <w:autoRedefine/>
    <w:qFormat/>
    <w:rsid w:val="003C75C3"/>
    <w:pPr>
      <w:ind w:right="90"/>
      <w:jc w:val="center"/>
      <w:outlineLvl w:val="0"/>
    </w:pPr>
    <w:rPr>
      <w:b/>
      <w:u w:val="single"/>
    </w:rPr>
  </w:style>
  <w:style w:type="paragraph" w:styleId="Heading2">
    <w:name w:val="heading 2"/>
    <w:aliases w:val="SCHead2"/>
    <w:basedOn w:val="Subtitle"/>
    <w:next w:val="Subtitle"/>
    <w:link w:val="Heading2Char"/>
    <w:autoRedefine/>
    <w:qFormat/>
    <w:rsid w:val="006A67E7"/>
    <w:pPr>
      <w:numPr>
        <w:ilvl w:val="0"/>
        <w:numId w:val="16"/>
      </w:numPr>
      <w:spacing w:after="254"/>
      <w:ind w:left="360" w:right="86" w:firstLine="360"/>
      <w:outlineLvl w:val="1"/>
    </w:pPr>
    <w:rPr>
      <w:rFonts w:ascii="Times New Roman" w:hAnsi="Times New Roman"/>
      <w:b/>
      <w:bCs/>
      <w:color w:val="auto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468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pPr>
      <w:spacing w:line="480" w:lineRule="auto"/>
    </w:pPr>
  </w:style>
  <w:style w:type="paragraph" w:styleId="BodyText2">
    <w:name w:val="Body Text 2"/>
    <w:basedOn w:val="Normal"/>
    <w:link w:val="BodyText2Char"/>
    <w:pPr>
      <w:tabs>
        <w:tab w:val="left" w:pos="792"/>
        <w:tab w:val="left" w:pos="1170"/>
        <w:tab w:val="left" w:pos="1890"/>
        <w:tab w:val="left" w:pos="2340"/>
        <w:tab w:val="left" w:pos="2790"/>
        <w:tab w:val="left" w:pos="3330"/>
        <w:tab w:val="left" w:pos="4050"/>
        <w:tab w:val="left" w:pos="4770"/>
        <w:tab w:val="left" w:pos="5490"/>
        <w:tab w:val="left" w:pos="5850"/>
        <w:tab w:val="left" w:pos="6210"/>
        <w:tab w:val="left" w:pos="6930"/>
        <w:tab w:val="left" w:pos="7650"/>
      </w:tabs>
      <w:spacing w:line="520" w:lineRule="exact"/>
    </w:pPr>
    <w:rPr>
      <w:b/>
    </w:rPr>
  </w:style>
  <w:style w:type="paragraph" w:styleId="Title">
    <w:name w:val="Title"/>
    <w:basedOn w:val="Normal"/>
    <w:link w:val="TitleChar"/>
    <w:qFormat/>
    <w:rsid w:val="00980D77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14668"/>
    <w:rPr>
      <w:rFonts w:ascii="Tahoma" w:hAnsi="Tahoma" w:cs="Tahoma"/>
      <w:sz w:val="16"/>
      <w:szCs w:val="16"/>
    </w:rPr>
  </w:style>
  <w:style w:type="character" w:customStyle="1" w:styleId="TitleChar">
    <w:name w:val="Title Char"/>
    <w:link w:val="Title"/>
    <w:rsid w:val="009607EF"/>
    <w:rPr>
      <w:rFonts w:ascii="Latha" w:hAnsi="New Century Schoolbook" w:cs="Latha"/>
      <w:b/>
      <w:bCs/>
      <w:sz w:val="24"/>
      <w:szCs w:val="24"/>
      <w:u w:val="single"/>
    </w:rPr>
  </w:style>
  <w:style w:type="character" w:styleId="Hyperlink">
    <w:name w:val="Hyperlink"/>
    <w:basedOn w:val="DefaultParagraphFont"/>
    <w:rsid w:val="00F54491"/>
    <w:rPr>
      <w:color w:val="0563C1" w:themeColor="hyperlink"/>
      <w:u w:val="single"/>
    </w:rPr>
  </w:style>
  <w:style w:type="paragraph" w:customStyle="1" w:styleId="daim">
    <w:name w:val="daim"/>
    <w:rsid w:val="00B6069D"/>
    <w:pPr>
      <w:spacing w:after="160" w:line="259" w:lineRule="auto"/>
    </w:pPr>
    <w:rPr>
      <w:rFonts w:eastAsia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B6069D"/>
    <w:rPr>
      <w:sz w:val="24"/>
    </w:rPr>
  </w:style>
  <w:style w:type="character" w:customStyle="1" w:styleId="Heading1Char">
    <w:name w:val="Heading 1 Char"/>
    <w:basedOn w:val="DefaultParagraphFont"/>
    <w:link w:val="Heading1"/>
    <w:rsid w:val="003C75C3"/>
    <w:rPr>
      <w:b/>
      <w:u w:val="single"/>
    </w:rPr>
  </w:style>
  <w:style w:type="character" w:customStyle="1" w:styleId="Heading2Char">
    <w:name w:val="Heading 2 Char"/>
    <w:aliases w:val="SCHead2 Char"/>
    <w:basedOn w:val="DefaultParagraphFont"/>
    <w:link w:val="Heading2"/>
    <w:rsid w:val="006A67E7"/>
    <w:rPr>
      <w:rFonts w:eastAsiaTheme="minorEastAsia" w:cstheme="minorBidi"/>
      <w:b/>
      <w:bCs/>
      <w:spacing w:val="15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D43D4F"/>
    <w:pPr>
      <w:ind w:left="720"/>
      <w:contextualSpacing/>
    </w:pPr>
  </w:style>
  <w:style w:type="table" w:styleId="TableGrid">
    <w:name w:val="Table Grid"/>
    <w:basedOn w:val="TableNormal"/>
    <w:uiPriority w:val="39"/>
    <w:rsid w:val="00D43D4F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236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C2634"/>
    <w:rPr>
      <w:color w:val="605E5C"/>
      <w:shd w:val="clear" w:color="auto" w:fill="E1DFDD"/>
    </w:rPr>
  </w:style>
  <w:style w:type="character" w:customStyle="1" w:styleId="BodyText2Char">
    <w:name w:val="Body Text 2 Char"/>
    <w:basedOn w:val="DefaultParagraphFont"/>
    <w:link w:val="BodyText2"/>
    <w:rsid w:val="001F32D7"/>
    <w:rPr>
      <w:b/>
    </w:rPr>
  </w:style>
  <w:style w:type="table" w:customStyle="1" w:styleId="TableGrid1">
    <w:name w:val="Table Grid1"/>
    <w:basedOn w:val="TableNormal"/>
    <w:next w:val="TableGrid"/>
    <w:uiPriority w:val="39"/>
    <w:rsid w:val="00C02FF7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93BC6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7620BB"/>
    <w:pPr>
      <w:widowControl w:val="0"/>
      <w:spacing w:line="240" w:lineRule="auto"/>
    </w:pPr>
    <w:rPr>
      <w:rFonts w:eastAsia="Calibri"/>
    </w:rPr>
  </w:style>
  <w:style w:type="table" w:customStyle="1" w:styleId="TableGrid211">
    <w:name w:val="Table Grid211"/>
    <w:basedOn w:val="TableNormal"/>
    <w:next w:val="TableGrid"/>
    <w:uiPriority w:val="39"/>
    <w:rsid w:val="007620BB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7620BB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115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1150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7E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A67E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Style1">
    <w:name w:val="Style1"/>
    <w:basedOn w:val="TableNormal"/>
    <w:uiPriority w:val="99"/>
    <w:rsid w:val="003976D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ott\Documents\Custom%20Office%20Templates\State%20DWC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69D0B14048047B2D5548E23850D43" ma:contentTypeVersion="12" ma:contentTypeDescription="Create a new document." ma:contentTypeScope="" ma:versionID="f93bb048dd29d3a1d12a8107a29dc5d6">
  <xsd:schema xmlns:xsd="http://www.w3.org/2001/XMLSchema" xmlns:xs="http://www.w3.org/2001/XMLSchema" xmlns:p="http://schemas.microsoft.com/office/2006/metadata/properties" xmlns:ns2="dd40f55a-cd7b-476e-909c-38c66b028a68" xmlns:ns3="595de718-89e5-4c1f-9665-61c6acb5b717" targetNamespace="http://schemas.microsoft.com/office/2006/metadata/properties" ma:root="true" ma:fieldsID="d328e87a4f86a06f9f2435b93c5a2930" ns2:_="" ns3:_="">
    <xsd:import namespace="dd40f55a-cd7b-476e-909c-38c66b028a68"/>
    <xsd:import namespace="595de718-89e5-4c1f-9665-61c6acb5b7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0f55a-cd7b-476e-909c-38c66b028a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de718-89e5-4c1f-9665-61c6acb5b71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2896FE-0AC7-40F3-B935-AE50122FB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27CC8-17E1-482B-A463-C5A7440B69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8FDDDF-DDD6-43E9-AD41-85A959BDE1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32775D-3944-4D86-B19B-603AB1C79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40f55a-cd7b-476e-909c-38c66b028a68"/>
    <ds:schemaRef ds:uri="595de718-89e5-4c1f-9665-61c6acb5b7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 DWC Blank</Template>
  <TotalTime>18</TotalTime>
  <Pages>8</Pages>
  <Words>1385</Words>
  <Characters>8310</Characters>
  <Application>Microsoft Office Word</Application>
  <DocSecurity>0</DocSecurity>
  <Lines>437</Lines>
  <Paragraphs>346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Trial Legend</vt:lpstr>
    </vt:vector>
  </TitlesOfParts>
  <Company/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Trial Legend</dc:title>
  <dc:subject/>
  <dc:creator>Scott Cumming</dc:creator>
  <cp:keywords/>
  <cp:lastModifiedBy>Scott Cumming</cp:lastModifiedBy>
  <cp:revision>9</cp:revision>
  <cp:lastPrinted>2010-10-04T17:34:00Z</cp:lastPrinted>
  <dcterms:created xsi:type="dcterms:W3CDTF">2023-03-28T19:34:00Z</dcterms:created>
  <dcterms:modified xsi:type="dcterms:W3CDTF">2023-04-11T17:54:00Z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  <property fmtid="{D5CDD505-2E9C-101B-9397-08002B2CF9AE}" pid="5" name="ContentTypeId">
    <vt:lpwstr>0x0101008CB69D0B14048047B2D5548E23850D43</vt:lpwstr>
  </property>
</Properties>
</file>