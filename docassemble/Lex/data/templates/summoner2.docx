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DB2F" w14:textId="77777777" w:rsidR="00A123D0" w:rsidRDefault="007620BB" w:rsidP="00AE7F1F">
      <w:pPr>
        <w:widowControl w:val="0"/>
        <w:spacing w:line="254" w:lineRule="exact"/>
        <w:jc w:val="left"/>
        <w:rPr>
          <w:rFonts w:eastAsia="Calibri"/>
        </w:rPr>
      </w:pPr>
      <w:r w:rsidRPr="007620BB">
        <w:rPr>
          <w:rFonts w:eastAsia="Calibri"/>
        </w:rPr>
        <w:t>{%</w:t>
      </w:r>
      <w:r w:rsidR="00A123D0">
        <w:rPr>
          <w:rFonts w:eastAsia="Calibri"/>
        </w:rPr>
        <w:t>p</w:t>
      </w:r>
      <w:r w:rsidRPr="007620BB">
        <w:rPr>
          <w:rFonts w:eastAsia="Calibri"/>
        </w:rPr>
        <w:t xml:space="preserve"> if </w:t>
      </w:r>
      <w:proofErr w:type="spellStart"/>
      <w:r w:rsidRPr="007620BB">
        <w:rPr>
          <w:rFonts w:eastAsia="Calibri"/>
        </w:rPr>
        <w:t>case.juris.jurisdiction.name.text</w:t>
      </w:r>
      <w:proofErr w:type="spellEnd"/>
      <w:r w:rsidRPr="007620BB">
        <w:rPr>
          <w:rFonts w:eastAsia="Calibri"/>
        </w:rPr>
        <w:t xml:space="preserve"> == ‘federal’ %}</w:t>
      </w:r>
    </w:p>
    <w:p w14:paraId="2FF18804" w14:textId="5F6ABCBF" w:rsidR="00A123D0" w:rsidRDefault="007620BB" w:rsidP="00AE7F1F">
      <w:pPr>
        <w:widowControl w:val="0"/>
        <w:spacing w:line="254" w:lineRule="exact"/>
        <w:jc w:val="left"/>
        <w:rPr>
          <w:rFonts w:eastAsia="Calibri"/>
        </w:rPr>
      </w:pPr>
      <w:r w:rsidRPr="007620BB">
        <w:rPr>
          <w:rFonts w:eastAsia="Calibri"/>
        </w:rPr>
        <w:t xml:space="preserve">{{r </w:t>
      </w:r>
      <w:proofErr w:type="spellStart"/>
      <w:r w:rsidRPr="007620BB">
        <w:rPr>
          <w:rFonts w:eastAsia="Calibri"/>
        </w:rPr>
        <w:t>case.fed_head</w:t>
      </w:r>
      <w:proofErr w:type="spellEnd"/>
      <w:r w:rsidRPr="007620BB">
        <w:rPr>
          <w:rFonts w:eastAsia="Calibri"/>
        </w:rPr>
        <w:t>() | inline_markdown }}</w:t>
      </w:r>
    </w:p>
    <w:p w14:paraId="347EF93F" w14:textId="5FFBC350" w:rsidR="007620BB" w:rsidRDefault="007620BB" w:rsidP="00AE7F1F">
      <w:pPr>
        <w:widowControl w:val="0"/>
        <w:spacing w:line="254" w:lineRule="exact"/>
        <w:jc w:val="left"/>
        <w:rPr>
          <w:rFonts w:eastAsia="Calibri"/>
        </w:rPr>
      </w:pPr>
      <w:r w:rsidRPr="007620BB">
        <w:rPr>
          <w:rFonts w:eastAsia="Calibri"/>
        </w:rPr>
        <w:t>{%</w:t>
      </w:r>
      <w:r w:rsidR="00A123D0">
        <w:rPr>
          <w:rFonts w:eastAsia="Calibri"/>
        </w:rPr>
        <w:t>p</w:t>
      </w:r>
      <w:r w:rsidRPr="007620BB">
        <w:rPr>
          <w:rFonts w:eastAsia="Calibri"/>
        </w:rPr>
        <w:t xml:space="preserve"> endif %} </w:t>
      </w:r>
    </w:p>
    <w:p w14:paraId="5704740E" w14:textId="60E527EF" w:rsidR="00027924" w:rsidRDefault="00027924" w:rsidP="00386470">
      <w:pPr>
        <w:widowControl w:val="0"/>
        <w:spacing w:line="254" w:lineRule="exact"/>
        <w:rPr>
          <w:rFonts w:eastAsia="Calibri"/>
        </w:rPr>
      </w:pPr>
    </w:p>
    <w:p w14:paraId="5239D669" w14:textId="0FE36B24" w:rsidR="00027924" w:rsidRDefault="00027924" w:rsidP="00386470">
      <w:pPr>
        <w:widowControl w:val="0"/>
        <w:spacing w:line="254" w:lineRule="exact"/>
        <w:rPr>
          <w:rFonts w:eastAsia="Calibri"/>
        </w:rPr>
      </w:pPr>
    </w:p>
    <w:p w14:paraId="2291F442" w14:textId="77777777" w:rsidR="00027924" w:rsidRPr="007620BB" w:rsidRDefault="00027924" w:rsidP="00386470">
      <w:pPr>
        <w:widowControl w:val="0"/>
        <w:spacing w:line="254" w:lineRule="exact"/>
        <w:rPr>
          <w:rFonts w:eastAsia="Calibri"/>
        </w:rPr>
      </w:pPr>
    </w:p>
    <w:p w14:paraId="062CBD68" w14:textId="77777777" w:rsidR="007620BB" w:rsidRPr="007620BB" w:rsidRDefault="007620BB" w:rsidP="007620BB">
      <w:pPr>
        <w:widowControl w:val="0"/>
        <w:spacing w:line="240" w:lineRule="auto"/>
      </w:pPr>
    </w:p>
    <w:p w14:paraId="7D6AF83F" w14:textId="7860FFF0" w:rsidR="007620BB" w:rsidRDefault="007620BB" w:rsidP="00B3670B">
      <w:pPr>
        <w:widowControl w:val="0"/>
        <w:ind w:left="115" w:right="29"/>
        <w:jc w:val="center"/>
        <w:rPr>
          <w:caps/>
        </w:rPr>
      </w:pPr>
      <w:r w:rsidRPr="007620BB">
        <w:rPr>
          <w:caps/>
        </w:rPr>
        <w:t>{{</w:t>
      </w:r>
      <w:r w:rsidR="0060593D">
        <w:t xml:space="preserve">r </w:t>
      </w:r>
      <w:r w:rsidRPr="007620BB">
        <w:rPr>
          <w:caps/>
        </w:rPr>
        <w:t xml:space="preserve">case.doc_header() </w:t>
      </w:r>
      <w:r w:rsidRPr="006C0890">
        <w:rPr>
          <w:caps/>
        </w:rPr>
        <w:t xml:space="preserve">| </w:t>
      </w:r>
      <w:r w:rsidR="0060593D">
        <w:rPr>
          <w:caps/>
        </w:rPr>
        <w:t>inline_</w:t>
      </w:r>
      <w:r w:rsidRPr="006C0890">
        <w:rPr>
          <w:caps/>
        </w:rPr>
        <w:t>markdown</w:t>
      </w:r>
      <w:r w:rsidRPr="007620BB">
        <w:t xml:space="preserve"> </w:t>
      </w:r>
      <w:r w:rsidRPr="007620BB">
        <w:rPr>
          <w:caps/>
        </w:rPr>
        <w:t>}}</w:t>
      </w:r>
    </w:p>
    <w:tbl>
      <w:tblPr>
        <w:tblW w:w="0" w:type="auto"/>
        <w:tblLayout w:type="fixed"/>
        <w:tblCellMar>
          <w:left w:w="0" w:type="dxa"/>
          <w:right w:w="0" w:type="dxa"/>
        </w:tblCellMar>
        <w:tblLook w:val="0000" w:firstRow="0" w:lastRow="0" w:firstColumn="0" w:lastColumn="0" w:noHBand="0" w:noVBand="0"/>
      </w:tblPr>
      <w:tblGrid>
        <w:gridCol w:w="4542"/>
        <w:gridCol w:w="4770"/>
      </w:tblGrid>
      <w:tr w:rsidR="000E7A89" w:rsidRPr="00B72629" w14:paraId="0D89FE86" w14:textId="77777777" w:rsidTr="00BE77B7">
        <w:tc>
          <w:tcPr>
            <w:tcW w:w="4542" w:type="dxa"/>
            <w:tcBorders>
              <w:bottom w:val="single" w:sz="4" w:space="0" w:color="auto"/>
              <w:right w:val="single" w:sz="4" w:space="0" w:color="auto"/>
            </w:tcBorders>
          </w:tcPr>
          <w:p w14:paraId="4C084F38" w14:textId="1C091A87" w:rsidR="000E7A89" w:rsidRPr="00B72629" w:rsidRDefault="000E7A89" w:rsidP="00B72629">
            <w:pPr>
              <w:spacing w:line="254" w:lineRule="exact"/>
              <w:rPr>
                <w:szCs w:val="20"/>
              </w:rPr>
            </w:pPr>
            <w:bookmarkStart w:id="0" w:name="_Hlk85802212"/>
            <w:r w:rsidRPr="00E23E46">
              <w:t xml:space="preserve">{{p </w:t>
            </w:r>
            <w:proofErr w:type="gramStart"/>
            <w:r w:rsidRPr="00E23E46">
              <w:t>include</w:t>
            </w:r>
            <w:proofErr w:type="gramEnd"/>
            <w:r w:rsidRPr="00E23E46">
              <w:t>_docx_template(‘prod_caption1.docx’) }}</w:t>
            </w:r>
            <w:bookmarkEnd w:id="0"/>
          </w:p>
        </w:tc>
        <w:tc>
          <w:tcPr>
            <w:tcW w:w="4770" w:type="dxa"/>
            <w:tcBorders>
              <w:left w:val="single" w:sz="4" w:space="0" w:color="auto"/>
            </w:tcBorders>
          </w:tcPr>
          <w:p w14:paraId="175C03B9" w14:textId="77777777" w:rsidR="000E7A89" w:rsidRPr="00497F3F" w:rsidRDefault="000E7A89" w:rsidP="00B72629">
            <w:pPr>
              <w:spacing w:line="254" w:lineRule="exact"/>
              <w:ind w:left="138"/>
              <w:rPr>
                <w:szCs w:val="20"/>
              </w:rPr>
            </w:pPr>
            <w:r w:rsidRPr="00497F3F">
              <w:rPr>
                <w:szCs w:val="20"/>
              </w:rPr>
              <w:t xml:space="preserve">Case No. {{ </w:t>
            </w:r>
            <w:proofErr w:type="spellStart"/>
            <w:r>
              <w:rPr>
                <w:szCs w:val="20"/>
              </w:rPr>
              <w:t>case.docket_number</w:t>
            </w:r>
            <w:proofErr w:type="spellEnd"/>
            <w:r w:rsidRPr="00497F3F">
              <w:rPr>
                <w:szCs w:val="20"/>
              </w:rPr>
              <w:t xml:space="preserve"> }}</w:t>
            </w:r>
          </w:p>
          <w:p w14:paraId="40078628" w14:textId="77777777" w:rsidR="000E7A89" w:rsidRPr="00497F3F" w:rsidRDefault="000E7A89" w:rsidP="00B72629">
            <w:pPr>
              <w:spacing w:line="254" w:lineRule="exact"/>
              <w:ind w:left="138"/>
              <w:rPr>
                <w:szCs w:val="20"/>
              </w:rPr>
            </w:pPr>
          </w:p>
          <w:p w14:paraId="7BB27DFA" w14:textId="63840891" w:rsidR="000E7A89" w:rsidRPr="003A46C4" w:rsidRDefault="0014317D" w:rsidP="00B72629">
            <w:pPr>
              <w:spacing w:line="254" w:lineRule="exact"/>
              <w:ind w:left="138" w:right="90"/>
              <w:rPr>
                <w:b/>
                <w:caps/>
              </w:rPr>
            </w:pPr>
            <w:r>
              <w:rPr>
                <w:b/>
                <w:caps/>
              </w:rPr>
              <w:t>summons</w:t>
            </w:r>
            <w:r w:rsidR="000E7A89" w:rsidRPr="003A46C4">
              <w:rPr>
                <w:b/>
                <w:caps/>
              </w:rPr>
              <w:t xml:space="preserve"> </w:t>
            </w:r>
          </w:p>
          <w:p w14:paraId="331E2BBB" w14:textId="77777777" w:rsidR="000E7A89" w:rsidRPr="00B72629" w:rsidRDefault="000E7A89" w:rsidP="00B72629">
            <w:pPr>
              <w:spacing w:line="254" w:lineRule="exact"/>
              <w:ind w:left="138"/>
              <w:rPr>
                <w:szCs w:val="20"/>
              </w:rPr>
            </w:pPr>
          </w:p>
          <w:p w14:paraId="27807D47" w14:textId="77777777" w:rsidR="000E7A89" w:rsidRPr="00B72629" w:rsidRDefault="000E7A89" w:rsidP="00B72629">
            <w:pPr>
              <w:spacing w:line="254" w:lineRule="exact"/>
              <w:ind w:left="138"/>
              <w:rPr>
                <w:szCs w:val="20"/>
              </w:rPr>
            </w:pPr>
          </w:p>
          <w:p w14:paraId="0752C631" w14:textId="77777777" w:rsidR="000E7A89" w:rsidRPr="00B72629" w:rsidRDefault="000E7A89" w:rsidP="00B72629">
            <w:pPr>
              <w:spacing w:line="254" w:lineRule="exact"/>
              <w:ind w:left="138"/>
              <w:rPr>
                <w:szCs w:val="20"/>
                <w:u w:val="single"/>
              </w:rPr>
            </w:pPr>
          </w:p>
        </w:tc>
      </w:tr>
      <w:tr w:rsidR="000E7A89" w:rsidRPr="00B72629" w14:paraId="14385DE7" w14:textId="77777777" w:rsidTr="00BE77B7">
        <w:tc>
          <w:tcPr>
            <w:tcW w:w="4542" w:type="dxa"/>
            <w:tcBorders>
              <w:bottom w:val="single" w:sz="4" w:space="0" w:color="auto"/>
              <w:right w:val="single" w:sz="4" w:space="0" w:color="auto"/>
            </w:tcBorders>
          </w:tcPr>
          <w:p w14:paraId="13337276" w14:textId="2946074C" w:rsidR="000E7A89" w:rsidRPr="00E23E46" w:rsidRDefault="00B41150" w:rsidP="00B72629">
            <w:pPr>
              <w:spacing w:line="254" w:lineRule="exact"/>
            </w:pPr>
            <w:r>
              <w:t>{%tr if</w:t>
            </w:r>
            <w:r w:rsidR="00525281">
              <w:t xml:space="preserve"> </w:t>
            </w:r>
            <w:proofErr w:type="spellStart"/>
            <w:r w:rsidR="00525281">
              <w:t>case.has_</w:t>
            </w:r>
            <w:r w:rsidR="00525281" w:rsidRPr="00525281">
              <w:t>cross_parties</w:t>
            </w:r>
            <w:proofErr w:type="spellEnd"/>
            <w:r w:rsidR="00525281">
              <w:t>()</w:t>
            </w:r>
            <w:r>
              <w:t xml:space="preserve"> %}</w:t>
            </w:r>
          </w:p>
        </w:tc>
        <w:tc>
          <w:tcPr>
            <w:tcW w:w="4770" w:type="dxa"/>
            <w:tcBorders>
              <w:left w:val="single" w:sz="4" w:space="0" w:color="auto"/>
            </w:tcBorders>
          </w:tcPr>
          <w:p w14:paraId="37BACC32" w14:textId="77777777" w:rsidR="000E7A89" w:rsidRPr="00497F3F" w:rsidRDefault="000E7A89" w:rsidP="00B72629">
            <w:pPr>
              <w:spacing w:line="254" w:lineRule="exact"/>
              <w:ind w:left="138"/>
              <w:rPr>
                <w:szCs w:val="20"/>
              </w:rPr>
            </w:pPr>
          </w:p>
        </w:tc>
      </w:tr>
      <w:tr w:rsidR="000E7A89" w:rsidRPr="00B72629" w14:paraId="64BDE30F" w14:textId="77777777" w:rsidTr="00BE77B7">
        <w:tc>
          <w:tcPr>
            <w:tcW w:w="4542" w:type="dxa"/>
            <w:tcBorders>
              <w:bottom w:val="single" w:sz="4" w:space="0" w:color="auto"/>
              <w:right w:val="single" w:sz="4" w:space="0" w:color="auto"/>
            </w:tcBorders>
          </w:tcPr>
          <w:p w14:paraId="37F391E4" w14:textId="1C5AD8B9" w:rsidR="000E7A89" w:rsidRPr="00E23E46" w:rsidRDefault="00B41150" w:rsidP="00B72629">
            <w:pPr>
              <w:spacing w:line="254" w:lineRule="exact"/>
            </w:pPr>
            <w:r w:rsidRPr="00E23E46">
              <w:t xml:space="preserve">{{p </w:t>
            </w:r>
            <w:proofErr w:type="gramStart"/>
            <w:r w:rsidRPr="00E23E46">
              <w:t>include</w:t>
            </w:r>
            <w:proofErr w:type="gramEnd"/>
            <w:r w:rsidRPr="00E23E46">
              <w:t>_docx_template(‘prod_caption</w:t>
            </w:r>
            <w:r>
              <w:t>3</w:t>
            </w:r>
            <w:r w:rsidRPr="00E23E46">
              <w:t>.docx’) }}</w:t>
            </w:r>
          </w:p>
        </w:tc>
        <w:tc>
          <w:tcPr>
            <w:tcW w:w="4770" w:type="dxa"/>
            <w:tcBorders>
              <w:left w:val="single" w:sz="4" w:space="0" w:color="auto"/>
            </w:tcBorders>
          </w:tcPr>
          <w:p w14:paraId="1630AF33" w14:textId="77777777" w:rsidR="000E7A89" w:rsidRPr="00497F3F" w:rsidRDefault="000E7A89" w:rsidP="00B72629">
            <w:pPr>
              <w:spacing w:line="254" w:lineRule="exact"/>
              <w:ind w:left="138"/>
              <w:rPr>
                <w:szCs w:val="20"/>
              </w:rPr>
            </w:pPr>
          </w:p>
        </w:tc>
      </w:tr>
      <w:tr w:rsidR="000E7A89" w:rsidRPr="00B72629" w14:paraId="02351480" w14:textId="77777777" w:rsidTr="00BE77B7">
        <w:tc>
          <w:tcPr>
            <w:tcW w:w="4542" w:type="dxa"/>
            <w:tcBorders>
              <w:bottom w:val="single" w:sz="4" w:space="0" w:color="auto"/>
              <w:right w:val="single" w:sz="4" w:space="0" w:color="auto"/>
            </w:tcBorders>
          </w:tcPr>
          <w:p w14:paraId="1484E826" w14:textId="0E7951F7" w:rsidR="000E7A89" w:rsidRPr="00E23E46" w:rsidRDefault="00B41150" w:rsidP="00B72629">
            <w:pPr>
              <w:spacing w:line="254" w:lineRule="exact"/>
            </w:pPr>
            <w:r>
              <w:t xml:space="preserve">{%tr endif %} </w:t>
            </w:r>
          </w:p>
        </w:tc>
        <w:tc>
          <w:tcPr>
            <w:tcW w:w="4770" w:type="dxa"/>
            <w:tcBorders>
              <w:left w:val="single" w:sz="4" w:space="0" w:color="auto"/>
            </w:tcBorders>
          </w:tcPr>
          <w:p w14:paraId="49CAC003" w14:textId="77777777" w:rsidR="000E7A89" w:rsidRPr="00497F3F" w:rsidRDefault="000E7A89" w:rsidP="00B72629">
            <w:pPr>
              <w:spacing w:line="254" w:lineRule="exact"/>
              <w:ind w:left="138"/>
              <w:rPr>
                <w:szCs w:val="20"/>
              </w:rPr>
            </w:pPr>
          </w:p>
        </w:tc>
      </w:tr>
      <w:tr w:rsidR="000E7A89" w:rsidRPr="00B72629" w14:paraId="29DE2B95" w14:textId="77777777" w:rsidTr="00BE77B7">
        <w:tc>
          <w:tcPr>
            <w:tcW w:w="4542" w:type="dxa"/>
            <w:tcBorders>
              <w:bottom w:val="single" w:sz="4" w:space="0" w:color="auto"/>
              <w:right w:val="single" w:sz="4" w:space="0" w:color="auto"/>
            </w:tcBorders>
          </w:tcPr>
          <w:p w14:paraId="17AF24E2" w14:textId="4C4B9B9A" w:rsidR="000E7A89" w:rsidRPr="00E23E46" w:rsidRDefault="00B41150" w:rsidP="00B72629">
            <w:pPr>
              <w:spacing w:line="254" w:lineRule="exact"/>
            </w:pPr>
            <w:r>
              <w:t>{%tr if</w:t>
            </w:r>
            <w:r w:rsidR="00525281">
              <w:t xml:space="preserve"> </w:t>
            </w:r>
            <w:proofErr w:type="spellStart"/>
            <w:r w:rsidR="00525281">
              <w:t>case.</w:t>
            </w:r>
            <w:r w:rsidR="00525281" w:rsidRPr="00525281">
              <w:t>has_third_parties</w:t>
            </w:r>
            <w:proofErr w:type="spellEnd"/>
            <w:r w:rsidR="00525281">
              <w:t>()</w:t>
            </w:r>
            <w:r>
              <w:t xml:space="preserve"> %}</w:t>
            </w:r>
          </w:p>
        </w:tc>
        <w:tc>
          <w:tcPr>
            <w:tcW w:w="4770" w:type="dxa"/>
            <w:tcBorders>
              <w:left w:val="single" w:sz="4" w:space="0" w:color="auto"/>
            </w:tcBorders>
          </w:tcPr>
          <w:p w14:paraId="3526BAEF" w14:textId="77777777" w:rsidR="000E7A89" w:rsidRPr="00497F3F" w:rsidRDefault="000E7A89" w:rsidP="00B72629">
            <w:pPr>
              <w:spacing w:line="254" w:lineRule="exact"/>
              <w:ind w:left="138"/>
              <w:rPr>
                <w:szCs w:val="20"/>
              </w:rPr>
            </w:pPr>
          </w:p>
        </w:tc>
      </w:tr>
      <w:tr w:rsidR="000E7A89" w:rsidRPr="00B72629" w14:paraId="3DC567C3" w14:textId="77777777" w:rsidTr="00BE77B7">
        <w:tc>
          <w:tcPr>
            <w:tcW w:w="4542" w:type="dxa"/>
            <w:tcBorders>
              <w:bottom w:val="single" w:sz="4" w:space="0" w:color="auto"/>
              <w:right w:val="single" w:sz="4" w:space="0" w:color="auto"/>
            </w:tcBorders>
          </w:tcPr>
          <w:p w14:paraId="5C2E2995" w14:textId="2FFE88E8" w:rsidR="000E7A89" w:rsidRPr="00E23E46" w:rsidRDefault="00B41150" w:rsidP="00B72629">
            <w:pPr>
              <w:spacing w:line="254" w:lineRule="exact"/>
            </w:pPr>
            <w:r w:rsidRPr="00E23E46">
              <w:t xml:space="preserve">{{p </w:t>
            </w:r>
            <w:proofErr w:type="gramStart"/>
            <w:r w:rsidRPr="00E23E46">
              <w:t>include</w:t>
            </w:r>
            <w:proofErr w:type="gramEnd"/>
            <w:r w:rsidRPr="00E23E46">
              <w:t>_docx_template(‘prod_caption</w:t>
            </w:r>
            <w:r>
              <w:t>2</w:t>
            </w:r>
            <w:r w:rsidRPr="00E23E46">
              <w:t>.docx’) }}</w:t>
            </w:r>
          </w:p>
        </w:tc>
        <w:tc>
          <w:tcPr>
            <w:tcW w:w="4770" w:type="dxa"/>
            <w:tcBorders>
              <w:left w:val="single" w:sz="4" w:space="0" w:color="auto"/>
            </w:tcBorders>
          </w:tcPr>
          <w:p w14:paraId="71FE2459" w14:textId="77777777" w:rsidR="000E7A89" w:rsidRPr="00497F3F" w:rsidRDefault="000E7A89" w:rsidP="00B72629">
            <w:pPr>
              <w:spacing w:line="254" w:lineRule="exact"/>
              <w:ind w:left="138"/>
              <w:rPr>
                <w:szCs w:val="20"/>
              </w:rPr>
            </w:pPr>
          </w:p>
        </w:tc>
      </w:tr>
      <w:tr w:rsidR="000E7A89" w:rsidRPr="00B72629" w14:paraId="7DC07772" w14:textId="77777777" w:rsidTr="00BE77B7">
        <w:tc>
          <w:tcPr>
            <w:tcW w:w="4542" w:type="dxa"/>
            <w:tcBorders>
              <w:bottom w:val="single" w:sz="4" w:space="0" w:color="auto"/>
              <w:right w:val="single" w:sz="4" w:space="0" w:color="auto"/>
            </w:tcBorders>
          </w:tcPr>
          <w:p w14:paraId="114BC856" w14:textId="140C95F2" w:rsidR="000E7A89" w:rsidRPr="00E23E46" w:rsidRDefault="00B41150" w:rsidP="00B72629">
            <w:pPr>
              <w:spacing w:line="254" w:lineRule="exact"/>
            </w:pPr>
            <w:r>
              <w:t xml:space="preserve">{%tr endif %} </w:t>
            </w:r>
          </w:p>
        </w:tc>
        <w:tc>
          <w:tcPr>
            <w:tcW w:w="4770" w:type="dxa"/>
            <w:tcBorders>
              <w:left w:val="single" w:sz="4" w:space="0" w:color="auto"/>
            </w:tcBorders>
          </w:tcPr>
          <w:p w14:paraId="2351373A" w14:textId="77777777" w:rsidR="000E7A89" w:rsidRPr="00497F3F" w:rsidRDefault="000E7A89" w:rsidP="00B72629">
            <w:pPr>
              <w:spacing w:line="254" w:lineRule="exact"/>
              <w:ind w:left="138"/>
              <w:rPr>
                <w:szCs w:val="20"/>
              </w:rPr>
            </w:pPr>
          </w:p>
        </w:tc>
      </w:tr>
    </w:tbl>
    <w:p w14:paraId="05968CE2" w14:textId="77777777" w:rsidR="00C469F6" w:rsidRDefault="00C469F6" w:rsidP="00C469F6">
      <w:pPr>
        <w:widowControl w:val="0"/>
        <w:spacing w:line="254" w:lineRule="exact"/>
        <w:ind w:right="86"/>
      </w:pPr>
    </w:p>
    <w:p w14:paraId="451223B0" w14:textId="77777777" w:rsidR="00AF5DB3" w:rsidRDefault="00AF5DB3" w:rsidP="00AF5DB3">
      <w:pPr>
        <w:spacing w:line="254" w:lineRule="exact"/>
      </w:pPr>
      <w:r w:rsidRPr="00CE51D1">
        <w:t>TO:</w:t>
      </w:r>
      <w:r w:rsidRPr="00CE51D1">
        <w:tab/>
      </w:r>
      <w:bookmarkStart w:id="1" w:name="defendant1"/>
      <w:bookmarkStart w:id="2" w:name="OtherAddress"/>
      <w:bookmarkEnd w:id="1"/>
      <w:bookmarkEnd w:id="2"/>
      <w:r>
        <w:t xml:space="preserve">{{ </w:t>
      </w:r>
      <w:proofErr w:type="spellStart"/>
      <w:r>
        <w:t>x.name.full</w:t>
      </w:r>
      <w:proofErr w:type="spellEnd"/>
      <w:r>
        <w:t>() }}</w:t>
      </w:r>
    </w:p>
    <w:p w14:paraId="63EFF9EA" w14:textId="77777777" w:rsidR="00AF5DB3" w:rsidRDefault="00AF5DB3" w:rsidP="00AF5DB3">
      <w:pPr>
        <w:spacing w:line="254" w:lineRule="exact"/>
      </w:pPr>
      <w:r>
        <w:tab/>
        <w:t xml:space="preserve">{{ </w:t>
      </w:r>
      <w:proofErr w:type="spellStart"/>
      <w:r>
        <w:t>x.address.</w:t>
      </w:r>
      <w:r w:rsidRPr="00CE51D1">
        <w:t>line_one</w:t>
      </w:r>
      <w:proofErr w:type="spellEnd"/>
      <w:r>
        <w:t>() }}</w:t>
      </w:r>
    </w:p>
    <w:p w14:paraId="08538431" w14:textId="2F09C9D8" w:rsidR="00AF5DB3" w:rsidRDefault="00AF5DB3" w:rsidP="00AF5DB3">
      <w:pPr>
        <w:spacing w:line="254" w:lineRule="exact"/>
      </w:pPr>
      <w:r>
        <w:tab/>
        <w:t xml:space="preserve">{{ </w:t>
      </w:r>
      <w:proofErr w:type="spellStart"/>
      <w:r>
        <w:t>x.address.</w:t>
      </w:r>
      <w:r w:rsidRPr="00CE51D1">
        <w:t>line_</w:t>
      </w:r>
      <w:r>
        <w:t>two</w:t>
      </w:r>
      <w:proofErr w:type="spellEnd"/>
      <w:r>
        <w:t>() }}</w:t>
      </w:r>
    </w:p>
    <w:p w14:paraId="25913A50" w14:textId="77777777" w:rsidR="00463A71" w:rsidRPr="00CE51D1" w:rsidRDefault="00463A71" w:rsidP="00AF5DB3">
      <w:pPr>
        <w:spacing w:line="254" w:lineRule="exact"/>
      </w:pPr>
    </w:p>
    <w:p w14:paraId="0702FAC9" w14:textId="77777777" w:rsidR="00AF5DB3" w:rsidRPr="00CE51D1" w:rsidRDefault="00AF5DB3" w:rsidP="00AF5DB3">
      <w:pPr>
        <w:ind w:right="90"/>
      </w:pPr>
      <w:r w:rsidRPr="00CE51D1">
        <w:rPr>
          <w:lang w:val="en-CA"/>
        </w:rPr>
        <w:fldChar w:fldCharType="begin"/>
      </w:r>
      <w:r w:rsidRPr="00CE51D1">
        <w:rPr>
          <w:lang w:val="en-CA"/>
        </w:rPr>
        <w:instrText xml:space="preserve"> SEQ CHAPTER \h \r 1</w:instrText>
      </w:r>
      <w:r w:rsidRPr="00CE51D1">
        <w:fldChar w:fldCharType="end"/>
      </w:r>
      <w:r w:rsidRPr="00CE51D1">
        <w:tab/>
      </w:r>
      <w:r w:rsidRPr="00CE51D1">
        <w:rPr>
          <w:b/>
          <w:bCs/>
        </w:rPr>
        <w:t>IN THE NAME OF THE STATE OF OREGON</w:t>
      </w:r>
      <w:r w:rsidRPr="00CE51D1">
        <w:t>:</w:t>
      </w:r>
      <w:r>
        <w:t xml:space="preserve"> </w:t>
      </w:r>
      <w:r w:rsidRPr="00CE51D1">
        <w:t>You are hereby required to appear and answer the complaint filed against you in the above-entitled cause within thirty (30) days from the date of service of this summons upon you, and if you fail to so answer, for want thereof, the plaintiff(s) will take judgment against you for the relief prayed for in the complaint on file herein, a copy of which is herewith served upon you.</w:t>
      </w:r>
    </w:p>
    <w:p w14:paraId="185BA03A" w14:textId="77777777" w:rsidR="00AF5DB3" w:rsidRPr="00CE51D1" w:rsidRDefault="00AF5DB3" w:rsidP="00AF5DB3">
      <w:pPr>
        <w:ind w:right="90"/>
      </w:pPr>
      <w:r w:rsidRPr="00CE51D1">
        <w:rPr>
          <w:b/>
          <w:bCs/>
        </w:rPr>
        <w:tab/>
        <w:t xml:space="preserve">NOTICE TO </w:t>
      </w:r>
      <w:r w:rsidRPr="0080170E">
        <w:rPr>
          <w:b/>
          <w:bCs/>
          <w:caps/>
        </w:rPr>
        <w:t>{{ x.party_type }}:</w:t>
      </w:r>
      <w:r w:rsidRPr="00CE51D1">
        <w:rPr>
          <w:b/>
          <w:bCs/>
        </w:rPr>
        <w:tab/>
        <w:t>READ THESE PAPERS CAREFULLY!</w:t>
      </w:r>
    </w:p>
    <w:p w14:paraId="0E1E952F" w14:textId="77777777" w:rsidR="00AF5DB3" w:rsidRDefault="00AF5DB3" w:rsidP="00AF5DB3">
      <w:pPr>
        <w:ind w:right="90"/>
      </w:pPr>
      <w:r w:rsidRPr="00CE51D1">
        <w:tab/>
        <w:t xml:space="preserve">You must </w:t>
      </w:r>
      <w:r>
        <w:t>“</w:t>
      </w:r>
      <w:r w:rsidRPr="00CE51D1">
        <w:t>appear</w:t>
      </w:r>
      <w:r>
        <w:t>”</w:t>
      </w:r>
      <w:r w:rsidRPr="00CE51D1">
        <w:t xml:space="preserve"> in this </w:t>
      </w:r>
      <w:proofErr w:type="gramStart"/>
      <w:r w:rsidRPr="00CE51D1">
        <w:t>case</w:t>
      </w:r>
      <w:proofErr w:type="gramEnd"/>
      <w:r w:rsidRPr="00CE51D1">
        <w:t xml:space="preserve"> or the other side will win automatically.</w:t>
      </w:r>
      <w:r>
        <w:t xml:space="preserve"> </w:t>
      </w:r>
      <w:r w:rsidRPr="00CE51D1">
        <w:t xml:space="preserve">To </w:t>
      </w:r>
      <w:r>
        <w:t>“</w:t>
      </w:r>
      <w:r w:rsidRPr="00CE51D1">
        <w:t>appear</w:t>
      </w:r>
      <w:r>
        <w:t>”</w:t>
      </w:r>
      <w:r w:rsidRPr="00CE51D1">
        <w:t xml:space="preserve"> you must file with the court a legal document called a </w:t>
      </w:r>
      <w:r>
        <w:t>“</w:t>
      </w:r>
      <w:r w:rsidRPr="00CE51D1">
        <w:t>motion</w:t>
      </w:r>
      <w:r>
        <w:t>”</w:t>
      </w:r>
      <w:r w:rsidRPr="00CE51D1">
        <w:t xml:space="preserve"> or </w:t>
      </w:r>
      <w:r>
        <w:t>“</w:t>
      </w:r>
      <w:r w:rsidRPr="00CE51D1">
        <w:t>answer.</w:t>
      </w:r>
      <w:r>
        <w:t xml:space="preserve">” </w:t>
      </w:r>
      <w:r w:rsidRPr="00CE51D1">
        <w:t xml:space="preserve">The </w:t>
      </w:r>
      <w:r>
        <w:t>“</w:t>
      </w:r>
      <w:r w:rsidRPr="00CE51D1">
        <w:t>motion</w:t>
      </w:r>
      <w:r>
        <w:t>”</w:t>
      </w:r>
      <w:r w:rsidRPr="00CE51D1">
        <w:t xml:space="preserve"> or </w:t>
      </w:r>
      <w:r>
        <w:t>“</w:t>
      </w:r>
      <w:r w:rsidRPr="00CE51D1">
        <w:t>answer</w:t>
      </w:r>
      <w:r>
        <w:t>”</w:t>
      </w:r>
      <w:r w:rsidRPr="00CE51D1">
        <w:t xml:space="preserve"> must be given to the court clerk or administrator within thirty (30) days along with the required filing fee.</w:t>
      </w:r>
      <w:r>
        <w:t xml:space="preserve"> </w:t>
      </w:r>
      <w:r w:rsidRPr="00CE51D1">
        <w:t>It must be in the proper form and have proof of service on the plaintiff</w:t>
      </w:r>
      <w:r>
        <w:t>’</w:t>
      </w:r>
      <w:r w:rsidRPr="00CE51D1">
        <w:t xml:space="preserve">s attorney or, if the plaintiff does not have an attorney, proof of service on the plaintiff. </w:t>
      </w:r>
    </w:p>
    <w:p w14:paraId="464DE3D2" w14:textId="77777777" w:rsidR="00AF5DB3" w:rsidRPr="00CE51D1" w:rsidRDefault="00AF5DB3" w:rsidP="00AF5DB3">
      <w:pPr>
        <w:ind w:right="90"/>
      </w:pPr>
      <w:r w:rsidRPr="00CE51D1">
        <w:lastRenderedPageBreak/>
        <w:tab/>
        <w:t>If you have questions, you should see an attorney immediately.</w:t>
      </w:r>
      <w:r>
        <w:t xml:space="preserve"> </w:t>
      </w:r>
      <w:r w:rsidRPr="00CE51D1">
        <w:t>If you need help in finding an attorney, you may call the Oregon State Bar</w:t>
      </w:r>
      <w:r>
        <w:t>’</w:t>
      </w:r>
      <w:r w:rsidRPr="00CE51D1">
        <w:t xml:space="preserve">s Lawyer Referral Service online at </w:t>
      </w:r>
      <w:hyperlink r:id="rId11" w:history="1">
        <w:r w:rsidRPr="00CE51D1">
          <w:rPr>
            <w:rStyle w:val="Hyperlink"/>
          </w:rPr>
          <w:t>www.oregonstatebar.org</w:t>
        </w:r>
      </w:hyperlink>
      <w:r w:rsidRPr="00CE51D1">
        <w:t xml:space="preserve"> or by calling (503) 684-3763 (in the Portland metropolitan area) or toll-free elsewhere in Oregon at (800) 452-7636.</w:t>
      </w:r>
    </w:p>
    <w:p w14:paraId="0D716833" w14:textId="11FB9DDB" w:rsidR="007620BB" w:rsidRPr="007620BB" w:rsidRDefault="007620BB" w:rsidP="005378C0">
      <w:pPr>
        <w:widowControl w:val="0"/>
        <w:spacing w:line="240" w:lineRule="auto"/>
      </w:pPr>
    </w:p>
    <w:tbl>
      <w:tblPr>
        <w:tblpPr w:leftFromText="180" w:rightFromText="180" w:vertAnchor="text" w:horzAnchor="margin" w:tblpXSpec="right" w:tblpY="129"/>
        <w:tblW w:w="0" w:type="auto"/>
        <w:jc w:val="right"/>
        <w:tblLayout w:type="fixed"/>
        <w:tblLook w:val="04A0" w:firstRow="1" w:lastRow="0" w:firstColumn="1" w:lastColumn="0" w:noHBand="0" w:noVBand="1"/>
      </w:tblPr>
      <w:tblGrid>
        <w:gridCol w:w="3960"/>
      </w:tblGrid>
      <w:tr w:rsidR="007620BB" w:rsidRPr="007620BB" w14:paraId="05567AF2" w14:textId="77777777" w:rsidTr="00C7424C">
        <w:trPr>
          <w:jc w:val="right"/>
        </w:trPr>
        <w:tc>
          <w:tcPr>
            <w:tcW w:w="3960" w:type="dxa"/>
            <w:tcBorders>
              <w:top w:val="nil"/>
              <w:left w:val="nil"/>
              <w:bottom w:val="nil"/>
              <w:right w:val="nil"/>
            </w:tcBorders>
          </w:tcPr>
          <w:p w14:paraId="52B7228D" w14:textId="53ECBC75" w:rsidR="007620BB" w:rsidRPr="007620BB" w:rsidRDefault="007620BB" w:rsidP="00C02720">
            <w:pPr>
              <w:widowControl w:val="0"/>
              <w:spacing w:line="254" w:lineRule="exact"/>
              <w:rPr>
                <w:rFonts w:eastAsia="Calibri"/>
              </w:rPr>
            </w:pPr>
            <w:bookmarkStart w:id="3" w:name="_Hlk78572492"/>
            <w:r w:rsidRPr="007620BB">
              <w:rPr>
                <w:rFonts w:eastAsia="Calibri"/>
              </w:rPr>
              <w:t xml:space="preserve">Dated:  </w:t>
            </w:r>
            <w:r w:rsidRPr="007620BB">
              <w:rPr>
                <w:rFonts w:eastAsia="Calibri"/>
              </w:rPr>
              <w:fldChar w:fldCharType="begin"/>
            </w:r>
            <w:r w:rsidRPr="007620BB">
              <w:rPr>
                <w:rFonts w:eastAsia="Calibri"/>
              </w:rPr>
              <w:instrText xml:space="preserve"> DATE  \@ "MMMM d, yyyy"  \* MERGEFORMAT </w:instrText>
            </w:r>
            <w:r w:rsidRPr="007620BB">
              <w:rPr>
                <w:rFonts w:eastAsia="Calibri"/>
              </w:rPr>
              <w:fldChar w:fldCharType="separate"/>
            </w:r>
            <w:r w:rsidR="00F76F63">
              <w:rPr>
                <w:rFonts w:eastAsia="Calibri"/>
                <w:noProof/>
              </w:rPr>
              <w:t>November 28, 2021</w:t>
            </w:r>
            <w:r w:rsidRPr="007620BB">
              <w:rPr>
                <w:rFonts w:eastAsia="Calibri"/>
              </w:rPr>
              <w:fldChar w:fldCharType="end"/>
            </w:r>
            <w:r w:rsidRPr="007620BB">
              <w:rPr>
                <w:rFonts w:eastAsia="Calibri"/>
              </w:rPr>
              <w:t>.</w:t>
            </w:r>
          </w:p>
          <w:p w14:paraId="56B553A3" w14:textId="77777777" w:rsidR="007620BB" w:rsidRPr="007620BB" w:rsidRDefault="007620BB" w:rsidP="00C02720">
            <w:pPr>
              <w:widowControl w:val="0"/>
              <w:spacing w:line="254" w:lineRule="exact"/>
              <w:rPr>
                <w:rFonts w:eastAsia="Calibri"/>
              </w:rPr>
            </w:pPr>
          </w:p>
        </w:tc>
      </w:tr>
      <w:tr w:rsidR="007620BB" w:rsidRPr="007620BB" w14:paraId="4EFC7D98" w14:textId="77777777" w:rsidTr="00C7424C">
        <w:trPr>
          <w:jc w:val="right"/>
        </w:trPr>
        <w:tc>
          <w:tcPr>
            <w:tcW w:w="3960" w:type="dxa"/>
            <w:tcBorders>
              <w:top w:val="nil"/>
              <w:left w:val="nil"/>
              <w:bottom w:val="single" w:sz="4" w:space="0" w:color="auto"/>
              <w:right w:val="nil"/>
            </w:tcBorders>
          </w:tcPr>
          <w:p w14:paraId="61B74A83" w14:textId="69BDE78E" w:rsidR="007620BB" w:rsidRPr="007620BB" w:rsidRDefault="007620BB" w:rsidP="00C02720">
            <w:pPr>
              <w:widowControl w:val="0"/>
              <w:spacing w:line="254" w:lineRule="exact"/>
              <w:rPr>
                <w:rFonts w:eastAsia="Calibri"/>
              </w:rPr>
            </w:pPr>
            <w:r w:rsidRPr="007620BB">
              <w:rPr>
                <w:rFonts w:eastAsia="Calibri"/>
              </w:rPr>
              <w:t xml:space="preserve">{{ </w:t>
            </w:r>
            <w:proofErr w:type="spellStart"/>
            <w:r w:rsidR="001E49FF">
              <w:rPr>
                <w:rFonts w:eastAsia="Calibri"/>
              </w:rPr>
              <w:t>case</w:t>
            </w:r>
            <w:r w:rsidR="001E49FF" w:rsidRPr="001E49FF">
              <w:rPr>
                <w:rFonts w:eastAsia="Calibri"/>
              </w:rPr>
              <w:t>.user_firm</w:t>
            </w:r>
            <w:proofErr w:type="spellEnd"/>
            <w:r w:rsidR="001E49FF" w:rsidRPr="001E49FF">
              <w:rPr>
                <w:rFonts w:eastAsia="Calibri"/>
              </w:rPr>
              <w:t>()</w:t>
            </w:r>
            <w:r w:rsidRPr="007620BB">
              <w:rPr>
                <w:rFonts w:eastAsia="Calibri"/>
              </w:rPr>
              <w:t xml:space="preserve"> | upper }}</w:t>
            </w:r>
          </w:p>
          <w:p w14:paraId="4FB2710F" w14:textId="77777777" w:rsidR="007620BB" w:rsidRPr="007620BB" w:rsidRDefault="007620BB" w:rsidP="00C02720">
            <w:pPr>
              <w:widowControl w:val="0"/>
              <w:spacing w:line="254" w:lineRule="exact"/>
              <w:rPr>
                <w:rFonts w:eastAsia="Calibri"/>
              </w:rPr>
            </w:pPr>
          </w:p>
          <w:p w14:paraId="0BA834C1" w14:textId="77777777" w:rsidR="007620BB" w:rsidRPr="007620BB" w:rsidRDefault="007620BB" w:rsidP="00C02720">
            <w:pPr>
              <w:widowControl w:val="0"/>
              <w:spacing w:line="254" w:lineRule="exact"/>
              <w:rPr>
                <w:rFonts w:eastAsia="Calibri"/>
              </w:rPr>
            </w:pPr>
            <w:r w:rsidRPr="007620BB">
              <w:rPr>
                <w:rFonts w:eastAsia="Calibri"/>
              </w:rPr>
              <w:t>By:</w:t>
            </w:r>
          </w:p>
        </w:tc>
      </w:tr>
      <w:tr w:rsidR="007620BB" w:rsidRPr="007620BB" w14:paraId="15581E91" w14:textId="77777777" w:rsidTr="00C7424C">
        <w:trPr>
          <w:trHeight w:val="785"/>
          <w:jc w:val="right"/>
        </w:trPr>
        <w:tc>
          <w:tcPr>
            <w:tcW w:w="3960" w:type="dxa"/>
            <w:tcBorders>
              <w:top w:val="single" w:sz="4" w:space="0" w:color="auto"/>
              <w:left w:val="nil"/>
              <w:bottom w:val="nil"/>
              <w:right w:val="nil"/>
            </w:tcBorders>
          </w:tcPr>
          <w:p w14:paraId="476B13E0" w14:textId="77777777" w:rsidR="007620BB" w:rsidRPr="007620BB" w:rsidRDefault="007620BB" w:rsidP="00C02720">
            <w:pPr>
              <w:widowControl w:val="0"/>
              <w:spacing w:line="254" w:lineRule="exact"/>
              <w:rPr>
                <w:rFonts w:eastAsia="Calibri"/>
              </w:rPr>
            </w:pPr>
            <w:r w:rsidRPr="007620BB">
              <w:rPr>
                <w:rFonts w:eastAsia="Calibri"/>
              </w:rPr>
              <w:t xml:space="preserve">{%p for atty in </w:t>
            </w:r>
            <w:proofErr w:type="spellStart"/>
            <w:r w:rsidRPr="007620BB">
              <w:rPr>
                <w:rFonts w:eastAsia="Calibri"/>
              </w:rPr>
              <w:t>case.user_house</w:t>
            </w:r>
            <w:proofErr w:type="spellEnd"/>
            <w:r w:rsidRPr="007620BB">
              <w:rPr>
                <w:rFonts w:eastAsia="Calibri"/>
              </w:rPr>
              <w:t>() %}</w:t>
            </w:r>
          </w:p>
          <w:p w14:paraId="71E6422D" w14:textId="077D2A61" w:rsidR="007620BB" w:rsidRPr="007620BB" w:rsidRDefault="00BD7EA1" w:rsidP="00BD7EA1">
            <w:pPr>
              <w:widowControl w:val="0"/>
              <w:spacing w:line="254" w:lineRule="exact"/>
              <w:rPr>
                <w:rFonts w:eastAsia="Calibri"/>
              </w:rPr>
            </w:pPr>
            <w:r w:rsidRPr="007620BB">
              <w:rPr>
                <w:rFonts w:eastAsia="Calibri"/>
              </w:rPr>
              <w:t>{{ atty }},</w:t>
            </w:r>
            <w:r>
              <w:rPr>
                <w:rFonts w:eastAsia="Calibri"/>
              </w:rPr>
              <w:t xml:space="preserve"> {{ </w:t>
            </w:r>
            <w:proofErr w:type="spellStart"/>
            <w:r>
              <w:rPr>
                <w:rFonts w:eastAsia="Calibri"/>
              </w:rPr>
              <w:t>atty.bar</w:t>
            </w:r>
            <w:proofErr w:type="spellEnd"/>
            <w:r>
              <w:rPr>
                <w:rFonts w:eastAsia="Calibri"/>
              </w:rPr>
              <w:t>() }}</w:t>
            </w:r>
          </w:p>
          <w:p w14:paraId="2985B554" w14:textId="77777777" w:rsidR="007620BB" w:rsidRPr="007620BB" w:rsidRDefault="007620BB" w:rsidP="00C02720">
            <w:pPr>
              <w:widowControl w:val="0"/>
              <w:spacing w:line="254" w:lineRule="exact"/>
              <w:rPr>
                <w:rFonts w:eastAsia="Calibri"/>
                <w:color w:val="0070C0"/>
                <w:u w:val="single"/>
              </w:rPr>
            </w:pPr>
            <w:r w:rsidRPr="007620BB">
              <w:rPr>
                <w:rFonts w:eastAsia="Calibri"/>
                <w:color w:val="0070C0"/>
                <w:u w:val="single"/>
              </w:rPr>
              <w:t>{{ atty.email | lower }}</w:t>
            </w:r>
          </w:p>
          <w:p w14:paraId="098A3076" w14:textId="77777777" w:rsidR="007620BB" w:rsidRPr="007620BB" w:rsidRDefault="007620BB" w:rsidP="00C02720">
            <w:pPr>
              <w:widowControl w:val="0"/>
              <w:spacing w:line="254" w:lineRule="exact"/>
              <w:rPr>
                <w:rFonts w:eastAsia="Calibri"/>
              </w:rPr>
            </w:pPr>
            <w:r w:rsidRPr="007620BB">
              <w:rPr>
                <w:rFonts w:eastAsia="Calibri"/>
              </w:rPr>
              <w:t xml:space="preserve">{%p endfor %} </w:t>
            </w:r>
          </w:p>
          <w:p w14:paraId="1571C349" w14:textId="7845350C" w:rsidR="007620BB" w:rsidRPr="007620BB" w:rsidRDefault="007620BB" w:rsidP="00C02720">
            <w:pPr>
              <w:widowControl w:val="0"/>
              <w:spacing w:line="254" w:lineRule="exact"/>
              <w:rPr>
                <w:rFonts w:eastAsia="Calibri"/>
              </w:rPr>
            </w:pPr>
            <w:r w:rsidRPr="007620BB">
              <w:rPr>
                <w:rFonts w:eastAsia="Calibri"/>
              </w:rPr>
              <w:t xml:space="preserve">Of </w:t>
            </w:r>
            <w:r w:rsidR="00BD7EA1" w:rsidRPr="00BD7EA1">
              <w:rPr>
                <w:rFonts w:eastAsia="Calibri"/>
              </w:rPr>
              <w:t>{{ capitalize(</w:t>
            </w:r>
            <w:proofErr w:type="spellStart"/>
            <w:r w:rsidR="00BD7EA1" w:rsidRPr="00BD7EA1">
              <w:rPr>
                <w:rFonts w:eastAsia="Calibri"/>
              </w:rPr>
              <w:t>case.colawyers</w:t>
            </w:r>
            <w:proofErr w:type="spellEnd"/>
            <w:r w:rsidR="00BD7EA1" w:rsidRPr="00BD7EA1">
              <w:rPr>
                <w:rFonts w:eastAsia="Calibri"/>
              </w:rPr>
              <w:t>().</w:t>
            </w:r>
            <w:proofErr w:type="spellStart"/>
            <w:r w:rsidR="00BD7EA1" w:rsidRPr="00BD7EA1">
              <w:rPr>
                <w:rFonts w:eastAsia="Calibri"/>
              </w:rPr>
              <w:t>as_noun</w:t>
            </w:r>
            <w:proofErr w:type="spellEnd"/>
            <w:r w:rsidR="00BD7EA1" w:rsidRPr="00BD7EA1">
              <w:rPr>
                <w:rFonts w:eastAsia="Calibri"/>
              </w:rPr>
              <w:t>('attorney')) }}</w:t>
            </w:r>
            <w:r w:rsidR="00BD7EA1">
              <w:rPr>
                <w:rFonts w:eastAsia="Calibri"/>
              </w:rPr>
              <w:t xml:space="preserve"> </w:t>
            </w:r>
            <w:r w:rsidRPr="007620BB">
              <w:rPr>
                <w:rFonts w:eastAsia="Calibri"/>
              </w:rPr>
              <w:t xml:space="preserve">for {{ </w:t>
            </w:r>
            <w:proofErr w:type="spellStart"/>
            <w:r w:rsidRPr="007620BB">
              <w:rPr>
                <w:rFonts w:eastAsia="Calibri"/>
              </w:rPr>
              <w:t>case.user_clientlist</w:t>
            </w:r>
            <w:proofErr w:type="spellEnd"/>
            <w:r w:rsidRPr="007620BB">
              <w:rPr>
                <w:rFonts w:eastAsia="Calibri"/>
              </w:rPr>
              <w:t xml:space="preserve">().asnoun() }} </w:t>
            </w:r>
          </w:p>
          <w:p w14:paraId="485D85A3" w14:textId="2B9DEBDF" w:rsidR="007620BB" w:rsidRPr="007620BB" w:rsidRDefault="007620BB" w:rsidP="00C02720">
            <w:pPr>
              <w:widowControl w:val="0"/>
              <w:spacing w:line="254" w:lineRule="exact"/>
              <w:rPr>
                <w:rFonts w:eastAsia="Calibri"/>
              </w:rPr>
            </w:pPr>
            <w:r w:rsidRPr="007620BB">
              <w:rPr>
                <w:rFonts w:eastAsia="Calibri"/>
              </w:rPr>
              <w:t xml:space="preserve">Trial </w:t>
            </w:r>
            <w:r w:rsidR="00BD7EA1" w:rsidRPr="00BD7EA1">
              <w:rPr>
                <w:rFonts w:eastAsia="Calibri"/>
              </w:rPr>
              <w:t>{{ capitalize(</w:t>
            </w:r>
            <w:proofErr w:type="spellStart"/>
            <w:r w:rsidR="00BD7EA1" w:rsidRPr="00BD7EA1">
              <w:rPr>
                <w:rFonts w:eastAsia="Calibri"/>
              </w:rPr>
              <w:t>case.colawyers</w:t>
            </w:r>
            <w:proofErr w:type="spellEnd"/>
            <w:r w:rsidR="00BD7EA1" w:rsidRPr="00BD7EA1">
              <w:rPr>
                <w:rFonts w:eastAsia="Calibri"/>
              </w:rPr>
              <w:t>().</w:t>
            </w:r>
            <w:proofErr w:type="spellStart"/>
            <w:r w:rsidR="00BD7EA1" w:rsidRPr="00BD7EA1">
              <w:rPr>
                <w:rFonts w:eastAsia="Calibri"/>
              </w:rPr>
              <w:t>as_noun</w:t>
            </w:r>
            <w:proofErr w:type="spellEnd"/>
            <w:r w:rsidR="00BD7EA1" w:rsidRPr="00BD7EA1">
              <w:rPr>
                <w:rFonts w:eastAsia="Calibri"/>
              </w:rPr>
              <w:t>('attorney')) }}</w:t>
            </w:r>
            <w:r w:rsidRPr="007620BB">
              <w:rPr>
                <w:rFonts w:eastAsia="Calibri"/>
              </w:rPr>
              <w:t>: Same</w:t>
            </w:r>
          </w:p>
          <w:p w14:paraId="46DC87F2" w14:textId="77777777" w:rsidR="007620BB" w:rsidRPr="007620BB" w:rsidRDefault="007620BB" w:rsidP="00C02720">
            <w:pPr>
              <w:widowControl w:val="0"/>
              <w:spacing w:line="254" w:lineRule="exact"/>
              <w:rPr>
                <w:rFonts w:eastAsia="Calibri"/>
                <w:u w:val="single"/>
              </w:rPr>
            </w:pPr>
          </w:p>
        </w:tc>
      </w:tr>
      <w:tr w:rsidR="007620BB" w:rsidRPr="007620BB" w14:paraId="45B9C847" w14:textId="77777777" w:rsidTr="00C7424C">
        <w:trPr>
          <w:trHeight w:val="395"/>
          <w:jc w:val="right"/>
        </w:trPr>
        <w:tc>
          <w:tcPr>
            <w:tcW w:w="3960" w:type="dxa"/>
            <w:tcBorders>
              <w:top w:val="nil"/>
              <w:left w:val="nil"/>
              <w:bottom w:val="nil"/>
              <w:right w:val="nil"/>
            </w:tcBorders>
          </w:tcPr>
          <w:p w14:paraId="7099575F" w14:textId="7ABCFAD4" w:rsidR="007620BB" w:rsidRPr="007620BB" w:rsidRDefault="007620BB" w:rsidP="00C02720">
            <w:pPr>
              <w:widowControl w:val="0"/>
              <w:spacing w:line="254" w:lineRule="exact"/>
              <w:rPr>
                <w:rFonts w:eastAsia="Calibri"/>
              </w:rPr>
            </w:pPr>
            <w:r w:rsidRPr="007620BB">
              <w:rPr>
                <w:rFonts w:eastAsia="Calibri"/>
              </w:rPr>
              <w:t xml:space="preserve">{%tr for  pair in  </w:t>
            </w:r>
            <w:proofErr w:type="spellStart"/>
            <w:r w:rsidR="00BD7EA1">
              <w:rPr>
                <w:rFonts w:eastAsia="Calibri"/>
              </w:rPr>
              <w:t>case.cofirms</w:t>
            </w:r>
            <w:proofErr w:type="spellEnd"/>
            <w:r w:rsidR="00BD7EA1">
              <w:rPr>
                <w:rFonts w:eastAsia="Calibri"/>
              </w:rPr>
              <w:t>()</w:t>
            </w:r>
            <w:r w:rsidRPr="007620BB">
              <w:rPr>
                <w:rFonts w:eastAsia="Calibri"/>
              </w:rPr>
              <w:t xml:space="preserve"> %}</w:t>
            </w:r>
          </w:p>
        </w:tc>
      </w:tr>
      <w:tr w:rsidR="007620BB" w:rsidRPr="007620BB" w14:paraId="41FE865D" w14:textId="77777777" w:rsidTr="00C7424C">
        <w:trPr>
          <w:trHeight w:val="395"/>
          <w:jc w:val="right"/>
        </w:trPr>
        <w:tc>
          <w:tcPr>
            <w:tcW w:w="3960" w:type="dxa"/>
            <w:tcBorders>
              <w:top w:val="nil"/>
              <w:left w:val="nil"/>
              <w:bottom w:val="single" w:sz="4" w:space="0" w:color="auto"/>
              <w:right w:val="nil"/>
            </w:tcBorders>
          </w:tcPr>
          <w:p w14:paraId="034533DF" w14:textId="77777777" w:rsidR="007620BB" w:rsidRPr="007620BB" w:rsidRDefault="007620BB" w:rsidP="00C02720">
            <w:pPr>
              <w:widowControl w:val="0"/>
              <w:spacing w:line="254" w:lineRule="exact"/>
              <w:rPr>
                <w:rFonts w:eastAsia="Calibri"/>
              </w:rPr>
            </w:pPr>
          </w:p>
          <w:p w14:paraId="10E3B0F4" w14:textId="77777777" w:rsidR="007620BB" w:rsidRPr="007620BB" w:rsidRDefault="007620BB" w:rsidP="00C02720">
            <w:pPr>
              <w:widowControl w:val="0"/>
              <w:spacing w:line="254" w:lineRule="exact"/>
              <w:rPr>
                <w:rFonts w:eastAsia="Calibri"/>
              </w:rPr>
            </w:pPr>
            <w:r w:rsidRPr="007620BB">
              <w:rPr>
                <w:rFonts w:eastAsia="Calibri"/>
              </w:rPr>
              <w:t>{{ pair | upper }}</w:t>
            </w:r>
          </w:p>
          <w:p w14:paraId="0A084A4D" w14:textId="77777777" w:rsidR="007620BB" w:rsidRPr="007620BB" w:rsidRDefault="007620BB" w:rsidP="00C02720">
            <w:pPr>
              <w:widowControl w:val="0"/>
              <w:spacing w:line="254" w:lineRule="exact"/>
              <w:rPr>
                <w:rFonts w:eastAsia="Calibri"/>
              </w:rPr>
            </w:pPr>
          </w:p>
          <w:p w14:paraId="7B17254A" w14:textId="77777777" w:rsidR="007620BB" w:rsidRPr="007620BB" w:rsidRDefault="007620BB" w:rsidP="00C02720">
            <w:pPr>
              <w:widowControl w:val="0"/>
              <w:spacing w:line="254" w:lineRule="exact"/>
              <w:rPr>
                <w:rFonts w:eastAsia="Calibri"/>
              </w:rPr>
            </w:pPr>
            <w:r w:rsidRPr="007620BB">
              <w:rPr>
                <w:rFonts w:eastAsia="Calibri"/>
              </w:rPr>
              <w:t>By:</w:t>
            </w:r>
          </w:p>
        </w:tc>
      </w:tr>
      <w:tr w:rsidR="007620BB" w:rsidRPr="007620BB" w14:paraId="69878EAB" w14:textId="77777777" w:rsidTr="00C7424C">
        <w:trPr>
          <w:trHeight w:val="527"/>
          <w:jc w:val="right"/>
        </w:trPr>
        <w:tc>
          <w:tcPr>
            <w:tcW w:w="3960" w:type="dxa"/>
            <w:tcBorders>
              <w:top w:val="single" w:sz="4" w:space="0" w:color="auto"/>
              <w:left w:val="nil"/>
              <w:bottom w:val="nil"/>
              <w:right w:val="nil"/>
            </w:tcBorders>
          </w:tcPr>
          <w:p w14:paraId="5C7568A3" w14:textId="77777777" w:rsidR="007620BB" w:rsidRPr="007620BB" w:rsidRDefault="007620BB" w:rsidP="00C02720">
            <w:pPr>
              <w:widowControl w:val="0"/>
              <w:spacing w:line="254" w:lineRule="exact"/>
              <w:rPr>
                <w:rFonts w:eastAsia="Calibri"/>
              </w:rPr>
            </w:pPr>
            <w:r w:rsidRPr="007620BB">
              <w:rPr>
                <w:rFonts w:eastAsia="Calibri"/>
              </w:rPr>
              <w:t>{%p for atty in case.attorneys_for(pair) %}</w:t>
            </w:r>
          </w:p>
          <w:p w14:paraId="43238EE9" w14:textId="0483189A" w:rsidR="00BD7EA1" w:rsidRDefault="007620BB" w:rsidP="00C02720">
            <w:pPr>
              <w:widowControl w:val="0"/>
              <w:spacing w:line="254" w:lineRule="exact"/>
              <w:rPr>
                <w:rFonts w:eastAsia="Calibri"/>
              </w:rPr>
            </w:pPr>
            <w:r w:rsidRPr="007620BB">
              <w:rPr>
                <w:rFonts w:eastAsia="Calibri"/>
              </w:rPr>
              <w:t>{{ atty }},</w:t>
            </w:r>
            <w:r w:rsidR="00BD7EA1">
              <w:rPr>
                <w:rFonts w:eastAsia="Calibri"/>
              </w:rPr>
              <w:t xml:space="preserve"> {{ </w:t>
            </w:r>
            <w:proofErr w:type="spellStart"/>
            <w:r w:rsidR="00BD7EA1">
              <w:rPr>
                <w:rFonts w:eastAsia="Calibri"/>
              </w:rPr>
              <w:t>atty.bar</w:t>
            </w:r>
            <w:proofErr w:type="spellEnd"/>
            <w:r w:rsidR="00BD7EA1">
              <w:rPr>
                <w:rFonts w:eastAsia="Calibri"/>
              </w:rPr>
              <w:t>() }}</w:t>
            </w:r>
          </w:p>
          <w:p w14:paraId="2756C1F0" w14:textId="77777777" w:rsidR="00BD7EA1" w:rsidRDefault="007620BB" w:rsidP="00C02720">
            <w:pPr>
              <w:widowControl w:val="0"/>
              <w:spacing w:line="254" w:lineRule="exact"/>
              <w:rPr>
                <w:rFonts w:eastAsia="Calibri"/>
              </w:rPr>
            </w:pPr>
            <w:r w:rsidRPr="007620BB">
              <w:rPr>
                <w:rFonts w:eastAsia="Calibri"/>
              </w:rPr>
              <w:t>{%</w:t>
            </w:r>
            <w:r w:rsidR="00BD7EA1">
              <w:rPr>
                <w:rFonts w:eastAsia="Calibri"/>
              </w:rPr>
              <w:t>p</w:t>
            </w:r>
            <w:r w:rsidRPr="007620BB">
              <w:rPr>
                <w:rFonts w:eastAsia="Calibri"/>
              </w:rPr>
              <w:t xml:space="preserve"> if atty.pro_hac_vice %} </w:t>
            </w:r>
          </w:p>
          <w:p w14:paraId="4E41734E" w14:textId="3FF14E54" w:rsidR="00BD7EA1" w:rsidRDefault="007620BB" w:rsidP="00C02720">
            <w:pPr>
              <w:widowControl w:val="0"/>
              <w:spacing w:line="254" w:lineRule="exact"/>
              <w:rPr>
                <w:rFonts w:eastAsia="Calibri"/>
                <w:i/>
                <w:iCs/>
              </w:rPr>
            </w:pPr>
            <w:r w:rsidRPr="007620BB">
              <w:rPr>
                <w:rFonts w:eastAsia="Calibri"/>
                <w:i/>
                <w:iCs/>
              </w:rPr>
              <w:t>pro hac vice</w:t>
            </w:r>
          </w:p>
          <w:p w14:paraId="60BDDF5D" w14:textId="465ACA5C" w:rsidR="007620BB" w:rsidRPr="00BD7EA1" w:rsidRDefault="007620BB" w:rsidP="00C02720">
            <w:pPr>
              <w:widowControl w:val="0"/>
              <w:spacing w:line="254" w:lineRule="exact"/>
              <w:rPr>
                <w:rFonts w:eastAsia="Calibri"/>
                <w:i/>
                <w:iCs/>
              </w:rPr>
            </w:pPr>
            <w:r w:rsidRPr="007620BB">
              <w:rPr>
                <w:rFonts w:eastAsia="Calibri"/>
              </w:rPr>
              <w:t>{%</w:t>
            </w:r>
            <w:r w:rsidR="00BD7EA1">
              <w:rPr>
                <w:rFonts w:eastAsia="Calibri"/>
              </w:rPr>
              <w:t>p</w:t>
            </w:r>
            <w:r w:rsidRPr="007620BB">
              <w:rPr>
                <w:rFonts w:eastAsia="Calibri"/>
              </w:rPr>
              <w:t xml:space="preserve"> endif %}</w:t>
            </w:r>
          </w:p>
          <w:p w14:paraId="6F2EE92B" w14:textId="77777777" w:rsidR="007620BB" w:rsidRPr="007620BB" w:rsidRDefault="007620BB" w:rsidP="00C02720">
            <w:pPr>
              <w:widowControl w:val="0"/>
              <w:spacing w:line="254" w:lineRule="exact"/>
              <w:rPr>
                <w:rFonts w:eastAsia="Calibri"/>
                <w:color w:val="0070C0"/>
                <w:u w:val="single"/>
              </w:rPr>
            </w:pPr>
            <w:r w:rsidRPr="007620BB">
              <w:rPr>
                <w:rFonts w:eastAsia="Calibri"/>
                <w:color w:val="0070C0"/>
                <w:u w:val="single"/>
              </w:rPr>
              <w:t>{{ atty.email | lower }}</w:t>
            </w:r>
          </w:p>
          <w:p w14:paraId="75B41685" w14:textId="77777777" w:rsidR="007620BB" w:rsidRPr="007620BB" w:rsidRDefault="007620BB" w:rsidP="00C02720">
            <w:pPr>
              <w:widowControl w:val="0"/>
              <w:spacing w:line="254" w:lineRule="exact"/>
              <w:rPr>
                <w:rFonts w:eastAsia="Calibri"/>
              </w:rPr>
            </w:pPr>
            <w:r w:rsidRPr="007620BB">
              <w:rPr>
                <w:rFonts w:eastAsia="Calibri"/>
              </w:rPr>
              <w:t xml:space="preserve">{%p endfor %} </w:t>
            </w:r>
          </w:p>
          <w:p w14:paraId="18D0EEEB" w14:textId="1F764309" w:rsidR="007620BB" w:rsidRPr="007620BB" w:rsidRDefault="007620BB" w:rsidP="00C02720">
            <w:pPr>
              <w:widowControl w:val="0"/>
              <w:spacing w:line="254" w:lineRule="exact"/>
              <w:rPr>
                <w:rFonts w:eastAsia="Calibri"/>
              </w:rPr>
            </w:pPr>
            <w:r w:rsidRPr="007620BB">
              <w:rPr>
                <w:rFonts w:eastAsia="Calibri"/>
              </w:rPr>
              <w:t xml:space="preserve">Of </w:t>
            </w:r>
            <w:r w:rsidR="00BD7EA1">
              <w:rPr>
                <w:rFonts w:eastAsia="Calibri"/>
              </w:rPr>
              <w:t xml:space="preserve">{{ </w:t>
            </w:r>
            <w:r w:rsidR="00BD7EA1" w:rsidRPr="00BD7EA1">
              <w:rPr>
                <w:rFonts w:eastAsia="Calibri"/>
              </w:rPr>
              <w:t>capitalize(</w:t>
            </w:r>
            <w:proofErr w:type="spellStart"/>
            <w:r w:rsidR="00BD7EA1">
              <w:rPr>
                <w:rFonts w:eastAsia="Calibri"/>
              </w:rPr>
              <w:t>case</w:t>
            </w:r>
            <w:r w:rsidR="00BD7EA1" w:rsidRPr="00BD7EA1">
              <w:rPr>
                <w:rFonts w:eastAsia="Calibri"/>
              </w:rPr>
              <w:t>.colawyers</w:t>
            </w:r>
            <w:proofErr w:type="spellEnd"/>
            <w:r w:rsidR="00BD7EA1" w:rsidRPr="00BD7EA1">
              <w:rPr>
                <w:rFonts w:eastAsia="Calibri"/>
              </w:rPr>
              <w:t>().</w:t>
            </w:r>
            <w:proofErr w:type="spellStart"/>
            <w:r w:rsidR="00BD7EA1" w:rsidRPr="00BD7EA1">
              <w:rPr>
                <w:rFonts w:eastAsia="Calibri"/>
              </w:rPr>
              <w:t>as_noun</w:t>
            </w:r>
            <w:proofErr w:type="spellEnd"/>
            <w:r w:rsidR="00BD7EA1" w:rsidRPr="00BD7EA1">
              <w:rPr>
                <w:rFonts w:eastAsia="Calibri"/>
              </w:rPr>
              <w:t>('attorney'))</w:t>
            </w:r>
            <w:r w:rsidR="00BD7EA1" w:rsidRPr="007620BB">
              <w:rPr>
                <w:rFonts w:eastAsia="Calibri"/>
              </w:rPr>
              <w:t xml:space="preserve"> }}</w:t>
            </w:r>
            <w:r w:rsidR="00BD7EA1">
              <w:rPr>
                <w:rFonts w:eastAsia="Calibri"/>
              </w:rPr>
              <w:t xml:space="preserve"> </w:t>
            </w:r>
            <w:r w:rsidRPr="007620BB">
              <w:rPr>
                <w:rFonts w:eastAsia="Calibri"/>
              </w:rPr>
              <w:t xml:space="preserve">for {{ </w:t>
            </w:r>
            <w:proofErr w:type="spellStart"/>
            <w:r w:rsidRPr="007620BB">
              <w:rPr>
                <w:rFonts w:eastAsia="Calibri"/>
              </w:rPr>
              <w:t>case.user_clientlist</w:t>
            </w:r>
            <w:proofErr w:type="spellEnd"/>
            <w:r w:rsidRPr="007620BB">
              <w:rPr>
                <w:rFonts w:eastAsia="Calibri"/>
              </w:rPr>
              <w:t xml:space="preserve">().asnoun() }} </w:t>
            </w:r>
          </w:p>
          <w:p w14:paraId="226A77ED" w14:textId="0DFC1072" w:rsidR="007620BB" w:rsidRPr="007620BB" w:rsidRDefault="007620BB" w:rsidP="00C02720">
            <w:pPr>
              <w:widowControl w:val="0"/>
              <w:spacing w:line="254" w:lineRule="exact"/>
              <w:rPr>
                <w:rFonts w:eastAsia="Calibri"/>
              </w:rPr>
            </w:pPr>
            <w:r w:rsidRPr="007620BB">
              <w:rPr>
                <w:rFonts w:eastAsia="Calibri"/>
              </w:rPr>
              <w:t xml:space="preserve">Trial </w:t>
            </w:r>
            <w:r w:rsidR="00BD7EA1">
              <w:rPr>
                <w:rFonts w:eastAsia="Calibri"/>
              </w:rPr>
              <w:t xml:space="preserve">{{ </w:t>
            </w:r>
            <w:r w:rsidR="00BD7EA1" w:rsidRPr="00BD7EA1">
              <w:rPr>
                <w:rFonts w:eastAsia="Calibri"/>
              </w:rPr>
              <w:t>capitalize(</w:t>
            </w:r>
            <w:proofErr w:type="spellStart"/>
            <w:r w:rsidR="00BD7EA1">
              <w:rPr>
                <w:rFonts w:eastAsia="Calibri"/>
              </w:rPr>
              <w:t>case</w:t>
            </w:r>
            <w:r w:rsidR="00BD7EA1" w:rsidRPr="00BD7EA1">
              <w:rPr>
                <w:rFonts w:eastAsia="Calibri"/>
              </w:rPr>
              <w:t>.colawyers</w:t>
            </w:r>
            <w:proofErr w:type="spellEnd"/>
            <w:r w:rsidR="00BD7EA1" w:rsidRPr="00BD7EA1">
              <w:rPr>
                <w:rFonts w:eastAsia="Calibri"/>
              </w:rPr>
              <w:t>().</w:t>
            </w:r>
            <w:proofErr w:type="spellStart"/>
            <w:r w:rsidR="00BD7EA1" w:rsidRPr="00BD7EA1">
              <w:rPr>
                <w:rFonts w:eastAsia="Calibri"/>
              </w:rPr>
              <w:t>as_noun</w:t>
            </w:r>
            <w:proofErr w:type="spellEnd"/>
            <w:r w:rsidR="00BD7EA1" w:rsidRPr="00BD7EA1">
              <w:rPr>
                <w:rFonts w:eastAsia="Calibri"/>
              </w:rPr>
              <w:t>('attorney'))</w:t>
            </w:r>
            <w:r w:rsidRPr="007620BB">
              <w:rPr>
                <w:rFonts w:eastAsia="Calibri"/>
              </w:rPr>
              <w:t xml:space="preserve"> }}: Same</w:t>
            </w:r>
          </w:p>
        </w:tc>
      </w:tr>
      <w:tr w:rsidR="007620BB" w:rsidRPr="007620BB" w14:paraId="1496264B" w14:textId="77777777" w:rsidTr="00C7424C">
        <w:trPr>
          <w:trHeight w:val="300"/>
          <w:jc w:val="right"/>
        </w:trPr>
        <w:tc>
          <w:tcPr>
            <w:tcW w:w="3960" w:type="dxa"/>
            <w:tcBorders>
              <w:top w:val="nil"/>
              <w:left w:val="nil"/>
              <w:bottom w:val="nil"/>
              <w:right w:val="nil"/>
            </w:tcBorders>
          </w:tcPr>
          <w:p w14:paraId="10793295" w14:textId="77777777" w:rsidR="007620BB" w:rsidRPr="007620BB" w:rsidRDefault="007620BB" w:rsidP="00C02720">
            <w:pPr>
              <w:widowControl w:val="0"/>
              <w:spacing w:line="254" w:lineRule="exact"/>
              <w:rPr>
                <w:rFonts w:eastAsia="Calibri"/>
              </w:rPr>
            </w:pPr>
            <w:r w:rsidRPr="007620BB">
              <w:rPr>
                <w:rFonts w:eastAsia="Calibri"/>
              </w:rPr>
              <w:t>{%tr endfor %}</w:t>
            </w:r>
          </w:p>
        </w:tc>
      </w:tr>
      <w:bookmarkEnd w:id="3"/>
    </w:tbl>
    <w:p w14:paraId="25E415B7" w14:textId="00D5EEA7" w:rsidR="00C14668" w:rsidRPr="007631DB" w:rsidRDefault="00C14668" w:rsidP="00D95215">
      <w:pPr>
        <w:autoSpaceDE w:val="0"/>
        <w:autoSpaceDN w:val="0"/>
        <w:adjustRightInd w:val="0"/>
        <w:spacing w:line="254" w:lineRule="exact"/>
        <w:ind w:right="86"/>
        <w:jc w:val="center"/>
      </w:pPr>
    </w:p>
    <w:sectPr w:rsidR="00C14668" w:rsidRPr="007631DB" w:rsidSect="00303FC0">
      <w:headerReference w:type="default" r:id="rId12"/>
      <w:footerReference w:type="default" r:id="rId13"/>
      <w:pgSz w:w="12240" w:h="15840" w:code="1"/>
      <w:pgMar w:top="-1440" w:right="1440" w:bottom="-1267" w:left="1440" w:header="720" w:footer="432"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50E4C" w14:textId="77777777" w:rsidR="008E6B9E" w:rsidRDefault="008E6B9E">
      <w:r>
        <w:separator/>
      </w:r>
    </w:p>
  </w:endnote>
  <w:endnote w:type="continuationSeparator" w:id="0">
    <w:p w14:paraId="1C593DC3" w14:textId="77777777" w:rsidR="008E6B9E" w:rsidRDefault="008E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New Century Schoolbook">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C41C" w14:textId="327C3878" w:rsidR="00115198" w:rsidRDefault="0000646D" w:rsidP="00FE6E78">
    <w:pPr>
      <w:pStyle w:val="SingleSpacing"/>
      <w:ind w:right="4320"/>
      <w:rPr>
        <w:sz w:val="20"/>
        <w:szCs w:val="20"/>
      </w:rPr>
    </w:pPr>
    <w:r>
      <w:rPr>
        <w:b/>
        <w:caps/>
        <w:noProof/>
        <w:sz w:val="20"/>
        <w:szCs w:val="20"/>
      </w:rPr>
      <w:t>summons</w:t>
    </w:r>
    <w:r w:rsidR="00751AD1">
      <w:rPr>
        <w:b/>
        <w:caps/>
        <w:noProof/>
        <w:sz w:val="20"/>
        <w:szCs w:val="20"/>
      </w:rPr>
      <w:t xml:space="preserve"> </w:t>
    </w:r>
    <w:r w:rsidR="00115198" w:rsidRPr="00996CB1">
      <w:rPr>
        <w:sz w:val="20"/>
        <w:szCs w:val="20"/>
      </w:rPr>
      <w:t>–</w:t>
    </w:r>
    <w:r w:rsidR="00115198" w:rsidRPr="00407E8A">
      <w:rPr>
        <w:sz w:val="20"/>
        <w:szCs w:val="20"/>
      </w:rPr>
      <w:t xml:space="preserve"> Page </w:t>
    </w:r>
    <w:r w:rsidR="00115198" w:rsidRPr="00407E8A">
      <w:rPr>
        <w:sz w:val="20"/>
        <w:szCs w:val="20"/>
      </w:rPr>
      <w:fldChar w:fldCharType="begin"/>
    </w:r>
    <w:r w:rsidR="00115198" w:rsidRPr="00407E8A">
      <w:rPr>
        <w:sz w:val="20"/>
        <w:szCs w:val="20"/>
      </w:rPr>
      <w:instrText xml:space="preserve"> PAGE  \* MERGEFORMAT </w:instrText>
    </w:r>
    <w:r w:rsidR="00115198" w:rsidRPr="00407E8A">
      <w:rPr>
        <w:sz w:val="20"/>
        <w:szCs w:val="20"/>
      </w:rPr>
      <w:fldChar w:fldCharType="separate"/>
    </w:r>
    <w:r w:rsidR="00115198" w:rsidRPr="00407E8A">
      <w:rPr>
        <w:sz w:val="20"/>
        <w:szCs w:val="20"/>
      </w:rPr>
      <w:t>4</w:t>
    </w:r>
    <w:r w:rsidR="00115198" w:rsidRPr="00407E8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50B4" w14:textId="77777777" w:rsidR="008E6B9E" w:rsidRDefault="008E6B9E">
      <w:r>
        <w:separator/>
      </w:r>
    </w:p>
  </w:footnote>
  <w:footnote w:type="continuationSeparator" w:id="0">
    <w:p w14:paraId="635B9961" w14:textId="77777777" w:rsidR="008E6B9E" w:rsidRDefault="008E6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8FFC" w14:textId="64512942" w:rsidR="00CA107A" w:rsidRDefault="002C4CB2" w:rsidP="00E355E7">
    <w:pPr>
      <w:pStyle w:val="Header"/>
      <w:tabs>
        <w:tab w:val="clear" w:pos="4320"/>
        <w:tab w:val="clear" w:pos="8640"/>
        <w:tab w:val="right" w:pos="9360"/>
      </w:tabs>
      <w:spacing w:line="240" w:lineRule="auto"/>
      <w:ind w:left="-2160"/>
    </w:pPr>
    <w:r>
      <w:t xml:space="preserve">{%p if </w:t>
    </w:r>
    <w:proofErr w:type="spellStart"/>
    <w:r>
      <w:t>case.juris.jurisdiction</w:t>
    </w:r>
    <w:r w:rsidR="002F18B9">
      <w:t>.name.text</w:t>
    </w:r>
    <w:proofErr w:type="spellEnd"/>
    <w:r>
      <w:t xml:space="preserve"> == ‘state’ %}</w:t>
    </w:r>
  </w:p>
  <w:p w14:paraId="62B9D8FB" w14:textId="2F98EAB4" w:rsidR="00E355E7" w:rsidRDefault="00E355E7" w:rsidP="00E355E7">
    <w:pPr>
      <w:pStyle w:val="Header"/>
      <w:tabs>
        <w:tab w:val="clear" w:pos="4320"/>
        <w:tab w:val="clear" w:pos="8640"/>
        <w:tab w:val="right" w:pos="9360"/>
      </w:tabs>
      <w:spacing w:line="240" w:lineRule="auto"/>
    </w:pPr>
    <w:r>
      <w:rPr>
        <w:noProof/>
      </w:rPr>
      <mc:AlternateContent>
        <mc:Choice Requires="wps">
          <w:drawing>
            <wp:anchor distT="0" distB="0" distL="114300" distR="114300" simplePos="0" relativeHeight="251656704" behindDoc="0" locked="0" layoutInCell="0" allowOverlap="1" wp14:anchorId="2A4202EF" wp14:editId="6EFE1E15">
              <wp:simplePos x="0" y="0"/>
              <wp:positionH relativeFrom="margin">
                <wp:posOffset>-95250</wp:posOffset>
              </wp:positionH>
              <wp:positionV relativeFrom="page">
                <wp:posOffset>0</wp:posOffset>
              </wp:positionV>
              <wp:extent cx="0" cy="10058400"/>
              <wp:effectExtent l="0" t="0" r="38100" b="19050"/>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3EAF"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5pt,0" to="-7.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" o:allowincell="f">
              <w10:wrap anchorx="margin" anchory="page"/>
            </v:line>
          </w:pict>
        </mc:Fallback>
      </mc:AlternateContent>
    </w:r>
    <w:r>
      <w:rPr>
        <w:noProof/>
      </w:rPr>
      <mc:AlternateContent>
        <mc:Choice Requires="wps">
          <w:drawing>
            <wp:anchor distT="0" distB="0" distL="114300" distR="114300" simplePos="0" relativeHeight="251657728" behindDoc="0" locked="0" layoutInCell="0" allowOverlap="1" wp14:anchorId="22D11F85" wp14:editId="4831FC4D">
              <wp:simplePos x="0" y="0"/>
              <wp:positionH relativeFrom="margin">
                <wp:posOffset>5943600</wp:posOffset>
              </wp:positionH>
              <wp:positionV relativeFrom="page">
                <wp:posOffset>0</wp:posOffset>
              </wp:positionV>
              <wp:extent cx="0" cy="10058400"/>
              <wp:effectExtent l="0" t="0" r="3810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BC01F"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72A97C5E" wp14:editId="0C9C8BAF">
              <wp:simplePos x="0" y="0"/>
              <wp:positionH relativeFrom="margin">
                <wp:posOffset>-638175</wp:posOffset>
              </wp:positionH>
              <wp:positionV relativeFrom="margin">
                <wp:posOffset>0</wp:posOffset>
              </wp:positionV>
              <wp:extent cx="457200" cy="8229600"/>
              <wp:effectExtent l="0" t="0" r="0" b="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3090B" w14:textId="77777777" w:rsidR="00115198" w:rsidRDefault="00115198">
                          <w:pPr>
                            <w:jc w:val="right"/>
                          </w:pPr>
                          <w:r>
                            <w:t>1</w:t>
                          </w:r>
                        </w:p>
                        <w:p w14:paraId="542EC3C9" w14:textId="77777777" w:rsidR="00115198" w:rsidRDefault="00115198">
                          <w:pPr>
                            <w:jc w:val="right"/>
                          </w:pPr>
                          <w:r>
                            <w:t>2</w:t>
                          </w:r>
                        </w:p>
                        <w:p w14:paraId="2119D93A" w14:textId="77777777" w:rsidR="00115198" w:rsidRDefault="00115198">
                          <w:pPr>
                            <w:jc w:val="right"/>
                          </w:pPr>
                          <w:r>
                            <w:t>3</w:t>
                          </w:r>
                        </w:p>
                        <w:p w14:paraId="77AF4C6D" w14:textId="77777777" w:rsidR="00115198" w:rsidRDefault="00115198">
                          <w:pPr>
                            <w:jc w:val="right"/>
                          </w:pPr>
                          <w:r>
                            <w:t>4</w:t>
                          </w:r>
                        </w:p>
                        <w:p w14:paraId="1B13E0F2" w14:textId="77777777" w:rsidR="00115198" w:rsidRDefault="00115198">
                          <w:pPr>
                            <w:jc w:val="right"/>
                          </w:pPr>
                          <w:r>
                            <w:t>5</w:t>
                          </w:r>
                        </w:p>
                        <w:p w14:paraId="64A95464" w14:textId="77777777" w:rsidR="00115198" w:rsidRDefault="00115198">
                          <w:pPr>
                            <w:jc w:val="right"/>
                          </w:pPr>
                          <w:r>
                            <w:t>6</w:t>
                          </w:r>
                        </w:p>
                        <w:p w14:paraId="4F176E2C" w14:textId="77777777" w:rsidR="00115198" w:rsidRDefault="00115198">
                          <w:pPr>
                            <w:jc w:val="right"/>
                          </w:pPr>
                          <w:r>
                            <w:t>7</w:t>
                          </w:r>
                        </w:p>
                        <w:p w14:paraId="50EA72C3" w14:textId="77777777" w:rsidR="00115198" w:rsidRDefault="00115198">
                          <w:pPr>
                            <w:jc w:val="right"/>
                          </w:pPr>
                          <w:r>
                            <w:t>8</w:t>
                          </w:r>
                        </w:p>
                        <w:p w14:paraId="4D418871" w14:textId="77777777" w:rsidR="00115198" w:rsidRDefault="00115198">
                          <w:pPr>
                            <w:jc w:val="right"/>
                          </w:pPr>
                          <w:r>
                            <w:t>9</w:t>
                          </w:r>
                        </w:p>
                        <w:p w14:paraId="661C3C94" w14:textId="77777777" w:rsidR="00115198" w:rsidRDefault="00115198">
                          <w:pPr>
                            <w:jc w:val="right"/>
                          </w:pPr>
                          <w:r>
                            <w:t>10</w:t>
                          </w:r>
                        </w:p>
                        <w:p w14:paraId="644CD853" w14:textId="77777777" w:rsidR="00115198" w:rsidRDefault="00115198">
                          <w:pPr>
                            <w:jc w:val="right"/>
                          </w:pPr>
                          <w:r>
                            <w:t>11</w:t>
                          </w:r>
                        </w:p>
                        <w:p w14:paraId="7313CAD5" w14:textId="77777777" w:rsidR="00115198" w:rsidRDefault="00115198">
                          <w:pPr>
                            <w:jc w:val="right"/>
                          </w:pPr>
                          <w:r>
                            <w:t>12</w:t>
                          </w:r>
                        </w:p>
                        <w:p w14:paraId="59592FAF" w14:textId="77777777" w:rsidR="00115198" w:rsidRDefault="00115198">
                          <w:pPr>
                            <w:jc w:val="right"/>
                          </w:pPr>
                          <w:r>
                            <w:t>13</w:t>
                          </w:r>
                        </w:p>
                        <w:p w14:paraId="4D873267" w14:textId="77777777" w:rsidR="00115198" w:rsidRDefault="00115198">
                          <w:pPr>
                            <w:jc w:val="right"/>
                          </w:pPr>
                          <w:r>
                            <w:t>14</w:t>
                          </w:r>
                        </w:p>
                        <w:p w14:paraId="56A56D7D" w14:textId="77777777" w:rsidR="00115198" w:rsidRDefault="00115198">
                          <w:pPr>
                            <w:jc w:val="right"/>
                          </w:pPr>
                          <w:r>
                            <w:t>15</w:t>
                          </w:r>
                        </w:p>
                        <w:p w14:paraId="2366269C" w14:textId="77777777" w:rsidR="00115198" w:rsidRDefault="00115198">
                          <w:pPr>
                            <w:jc w:val="right"/>
                          </w:pPr>
                          <w:r>
                            <w:t>16</w:t>
                          </w:r>
                        </w:p>
                        <w:p w14:paraId="20E3EC1E" w14:textId="77777777" w:rsidR="00115198" w:rsidRDefault="00115198">
                          <w:pPr>
                            <w:jc w:val="right"/>
                          </w:pPr>
                          <w:r>
                            <w:t>17</w:t>
                          </w:r>
                        </w:p>
                        <w:p w14:paraId="62E5EC46" w14:textId="77777777" w:rsidR="00115198" w:rsidRDefault="00115198">
                          <w:pPr>
                            <w:jc w:val="right"/>
                          </w:pPr>
                          <w:r>
                            <w:t>18</w:t>
                          </w:r>
                        </w:p>
                        <w:p w14:paraId="29A62E2B" w14:textId="77777777" w:rsidR="00115198" w:rsidRDefault="00115198">
                          <w:pPr>
                            <w:jc w:val="right"/>
                          </w:pPr>
                          <w:r>
                            <w:t>19</w:t>
                          </w:r>
                        </w:p>
                        <w:p w14:paraId="6746014F" w14:textId="77777777" w:rsidR="00115198" w:rsidRDefault="00115198">
                          <w:pPr>
                            <w:jc w:val="right"/>
                          </w:pPr>
                          <w:r>
                            <w:t>20</w:t>
                          </w:r>
                        </w:p>
                        <w:p w14:paraId="03AD1DCD" w14:textId="77777777" w:rsidR="00115198" w:rsidRDefault="00115198">
                          <w:pPr>
                            <w:jc w:val="right"/>
                          </w:pPr>
                          <w:r>
                            <w:t>21</w:t>
                          </w:r>
                        </w:p>
                        <w:p w14:paraId="235CFCBE" w14:textId="77777777" w:rsidR="00115198" w:rsidRDefault="00115198">
                          <w:pPr>
                            <w:jc w:val="right"/>
                          </w:pPr>
                          <w:r>
                            <w:t>22</w:t>
                          </w:r>
                        </w:p>
                        <w:p w14:paraId="4158D280" w14:textId="77777777" w:rsidR="00115198" w:rsidRDefault="00115198">
                          <w:pPr>
                            <w:jc w:val="right"/>
                          </w:pPr>
                          <w:r>
                            <w:t>23</w:t>
                          </w:r>
                        </w:p>
                        <w:p w14:paraId="07904B4D" w14:textId="77777777" w:rsidR="00115198" w:rsidRDefault="00115198">
                          <w:pPr>
                            <w:jc w:val="right"/>
                          </w:pPr>
                          <w:r>
                            <w:t>24</w:t>
                          </w:r>
                        </w:p>
                        <w:p w14:paraId="45A5716F" w14:textId="77777777" w:rsidR="00115198" w:rsidRDefault="00115198">
                          <w:pPr>
                            <w:jc w:val="right"/>
                          </w:pPr>
                          <w:r>
                            <w:t>25</w:t>
                          </w:r>
                        </w:p>
                        <w:p w14:paraId="76FD8C75" w14:textId="77777777" w:rsidR="00115198" w:rsidRDefault="00115198">
                          <w:pPr>
                            <w:jc w:val="right"/>
                          </w:pPr>
                          <w:r>
                            <w:t>26</w:t>
                          </w:r>
                        </w:p>
                        <w:p w14:paraId="78025C3C" w14:textId="77777777" w:rsidR="00115198" w:rsidRDefault="00115198">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72A97C5E" id="_x0000_t202" coordsize="21600,21600" o:spt="202" path="m,l,21600r21600,l21600,xe">
              <v:stroke joinstyle="miter"/>
              <v:path gradientshapeok="t" o:connecttype="rect"/>
            </v:shapetype>
            <v:shape id="LineNumbers" o:spid="_x0000_s1026" type="#_x0000_t202" style="position:absolute;left:0;text-align:left;margin-left:-50.25pt;margin-top:0;width:36pt;height:9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" o:allowincell="f" stroked="f">
              <v:textbox inset="0,0,0,0">
                <w:txbxContent>
                  <w:p w14:paraId="2C73090B" w14:textId="77777777" w:rsidR="00115198" w:rsidRDefault="00115198">
                    <w:pPr>
                      <w:jc w:val="right"/>
                    </w:pPr>
                    <w:r>
                      <w:t>1</w:t>
                    </w:r>
                  </w:p>
                  <w:p w14:paraId="542EC3C9" w14:textId="77777777" w:rsidR="00115198" w:rsidRDefault="00115198">
                    <w:pPr>
                      <w:jc w:val="right"/>
                    </w:pPr>
                    <w:r>
                      <w:t>2</w:t>
                    </w:r>
                  </w:p>
                  <w:p w14:paraId="2119D93A" w14:textId="77777777" w:rsidR="00115198" w:rsidRDefault="00115198">
                    <w:pPr>
                      <w:jc w:val="right"/>
                    </w:pPr>
                    <w:r>
                      <w:t>3</w:t>
                    </w:r>
                  </w:p>
                  <w:p w14:paraId="77AF4C6D" w14:textId="77777777" w:rsidR="00115198" w:rsidRDefault="00115198">
                    <w:pPr>
                      <w:jc w:val="right"/>
                    </w:pPr>
                    <w:r>
                      <w:t>4</w:t>
                    </w:r>
                  </w:p>
                  <w:p w14:paraId="1B13E0F2" w14:textId="77777777" w:rsidR="00115198" w:rsidRDefault="00115198">
                    <w:pPr>
                      <w:jc w:val="right"/>
                    </w:pPr>
                    <w:r>
                      <w:t>5</w:t>
                    </w:r>
                  </w:p>
                  <w:p w14:paraId="64A95464" w14:textId="77777777" w:rsidR="00115198" w:rsidRDefault="00115198">
                    <w:pPr>
                      <w:jc w:val="right"/>
                    </w:pPr>
                    <w:r>
                      <w:t>6</w:t>
                    </w:r>
                  </w:p>
                  <w:p w14:paraId="4F176E2C" w14:textId="77777777" w:rsidR="00115198" w:rsidRDefault="00115198">
                    <w:pPr>
                      <w:jc w:val="right"/>
                    </w:pPr>
                    <w:r>
                      <w:t>7</w:t>
                    </w:r>
                  </w:p>
                  <w:p w14:paraId="50EA72C3" w14:textId="77777777" w:rsidR="00115198" w:rsidRDefault="00115198">
                    <w:pPr>
                      <w:jc w:val="right"/>
                    </w:pPr>
                    <w:r>
                      <w:t>8</w:t>
                    </w:r>
                  </w:p>
                  <w:p w14:paraId="4D418871" w14:textId="77777777" w:rsidR="00115198" w:rsidRDefault="00115198">
                    <w:pPr>
                      <w:jc w:val="right"/>
                    </w:pPr>
                    <w:r>
                      <w:t>9</w:t>
                    </w:r>
                  </w:p>
                  <w:p w14:paraId="661C3C94" w14:textId="77777777" w:rsidR="00115198" w:rsidRDefault="00115198">
                    <w:pPr>
                      <w:jc w:val="right"/>
                    </w:pPr>
                    <w:r>
                      <w:t>10</w:t>
                    </w:r>
                  </w:p>
                  <w:p w14:paraId="644CD853" w14:textId="77777777" w:rsidR="00115198" w:rsidRDefault="00115198">
                    <w:pPr>
                      <w:jc w:val="right"/>
                    </w:pPr>
                    <w:r>
                      <w:t>11</w:t>
                    </w:r>
                  </w:p>
                  <w:p w14:paraId="7313CAD5" w14:textId="77777777" w:rsidR="00115198" w:rsidRDefault="00115198">
                    <w:pPr>
                      <w:jc w:val="right"/>
                    </w:pPr>
                    <w:r>
                      <w:t>12</w:t>
                    </w:r>
                  </w:p>
                  <w:p w14:paraId="59592FAF" w14:textId="77777777" w:rsidR="00115198" w:rsidRDefault="00115198">
                    <w:pPr>
                      <w:jc w:val="right"/>
                    </w:pPr>
                    <w:r>
                      <w:t>13</w:t>
                    </w:r>
                  </w:p>
                  <w:p w14:paraId="4D873267" w14:textId="77777777" w:rsidR="00115198" w:rsidRDefault="00115198">
                    <w:pPr>
                      <w:jc w:val="right"/>
                    </w:pPr>
                    <w:r>
                      <w:t>14</w:t>
                    </w:r>
                  </w:p>
                  <w:p w14:paraId="56A56D7D" w14:textId="77777777" w:rsidR="00115198" w:rsidRDefault="00115198">
                    <w:pPr>
                      <w:jc w:val="right"/>
                    </w:pPr>
                    <w:r>
                      <w:t>15</w:t>
                    </w:r>
                  </w:p>
                  <w:p w14:paraId="2366269C" w14:textId="77777777" w:rsidR="00115198" w:rsidRDefault="00115198">
                    <w:pPr>
                      <w:jc w:val="right"/>
                    </w:pPr>
                    <w:r>
                      <w:t>16</w:t>
                    </w:r>
                  </w:p>
                  <w:p w14:paraId="20E3EC1E" w14:textId="77777777" w:rsidR="00115198" w:rsidRDefault="00115198">
                    <w:pPr>
                      <w:jc w:val="right"/>
                    </w:pPr>
                    <w:r>
                      <w:t>17</w:t>
                    </w:r>
                  </w:p>
                  <w:p w14:paraId="62E5EC46" w14:textId="77777777" w:rsidR="00115198" w:rsidRDefault="00115198">
                    <w:pPr>
                      <w:jc w:val="right"/>
                    </w:pPr>
                    <w:r>
                      <w:t>18</w:t>
                    </w:r>
                  </w:p>
                  <w:p w14:paraId="29A62E2B" w14:textId="77777777" w:rsidR="00115198" w:rsidRDefault="00115198">
                    <w:pPr>
                      <w:jc w:val="right"/>
                    </w:pPr>
                    <w:r>
                      <w:t>19</w:t>
                    </w:r>
                  </w:p>
                  <w:p w14:paraId="6746014F" w14:textId="77777777" w:rsidR="00115198" w:rsidRDefault="00115198">
                    <w:pPr>
                      <w:jc w:val="right"/>
                    </w:pPr>
                    <w:r>
                      <w:t>20</w:t>
                    </w:r>
                  </w:p>
                  <w:p w14:paraId="03AD1DCD" w14:textId="77777777" w:rsidR="00115198" w:rsidRDefault="00115198">
                    <w:pPr>
                      <w:jc w:val="right"/>
                    </w:pPr>
                    <w:r>
                      <w:t>21</w:t>
                    </w:r>
                  </w:p>
                  <w:p w14:paraId="235CFCBE" w14:textId="77777777" w:rsidR="00115198" w:rsidRDefault="00115198">
                    <w:pPr>
                      <w:jc w:val="right"/>
                    </w:pPr>
                    <w:r>
                      <w:t>22</w:t>
                    </w:r>
                  </w:p>
                  <w:p w14:paraId="4158D280" w14:textId="77777777" w:rsidR="00115198" w:rsidRDefault="00115198">
                    <w:pPr>
                      <w:jc w:val="right"/>
                    </w:pPr>
                    <w:r>
                      <w:t>23</w:t>
                    </w:r>
                  </w:p>
                  <w:p w14:paraId="07904B4D" w14:textId="77777777" w:rsidR="00115198" w:rsidRDefault="00115198">
                    <w:pPr>
                      <w:jc w:val="right"/>
                    </w:pPr>
                    <w:r>
                      <w:t>24</w:t>
                    </w:r>
                  </w:p>
                  <w:p w14:paraId="45A5716F" w14:textId="77777777" w:rsidR="00115198" w:rsidRDefault="00115198">
                    <w:pPr>
                      <w:jc w:val="right"/>
                    </w:pPr>
                    <w:r>
                      <w:t>25</w:t>
                    </w:r>
                  </w:p>
                  <w:p w14:paraId="76FD8C75" w14:textId="77777777" w:rsidR="00115198" w:rsidRDefault="00115198">
                    <w:pPr>
                      <w:jc w:val="right"/>
                    </w:pPr>
                    <w:r>
                      <w:t>26</w:t>
                    </w:r>
                  </w:p>
                  <w:p w14:paraId="78025C3C" w14:textId="77777777" w:rsidR="00115198" w:rsidRDefault="00115198">
                    <w:pPr>
                      <w:jc w:val="right"/>
                    </w:pPr>
                  </w:p>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1C1E6247" wp14:editId="48740345">
              <wp:simplePos x="0" y="0"/>
              <wp:positionH relativeFrom="margin">
                <wp:posOffset>-47625</wp:posOffset>
              </wp:positionH>
              <wp:positionV relativeFrom="page">
                <wp:posOffset>0</wp:posOffset>
              </wp:positionV>
              <wp:extent cx="0" cy="10058400"/>
              <wp:effectExtent l="0" t="0" r="38100" b="19050"/>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4DC35"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75pt,0" to="-3.7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" o:allowincell="f">
              <w10:wrap anchorx="margin" anchory="page"/>
            </v:line>
          </w:pict>
        </mc:Fallback>
      </mc:AlternateContent>
    </w:r>
  </w:p>
  <w:p w14:paraId="4651C2B4" w14:textId="71B5F2D0" w:rsidR="00115198" w:rsidRPr="00CA107A" w:rsidRDefault="00CA107A" w:rsidP="00E355E7">
    <w:pPr>
      <w:pStyle w:val="SingleSpacing"/>
      <w:spacing w:line="240" w:lineRule="auto"/>
      <w:ind w:left="-2160" w:right="4320"/>
      <w:rPr>
        <w:b/>
        <w:szCs w:val="20"/>
      </w:rPr>
    </w:pPr>
    <w:r>
      <w:t>{%p endif %}</w:t>
    </w:r>
    <w:r w:rsidR="002C4CB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A730FC8"/>
    <w:multiLevelType w:val="hybridMultilevel"/>
    <w:tmpl w:val="95B0EF40"/>
    <w:lvl w:ilvl="0" w:tplc="67F8FE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A754C3"/>
    <w:multiLevelType w:val="hybridMultilevel"/>
    <w:tmpl w:val="95B0EF40"/>
    <w:lvl w:ilvl="0" w:tplc="67F8FE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55B7882"/>
    <w:multiLevelType w:val="singleLevel"/>
    <w:tmpl w:val="E566357A"/>
    <w:lvl w:ilvl="0">
      <w:start w:val="1"/>
      <w:numFmt w:val="decimal"/>
      <w:lvlText w:val="%1."/>
      <w:lvlJc w:val="left"/>
      <w:pPr>
        <w:tabs>
          <w:tab w:val="num" w:pos="1440"/>
        </w:tabs>
        <w:ind w:left="1440" w:hanging="720"/>
      </w:pPr>
      <w:rPr>
        <w:rFonts w:hint="default"/>
      </w:rPr>
    </w:lvl>
  </w:abstractNum>
  <w:abstractNum w:abstractNumId="4" w15:restartNumberingAfterBreak="0">
    <w:nsid w:val="17891CC0"/>
    <w:multiLevelType w:val="hybridMultilevel"/>
    <w:tmpl w:val="71D2F64A"/>
    <w:lvl w:ilvl="0" w:tplc="FDCE952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437C5"/>
    <w:multiLevelType w:val="hybridMultilevel"/>
    <w:tmpl w:val="8D58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F19DC"/>
    <w:multiLevelType w:val="hybridMultilevel"/>
    <w:tmpl w:val="95B0EF40"/>
    <w:lvl w:ilvl="0" w:tplc="67F8FE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45377AB"/>
    <w:multiLevelType w:val="hybridMultilevel"/>
    <w:tmpl w:val="8D58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818AB"/>
    <w:multiLevelType w:val="hybridMultilevel"/>
    <w:tmpl w:val="CF6C178C"/>
    <w:lvl w:ilvl="0" w:tplc="39C81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538DC"/>
    <w:multiLevelType w:val="hybridMultilevel"/>
    <w:tmpl w:val="5BD8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F683C"/>
    <w:multiLevelType w:val="multilevel"/>
    <w:tmpl w:val="49862E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70E83900"/>
    <w:multiLevelType w:val="hybridMultilevel"/>
    <w:tmpl w:val="ED3E1050"/>
    <w:lvl w:ilvl="0" w:tplc="065E8BD6">
      <w:start w:val="1"/>
      <w:numFmt w:val="low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79FE47A5"/>
    <w:multiLevelType w:val="hybridMultilevel"/>
    <w:tmpl w:val="8D58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C6B91"/>
    <w:multiLevelType w:val="singleLevel"/>
    <w:tmpl w:val="C7300C72"/>
    <w:lvl w:ilvl="0">
      <w:start w:val="1"/>
      <w:numFmt w:val="decimal"/>
      <w:lvlText w:val="%1."/>
      <w:lvlJc w:val="left"/>
      <w:pPr>
        <w:tabs>
          <w:tab w:val="num" w:pos="1170"/>
        </w:tabs>
        <w:ind w:left="1170" w:hanging="375"/>
      </w:pPr>
      <w:rPr>
        <w:rFonts w:hint="default"/>
      </w:rPr>
    </w:lvl>
  </w:abstractNum>
  <w:abstractNum w:abstractNumId="14" w15:restartNumberingAfterBreak="0">
    <w:nsid w:val="7F8C6F76"/>
    <w:multiLevelType w:val="hybridMultilevel"/>
    <w:tmpl w:val="7E90F390"/>
    <w:lvl w:ilvl="0" w:tplc="39C81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6"/>
      <w:lvl w:ilvl="0">
        <w:start w:val="6"/>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3">
    <w:abstractNumId w:val="13"/>
  </w:num>
  <w:num w:numId="4">
    <w:abstractNumId w:val="6"/>
  </w:num>
  <w:num w:numId="5">
    <w:abstractNumId w:val="11"/>
  </w:num>
  <w:num w:numId="6">
    <w:abstractNumId w:val="10"/>
  </w:num>
  <w:num w:numId="7">
    <w:abstractNumId w:val="6"/>
  </w:num>
  <w:num w:numId="8">
    <w:abstractNumId w:val="2"/>
  </w:num>
  <w:num w:numId="9">
    <w:abstractNumId w:val="1"/>
  </w:num>
  <w:num w:numId="10">
    <w:abstractNumId w:val="14"/>
  </w:num>
  <w:num w:numId="11">
    <w:abstractNumId w:val="8"/>
  </w:num>
  <w:num w:numId="12">
    <w:abstractNumId w:val="5"/>
  </w:num>
  <w:num w:numId="13">
    <w:abstractNumId w:val="9"/>
  </w:num>
  <w:num w:numId="14">
    <w:abstractNumId w:val="1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noExtraLineSpacing/>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ttorneyName" w:val="0"/>
    <w:docVar w:name="CaptionBoxStyle" w:val="0"/>
    <w:docVar w:name="CourtAlignment" w:val="1"/>
    <w:docVar w:name="CourtName" w:val="IN HE CIRCUIT COURT OF THE STATE OF OREGON_x000d__x000a_FOR THE COUNTY OF *"/>
    <w:docVar w:name="FirmInFtr" w:val="0"/>
    <w:docVar w:name="FirmInSigBlkStyle" w:val="0"/>
    <w:docVar w:name="FirstLineNum" w:val="1"/>
    <w:docVar w:name="FirstPleadingLine" w:val="1"/>
    <w:docVar w:name="Font" w:val="Times New Roman"/>
    <w:docVar w:name="IncludeDate" w:val="-1"/>
    <w:docVar w:name="IncludeLineNumbers" w:val="-1"/>
    <w:docVar w:name="JudgeName" w:val="0"/>
    <w:docVar w:name="LeftBorderStyle" w:val="2"/>
    <w:docVar w:name="LineNumIncByOne" w:val="-1"/>
    <w:docVar w:name="LineSpacing" w:val="2"/>
    <w:docVar w:name="LinesPerPage" w:val="25"/>
    <w:docVar w:name="PageNumsInFtr" w:val="-1"/>
    <w:docVar w:name="RightBorderStyle" w:val="1"/>
    <w:docVar w:name="SigBlkYes" w:val="-1"/>
    <w:docVar w:name="SignWith" w:val=" "/>
    <w:docVar w:name="SummaryInFtr" w:val="-1"/>
  </w:docVars>
  <w:rsids>
    <w:rsidRoot w:val="000A4B7B"/>
    <w:rsid w:val="000024AC"/>
    <w:rsid w:val="0000646D"/>
    <w:rsid w:val="0000686D"/>
    <w:rsid w:val="00015118"/>
    <w:rsid w:val="0001528D"/>
    <w:rsid w:val="00015E57"/>
    <w:rsid w:val="000175F1"/>
    <w:rsid w:val="00020AC8"/>
    <w:rsid w:val="00027924"/>
    <w:rsid w:val="0003529F"/>
    <w:rsid w:val="00035A58"/>
    <w:rsid w:val="000406EE"/>
    <w:rsid w:val="00041FD4"/>
    <w:rsid w:val="00042CFB"/>
    <w:rsid w:val="00042E9F"/>
    <w:rsid w:val="000534DC"/>
    <w:rsid w:val="00054D56"/>
    <w:rsid w:val="00055E05"/>
    <w:rsid w:val="000571C9"/>
    <w:rsid w:val="000605B6"/>
    <w:rsid w:val="000611AF"/>
    <w:rsid w:val="00064182"/>
    <w:rsid w:val="00064671"/>
    <w:rsid w:val="00065829"/>
    <w:rsid w:val="00070128"/>
    <w:rsid w:val="0007162C"/>
    <w:rsid w:val="00073C55"/>
    <w:rsid w:val="00075E8F"/>
    <w:rsid w:val="00080822"/>
    <w:rsid w:val="00080830"/>
    <w:rsid w:val="00081258"/>
    <w:rsid w:val="0008425A"/>
    <w:rsid w:val="00087D0B"/>
    <w:rsid w:val="00093BAF"/>
    <w:rsid w:val="00095548"/>
    <w:rsid w:val="000972E1"/>
    <w:rsid w:val="000976B8"/>
    <w:rsid w:val="000A1FD8"/>
    <w:rsid w:val="000A32BF"/>
    <w:rsid w:val="000A4B22"/>
    <w:rsid w:val="000A4B7B"/>
    <w:rsid w:val="000A73B8"/>
    <w:rsid w:val="000A78F2"/>
    <w:rsid w:val="000B282C"/>
    <w:rsid w:val="000B35BA"/>
    <w:rsid w:val="000B7AB7"/>
    <w:rsid w:val="000B7E11"/>
    <w:rsid w:val="000C2634"/>
    <w:rsid w:val="000C3D97"/>
    <w:rsid w:val="000C421E"/>
    <w:rsid w:val="000C5832"/>
    <w:rsid w:val="000D0506"/>
    <w:rsid w:val="000D2F6D"/>
    <w:rsid w:val="000D5026"/>
    <w:rsid w:val="000D5192"/>
    <w:rsid w:val="000D5DEC"/>
    <w:rsid w:val="000D7A96"/>
    <w:rsid w:val="000D7F1D"/>
    <w:rsid w:val="000E0BBE"/>
    <w:rsid w:val="000E0EC9"/>
    <w:rsid w:val="000E0EE0"/>
    <w:rsid w:val="000E2763"/>
    <w:rsid w:val="000E3F69"/>
    <w:rsid w:val="000E4A1B"/>
    <w:rsid w:val="000E5F85"/>
    <w:rsid w:val="000E6690"/>
    <w:rsid w:val="000E7A89"/>
    <w:rsid w:val="000F2AAE"/>
    <w:rsid w:val="000F5F7B"/>
    <w:rsid w:val="000F7774"/>
    <w:rsid w:val="00102F63"/>
    <w:rsid w:val="00110AD2"/>
    <w:rsid w:val="0011229C"/>
    <w:rsid w:val="00113805"/>
    <w:rsid w:val="00114A82"/>
    <w:rsid w:val="00115198"/>
    <w:rsid w:val="001159E1"/>
    <w:rsid w:val="00124BE4"/>
    <w:rsid w:val="00134034"/>
    <w:rsid w:val="001412F2"/>
    <w:rsid w:val="0014317D"/>
    <w:rsid w:val="00150B44"/>
    <w:rsid w:val="00153281"/>
    <w:rsid w:val="00161AB5"/>
    <w:rsid w:val="001653C6"/>
    <w:rsid w:val="00166A10"/>
    <w:rsid w:val="00172CA2"/>
    <w:rsid w:val="001748DC"/>
    <w:rsid w:val="0017771A"/>
    <w:rsid w:val="001830BD"/>
    <w:rsid w:val="0018385C"/>
    <w:rsid w:val="00185A66"/>
    <w:rsid w:val="00192D8B"/>
    <w:rsid w:val="00195E14"/>
    <w:rsid w:val="001A65BC"/>
    <w:rsid w:val="001A7835"/>
    <w:rsid w:val="001B611A"/>
    <w:rsid w:val="001C000B"/>
    <w:rsid w:val="001C05A1"/>
    <w:rsid w:val="001C47A2"/>
    <w:rsid w:val="001C6050"/>
    <w:rsid w:val="001D0296"/>
    <w:rsid w:val="001D32D6"/>
    <w:rsid w:val="001D49D1"/>
    <w:rsid w:val="001E0E30"/>
    <w:rsid w:val="001E18AD"/>
    <w:rsid w:val="001E19BE"/>
    <w:rsid w:val="001E2EF9"/>
    <w:rsid w:val="001E47FD"/>
    <w:rsid w:val="001E488B"/>
    <w:rsid w:val="001E49FF"/>
    <w:rsid w:val="001E74B4"/>
    <w:rsid w:val="001E7580"/>
    <w:rsid w:val="001E7DF6"/>
    <w:rsid w:val="001F1BDA"/>
    <w:rsid w:val="001F1D21"/>
    <w:rsid w:val="001F256B"/>
    <w:rsid w:val="001F32D7"/>
    <w:rsid w:val="001F4B2C"/>
    <w:rsid w:val="001F6BC3"/>
    <w:rsid w:val="001F79E1"/>
    <w:rsid w:val="002004B3"/>
    <w:rsid w:val="00204D2A"/>
    <w:rsid w:val="00211EE6"/>
    <w:rsid w:val="00214AA7"/>
    <w:rsid w:val="00215685"/>
    <w:rsid w:val="00217108"/>
    <w:rsid w:val="00224DAB"/>
    <w:rsid w:val="00230373"/>
    <w:rsid w:val="00231C51"/>
    <w:rsid w:val="00231E52"/>
    <w:rsid w:val="00235B19"/>
    <w:rsid w:val="00242A61"/>
    <w:rsid w:val="00243F2E"/>
    <w:rsid w:val="0027492A"/>
    <w:rsid w:val="00274BCD"/>
    <w:rsid w:val="00284BFF"/>
    <w:rsid w:val="00285032"/>
    <w:rsid w:val="002867B0"/>
    <w:rsid w:val="002877CE"/>
    <w:rsid w:val="0029095E"/>
    <w:rsid w:val="00295E8D"/>
    <w:rsid w:val="002A06A5"/>
    <w:rsid w:val="002A1B65"/>
    <w:rsid w:val="002A62C3"/>
    <w:rsid w:val="002A6837"/>
    <w:rsid w:val="002B0305"/>
    <w:rsid w:val="002B1466"/>
    <w:rsid w:val="002B31C4"/>
    <w:rsid w:val="002B3F00"/>
    <w:rsid w:val="002B5D3C"/>
    <w:rsid w:val="002B5DAB"/>
    <w:rsid w:val="002B624D"/>
    <w:rsid w:val="002C4AB8"/>
    <w:rsid w:val="002C4CB2"/>
    <w:rsid w:val="002C6CBA"/>
    <w:rsid w:val="002D4396"/>
    <w:rsid w:val="002D58F3"/>
    <w:rsid w:val="002E1772"/>
    <w:rsid w:val="002E558C"/>
    <w:rsid w:val="002E6299"/>
    <w:rsid w:val="002E6B80"/>
    <w:rsid w:val="002F18B9"/>
    <w:rsid w:val="002F2619"/>
    <w:rsid w:val="002F28CC"/>
    <w:rsid w:val="002F4AD8"/>
    <w:rsid w:val="002F6242"/>
    <w:rsid w:val="003019A0"/>
    <w:rsid w:val="00301F59"/>
    <w:rsid w:val="00303FC0"/>
    <w:rsid w:val="00305831"/>
    <w:rsid w:val="003065D1"/>
    <w:rsid w:val="00307389"/>
    <w:rsid w:val="00307485"/>
    <w:rsid w:val="00310B04"/>
    <w:rsid w:val="00310F33"/>
    <w:rsid w:val="00317405"/>
    <w:rsid w:val="00326AB7"/>
    <w:rsid w:val="00326BBA"/>
    <w:rsid w:val="00333091"/>
    <w:rsid w:val="0034549E"/>
    <w:rsid w:val="00355EE8"/>
    <w:rsid w:val="003620FD"/>
    <w:rsid w:val="00374C4B"/>
    <w:rsid w:val="0037644E"/>
    <w:rsid w:val="00376FBE"/>
    <w:rsid w:val="00377CB2"/>
    <w:rsid w:val="00386470"/>
    <w:rsid w:val="003870D9"/>
    <w:rsid w:val="00392632"/>
    <w:rsid w:val="00393DDE"/>
    <w:rsid w:val="00397CCA"/>
    <w:rsid w:val="003A30B0"/>
    <w:rsid w:val="003A6A47"/>
    <w:rsid w:val="003B0B90"/>
    <w:rsid w:val="003B5870"/>
    <w:rsid w:val="003C3FDC"/>
    <w:rsid w:val="003C5CE5"/>
    <w:rsid w:val="003C75C3"/>
    <w:rsid w:val="003D03FE"/>
    <w:rsid w:val="003D29E6"/>
    <w:rsid w:val="003D41B7"/>
    <w:rsid w:val="003D5CA6"/>
    <w:rsid w:val="003E29FA"/>
    <w:rsid w:val="003E67F9"/>
    <w:rsid w:val="003E74AF"/>
    <w:rsid w:val="003E7884"/>
    <w:rsid w:val="003F155D"/>
    <w:rsid w:val="003F3351"/>
    <w:rsid w:val="003F4653"/>
    <w:rsid w:val="003F74B4"/>
    <w:rsid w:val="004000C6"/>
    <w:rsid w:val="00403738"/>
    <w:rsid w:val="00407E8A"/>
    <w:rsid w:val="0041106C"/>
    <w:rsid w:val="00411FB7"/>
    <w:rsid w:val="00420D99"/>
    <w:rsid w:val="00422AEF"/>
    <w:rsid w:val="00422FAC"/>
    <w:rsid w:val="00422FE7"/>
    <w:rsid w:val="004231D5"/>
    <w:rsid w:val="00423A20"/>
    <w:rsid w:val="004240D2"/>
    <w:rsid w:val="00431457"/>
    <w:rsid w:val="004340F8"/>
    <w:rsid w:val="00435EC7"/>
    <w:rsid w:val="00441A3C"/>
    <w:rsid w:val="004421A3"/>
    <w:rsid w:val="004431B0"/>
    <w:rsid w:val="00443910"/>
    <w:rsid w:val="004459E3"/>
    <w:rsid w:val="004479C1"/>
    <w:rsid w:val="0045170A"/>
    <w:rsid w:val="00454F28"/>
    <w:rsid w:val="0046224C"/>
    <w:rsid w:val="00463A71"/>
    <w:rsid w:val="00476DF2"/>
    <w:rsid w:val="00477F1F"/>
    <w:rsid w:val="004814BC"/>
    <w:rsid w:val="00481D1F"/>
    <w:rsid w:val="00482258"/>
    <w:rsid w:val="00482B88"/>
    <w:rsid w:val="00485639"/>
    <w:rsid w:val="0048653C"/>
    <w:rsid w:val="00486BE9"/>
    <w:rsid w:val="00487228"/>
    <w:rsid w:val="00492A00"/>
    <w:rsid w:val="004954A2"/>
    <w:rsid w:val="004A1FD4"/>
    <w:rsid w:val="004A4856"/>
    <w:rsid w:val="004A6EC1"/>
    <w:rsid w:val="004A7E33"/>
    <w:rsid w:val="004B07A4"/>
    <w:rsid w:val="004B14D4"/>
    <w:rsid w:val="004B2E82"/>
    <w:rsid w:val="004B65C9"/>
    <w:rsid w:val="004B7CA1"/>
    <w:rsid w:val="004B7FD0"/>
    <w:rsid w:val="004C1A01"/>
    <w:rsid w:val="004C328B"/>
    <w:rsid w:val="004C7093"/>
    <w:rsid w:val="004C7095"/>
    <w:rsid w:val="004D0C1C"/>
    <w:rsid w:val="004D450F"/>
    <w:rsid w:val="004D4952"/>
    <w:rsid w:val="004D495E"/>
    <w:rsid w:val="004D54CC"/>
    <w:rsid w:val="004D77C1"/>
    <w:rsid w:val="004D77FD"/>
    <w:rsid w:val="004E206C"/>
    <w:rsid w:val="004E2242"/>
    <w:rsid w:val="004E3160"/>
    <w:rsid w:val="004E46DF"/>
    <w:rsid w:val="004E5061"/>
    <w:rsid w:val="004F040B"/>
    <w:rsid w:val="004F33AC"/>
    <w:rsid w:val="004F49A1"/>
    <w:rsid w:val="005025BE"/>
    <w:rsid w:val="005161D0"/>
    <w:rsid w:val="00517AF7"/>
    <w:rsid w:val="00520A02"/>
    <w:rsid w:val="00523F4F"/>
    <w:rsid w:val="00524555"/>
    <w:rsid w:val="00524A59"/>
    <w:rsid w:val="00524EF6"/>
    <w:rsid w:val="00525281"/>
    <w:rsid w:val="00525CB5"/>
    <w:rsid w:val="00530341"/>
    <w:rsid w:val="0053539A"/>
    <w:rsid w:val="005378C0"/>
    <w:rsid w:val="00543097"/>
    <w:rsid w:val="0054480B"/>
    <w:rsid w:val="00545B2B"/>
    <w:rsid w:val="00545BDC"/>
    <w:rsid w:val="00547828"/>
    <w:rsid w:val="00547AF2"/>
    <w:rsid w:val="0056138E"/>
    <w:rsid w:val="00562DE3"/>
    <w:rsid w:val="00564002"/>
    <w:rsid w:val="00570E8A"/>
    <w:rsid w:val="005751DD"/>
    <w:rsid w:val="00576FFC"/>
    <w:rsid w:val="00582704"/>
    <w:rsid w:val="005834E2"/>
    <w:rsid w:val="00584609"/>
    <w:rsid w:val="0058564A"/>
    <w:rsid w:val="00586B4E"/>
    <w:rsid w:val="005871D1"/>
    <w:rsid w:val="00592366"/>
    <w:rsid w:val="00597D59"/>
    <w:rsid w:val="005A2368"/>
    <w:rsid w:val="005A27C6"/>
    <w:rsid w:val="005A3F2A"/>
    <w:rsid w:val="005A57F2"/>
    <w:rsid w:val="005B0FC3"/>
    <w:rsid w:val="005B15D9"/>
    <w:rsid w:val="005C0E2A"/>
    <w:rsid w:val="005C2F6B"/>
    <w:rsid w:val="005C68BD"/>
    <w:rsid w:val="005C6CCB"/>
    <w:rsid w:val="005D1A45"/>
    <w:rsid w:val="005D616F"/>
    <w:rsid w:val="005E1F1D"/>
    <w:rsid w:val="005E6151"/>
    <w:rsid w:val="005E67E7"/>
    <w:rsid w:val="005F19F4"/>
    <w:rsid w:val="005F2789"/>
    <w:rsid w:val="005F2BDF"/>
    <w:rsid w:val="005F5539"/>
    <w:rsid w:val="005F58EF"/>
    <w:rsid w:val="005F5B14"/>
    <w:rsid w:val="005F73E7"/>
    <w:rsid w:val="0060593D"/>
    <w:rsid w:val="00610736"/>
    <w:rsid w:val="00612FC9"/>
    <w:rsid w:val="006139BF"/>
    <w:rsid w:val="0061487E"/>
    <w:rsid w:val="00614DA5"/>
    <w:rsid w:val="00620F5F"/>
    <w:rsid w:val="006219BF"/>
    <w:rsid w:val="0062319E"/>
    <w:rsid w:val="006265B4"/>
    <w:rsid w:val="00630DB3"/>
    <w:rsid w:val="006317D1"/>
    <w:rsid w:val="00632215"/>
    <w:rsid w:val="00633009"/>
    <w:rsid w:val="00636311"/>
    <w:rsid w:val="00636998"/>
    <w:rsid w:val="00636F64"/>
    <w:rsid w:val="00637135"/>
    <w:rsid w:val="00637836"/>
    <w:rsid w:val="00637F24"/>
    <w:rsid w:val="00642DD4"/>
    <w:rsid w:val="006455A2"/>
    <w:rsid w:val="00647D10"/>
    <w:rsid w:val="00651BE9"/>
    <w:rsid w:val="006525A0"/>
    <w:rsid w:val="00653E7B"/>
    <w:rsid w:val="0065414B"/>
    <w:rsid w:val="00654847"/>
    <w:rsid w:val="0065536A"/>
    <w:rsid w:val="00657F75"/>
    <w:rsid w:val="00662631"/>
    <w:rsid w:val="00663EF4"/>
    <w:rsid w:val="00672436"/>
    <w:rsid w:val="00681B3E"/>
    <w:rsid w:val="00685D83"/>
    <w:rsid w:val="00686BFD"/>
    <w:rsid w:val="0068783F"/>
    <w:rsid w:val="00690DCB"/>
    <w:rsid w:val="00692B2A"/>
    <w:rsid w:val="006A0695"/>
    <w:rsid w:val="006A0D7A"/>
    <w:rsid w:val="006A17DA"/>
    <w:rsid w:val="006A36E6"/>
    <w:rsid w:val="006A67E7"/>
    <w:rsid w:val="006B5C21"/>
    <w:rsid w:val="006B694B"/>
    <w:rsid w:val="006B7623"/>
    <w:rsid w:val="006C0890"/>
    <w:rsid w:val="006C418A"/>
    <w:rsid w:val="006C43E1"/>
    <w:rsid w:val="006C4463"/>
    <w:rsid w:val="006C495F"/>
    <w:rsid w:val="006C53C2"/>
    <w:rsid w:val="006C53CB"/>
    <w:rsid w:val="006D1991"/>
    <w:rsid w:val="006D362C"/>
    <w:rsid w:val="006D4F6E"/>
    <w:rsid w:val="006D5028"/>
    <w:rsid w:val="006E22AA"/>
    <w:rsid w:val="006E477D"/>
    <w:rsid w:val="006E5B92"/>
    <w:rsid w:val="006E7039"/>
    <w:rsid w:val="006F44BD"/>
    <w:rsid w:val="006F723E"/>
    <w:rsid w:val="00703A1A"/>
    <w:rsid w:val="00706E54"/>
    <w:rsid w:val="00710BD4"/>
    <w:rsid w:val="00723661"/>
    <w:rsid w:val="00724354"/>
    <w:rsid w:val="00726134"/>
    <w:rsid w:val="007272D7"/>
    <w:rsid w:val="00730BEF"/>
    <w:rsid w:val="00730CD0"/>
    <w:rsid w:val="00735FD0"/>
    <w:rsid w:val="00737ADA"/>
    <w:rsid w:val="00742D40"/>
    <w:rsid w:val="0074393C"/>
    <w:rsid w:val="00751AD1"/>
    <w:rsid w:val="00751C28"/>
    <w:rsid w:val="00754F60"/>
    <w:rsid w:val="007620BB"/>
    <w:rsid w:val="00764AE2"/>
    <w:rsid w:val="00766001"/>
    <w:rsid w:val="0077338A"/>
    <w:rsid w:val="00773724"/>
    <w:rsid w:val="00777D96"/>
    <w:rsid w:val="0078128A"/>
    <w:rsid w:val="00784645"/>
    <w:rsid w:val="007847C6"/>
    <w:rsid w:val="00784888"/>
    <w:rsid w:val="00785CC9"/>
    <w:rsid w:val="007919D8"/>
    <w:rsid w:val="00793165"/>
    <w:rsid w:val="007A26AE"/>
    <w:rsid w:val="007A7498"/>
    <w:rsid w:val="007B100A"/>
    <w:rsid w:val="007B1CBC"/>
    <w:rsid w:val="007B2A22"/>
    <w:rsid w:val="007B3474"/>
    <w:rsid w:val="007B6B98"/>
    <w:rsid w:val="007C0A86"/>
    <w:rsid w:val="007C4256"/>
    <w:rsid w:val="007C5F5F"/>
    <w:rsid w:val="007D24C0"/>
    <w:rsid w:val="007D5A3A"/>
    <w:rsid w:val="007D69D0"/>
    <w:rsid w:val="007D7168"/>
    <w:rsid w:val="007E21C0"/>
    <w:rsid w:val="007E5021"/>
    <w:rsid w:val="007E5CF1"/>
    <w:rsid w:val="007E6796"/>
    <w:rsid w:val="007F4EE0"/>
    <w:rsid w:val="00805C10"/>
    <w:rsid w:val="00810D23"/>
    <w:rsid w:val="00811CFA"/>
    <w:rsid w:val="00815659"/>
    <w:rsid w:val="008161CA"/>
    <w:rsid w:val="00822F07"/>
    <w:rsid w:val="00824DCF"/>
    <w:rsid w:val="0082502E"/>
    <w:rsid w:val="00825DC7"/>
    <w:rsid w:val="0082764E"/>
    <w:rsid w:val="0082799D"/>
    <w:rsid w:val="008316F0"/>
    <w:rsid w:val="00835643"/>
    <w:rsid w:val="00842065"/>
    <w:rsid w:val="00842600"/>
    <w:rsid w:val="00844884"/>
    <w:rsid w:val="00847FFE"/>
    <w:rsid w:val="00850C8A"/>
    <w:rsid w:val="008602F4"/>
    <w:rsid w:val="00861DD4"/>
    <w:rsid w:val="00864151"/>
    <w:rsid w:val="0086625C"/>
    <w:rsid w:val="008666B8"/>
    <w:rsid w:val="0087159C"/>
    <w:rsid w:val="00872CE6"/>
    <w:rsid w:val="008744FE"/>
    <w:rsid w:val="00876927"/>
    <w:rsid w:val="0088097D"/>
    <w:rsid w:val="00883E91"/>
    <w:rsid w:val="008855B3"/>
    <w:rsid w:val="00887D8C"/>
    <w:rsid w:val="00895BF6"/>
    <w:rsid w:val="008A425B"/>
    <w:rsid w:val="008A4B9B"/>
    <w:rsid w:val="008A630E"/>
    <w:rsid w:val="008A70D1"/>
    <w:rsid w:val="008B162C"/>
    <w:rsid w:val="008B3148"/>
    <w:rsid w:val="008B4AF4"/>
    <w:rsid w:val="008C05A6"/>
    <w:rsid w:val="008C0AC9"/>
    <w:rsid w:val="008C1D88"/>
    <w:rsid w:val="008C2809"/>
    <w:rsid w:val="008C43C5"/>
    <w:rsid w:val="008C4FFB"/>
    <w:rsid w:val="008C6606"/>
    <w:rsid w:val="008D0C24"/>
    <w:rsid w:val="008D1BC8"/>
    <w:rsid w:val="008D2569"/>
    <w:rsid w:val="008E0B97"/>
    <w:rsid w:val="008E6174"/>
    <w:rsid w:val="008E6B9E"/>
    <w:rsid w:val="008F100E"/>
    <w:rsid w:val="008F49A4"/>
    <w:rsid w:val="008F5DBD"/>
    <w:rsid w:val="00904010"/>
    <w:rsid w:val="00911A45"/>
    <w:rsid w:val="009121D0"/>
    <w:rsid w:val="009126F7"/>
    <w:rsid w:val="009135D1"/>
    <w:rsid w:val="00914A2D"/>
    <w:rsid w:val="009174E4"/>
    <w:rsid w:val="009251D6"/>
    <w:rsid w:val="00932441"/>
    <w:rsid w:val="00934D30"/>
    <w:rsid w:val="00941E24"/>
    <w:rsid w:val="009431B0"/>
    <w:rsid w:val="00945492"/>
    <w:rsid w:val="009602CA"/>
    <w:rsid w:val="009607EF"/>
    <w:rsid w:val="0096517D"/>
    <w:rsid w:val="009663BA"/>
    <w:rsid w:val="009714FB"/>
    <w:rsid w:val="00972A58"/>
    <w:rsid w:val="00974286"/>
    <w:rsid w:val="0097450E"/>
    <w:rsid w:val="00977AD8"/>
    <w:rsid w:val="00980D77"/>
    <w:rsid w:val="009815C5"/>
    <w:rsid w:val="00983292"/>
    <w:rsid w:val="009834F3"/>
    <w:rsid w:val="0098418A"/>
    <w:rsid w:val="00990867"/>
    <w:rsid w:val="009908D7"/>
    <w:rsid w:val="00993FAE"/>
    <w:rsid w:val="00995DF2"/>
    <w:rsid w:val="00996CB1"/>
    <w:rsid w:val="00997E4F"/>
    <w:rsid w:val="009B107B"/>
    <w:rsid w:val="009B1806"/>
    <w:rsid w:val="009B6E18"/>
    <w:rsid w:val="009C0068"/>
    <w:rsid w:val="009C5F04"/>
    <w:rsid w:val="009D4205"/>
    <w:rsid w:val="009F13D3"/>
    <w:rsid w:val="009F672F"/>
    <w:rsid w:val="00A00CB1"/>
    <w:rsid w:val="00A056F1"/>
    <w:rsid w:val="00A071AA"/>
    <w:rsid w:val="00A07997"/>
    <w:rsid w:val="00A079B9"/>
    <w:rsid w:val="00A123D0"/>
    <w:rsid w:val="00A133EE"/>
    <w:rsid w:val="00A16625"/>
    <w:rsid w:val="00A16676"/>
    <w:rsid w:val="00A21266"/>
    <w:rsid w:val="00A21274"/>
    <w:rsid w:val="00A23AA1"/>
    <w:rsid w:val="00A23D68"/>
    <w:rsid w:val="00A26A15"/>
    <w:rsid w:val="00A26C2D"/>
    <w:rsid w:val="00A3184A"/>
    <w:rsid w:val="00A34116"/>
    <w:rsid w:val="00A346FE"/>
    <w:rsid w:val="00A3476A"/>
    <w:rsid w:val="00A358AE"/>
    <w:rsid w:val="00A45D44"/>
    <w:rsid w:val="00A50601"/>
    <w:rsid w:val="00A60043"/>
    <w:rsid w:val="00A61CB2"/>
    <w:rsid w:val="00A71765"/>
    <w:rsid w:val="00A71845"/>
    <w:rsid w:val="00A71F90"/>
    <w:rsid w:val="00A768EA"/>
    <w:rsid w:val="00A769FE"/>
    <w:rsid w:val="00A81906"/>
    <w:rsid w:val="00A81F50"/>
    <w:rsid w:val="00A858BA"/>
    <w:rsid w:val="00A85B82"/>
    <w:rsid w:val="00A9016B"/>
    <w:rsid w:val="00A91486"/>
    <w:rsid w:val="00A91EC7"/>
    <w:rsid w:val="00AA2A1A"/>
    <w:rsid w:val="00AA341A"/>
    <w:rsid w:val="00AA68B9"/>
    <w:rsid w:val="00AB34A2"/>
    <w:rsid w:val="00AB407A"/>
    <w:rsid w:val="00AB43CA"/>
    <w:rsid w:val="00AB4DBB"/>
    <w:rsid w:val="00AC0451"/>
    <w:rsid w:val="00AC0B8A"/>
    <w:rsid w:val="00AC4E79"/>
    <w:rsid w:val="00AC5895"/>
    <w:rsid w:val="00AD04AD"/>
    <w:rsid w:val="00AD1506"/>
    <w:rsid w:val="00AD166D"/>
    <w:rsid w:val="00AD1F3A"/>
    <w:rsid w:val="00AD2543"/>
    <w:rsid w:val="00AD29EA"/>
    <w:rsid w:val="00AD58FA"/>
    <w:rsid w:val="00AD59C2"/>
    <w:rsid w:val="00AD760D"/>
    <w:rsid w:val="00AE270D"/>
    <w:rsid w:val="00AE3B69"/>
    <w:rsid w:val="00AE7F1F"/>
    <w:rsid w:val="00AF1F44"/>
    <w:rsid w:val="00AF5C0A"/>
    <w:rsid w:val="00AF5DB3"/>
    <w:rsid w:val="00AF6B7B"/>
    <w:rsid w:val="00B01DD7"/>
    <w:rsid w:val="00B0416A"/>
    <w:rsid w:val="00B05A68"/>
    <w:rsid w:val="00B07509"/>
    <w:rsid w:val="00B10F3B"/>
    <w:rsid w:val="00B14A5D"/>
    <w:rsid w:val="00B16BEF"/>
    <w:rsid w:val="00B2457F"/>
    <w:rsid w:val="00B25173"/>
    <w:rsid w:val="00B308B6"/>
    <w:rsid w:val="00B31C56"/>
    <w:rsid w:val="00B34179"/>
    <w:rsid w:val="00B341E3"/>
    <w:rsid w:val="00B348AE"/>
    <w:rsid w:val="00B34F45"/>
    <w:rsid w:val="00B3670B"/>
    <w:rsid w:val="00B372F4"/>
    <w:rsid w:val="00B41150"/>
    <w:rsid w:val="00B42334"/>
    <w:rsid w:val="00B447DF"/>
    <w:rsid w:val="00B47C34"/>
    <w:rsid w:val="00B55326"/>
    <w:rsid w:val="00B57EB7"/>
    <w:rsid w:val="00B6069D"/>
    <w:rsid w:val="00B608DD"/>
    <w:rsid w:val="00B61901"/>
    <w:rsid w:val="00B70F7F"/>
    <w:rsid w:val="00B7216C"/>
    <w:rsid w:val="00B72629"/>
    <w:rsid w:val="00B7356F"/>
    <w:rsid w:val="00B73945"/>
    <w:rsid w:val="00B76165"/>
    <w:rsid w:val="00B80490"/>
    <w:rsid w:val="00B805FD"/>
    <w:rsid w:val="00B8083E"/>
    <w:rsid w:val="00B860E7"/>
    <w:rsid w:val="00B94916"/>
    <w:rsid w:val="00B94EDA"/>
    <w:rsid w:val="00BA35FC"/>
    <w:rsid w:val="00BA61C6"/>
    <w:rsid w:val="00BB4883"/>
    <w:rsid w:val="00BC0183"/>
    <w:rsid w:val="00BC09AB"/>
    <w:rsid w:val="00BC2045"/>
    <w:rsid w:val="00BC79B4"/>
    <w:rsid w:val="00BD08A0"/>
    <w:rsid w:val="00BD11C6"/>
    <w:rsid w:val="00BD1E2C"/>
    <w:rsid w:val="00BD2E99"/>
    <w:rsid w:val="00BD5644"/>
    <w:rsid w:val="00BD6527"/>
    <w:rsid w:val="00BD7EA1"/>
    <w:rsid w:val="00BE065D"/>
    <w:rsid w:val="00BE2D60"/>
    <w:rsid w:val="00BF3090"/>
    <w:rsid w:val="00BF5C7F"/>
    <w:rsid w:val="00BF74EA"/>
    <w:rsid w:val="00C00DFE"/>
    <w:rsid w:val="00C02720"/>
    <w:rsid w:val="00C02FF7"/>
    <w:rsid w:val="00C043A4"/>
    <w:rsid w:val="00C05937"/>
    <w:rsid w:val="00C07926"/>
    <w:rsid w:val="00C14668"/>
    <w:rsid w:val="00C15005"/>
    <w:rsid w:val="00C16108"/>
    <w:rsid w:val="00C2169C"/>
    <w:rsid w:val="00C22536"/>
    <w:rsid w:val="00C23450"/>
    <w:rsid w:val="00C23E24"/>
    <w:rsid w:val="00C25A48"/>
    <w:rsid w:val="00C270F0"/>
    <w:rsid w:val="00C343A7"/>
    <w:rsid w:val="00C3493A"/>
    <w:rsid w:val="00C43381"/>
    <w:rsid w:val="00C46839"/>
    <w:rsid w:val="00C469F6"/>
    <w:rsid w:val="00C659F4"/>
    <w:rsid w:val="00C65C70"/>
    <w:rsid w:val="00C66055"/>
    <w:rsid w:val="00C66F12"/>
    <w:rsid w:val="00C70CF6"/>
    <w:rsid w:val="00C7374A"/>
    <w:rsid w:val="00C75F55"/>
    <w:rsid w:val="00C92683"/>
    <w:rsid w:val="00C927B9"/>
    <w:rsid w:val="00CA0860"/>
    <w:rsid w:val="00CA107A"/>
    <w:rsid w:val="00CA2C80"/>
    <w:rsid w:val="00CA2F73"/>
    <w:rsid w:val="00CA3B48"/>
    <w:rsid w:val="00CA411D"/>
    <w:rsid w:val="00CA4BA4"/>
    <w:rsid w:val="00CB1464"/>
    <w:rsid w:val="00CB37F8"/>
    <w:rsid w:val="00CB6328"/>
    <w:rsid w:val="00CC233C"/>
    <w:rsid w:val="00CC27B2"/>
    <w:rsid w:val="00CC411C"/>
    <w:rsid w:val="00CC6812"/>
    <w:rsid w:val="00CC6FD1"/>
    <w:rsid w:val="00CD0904"/>
    <w:rsid w:val="00CD2089"/>
    <w:rsid w:val="00CD57E9"/>
    <w:rsid w:val="00CD5933"/>
    <w:rsid w:val="00CD641B"/>
    <w:rsid w:val="00CD6659"/>
    <w:rsid w:val="00CE1319"/>
    <w:rsid w:val="00CE21F8"/>
    <w:rsid w:val="00CF459A"/>
    <w:rsid w:val="00CF5AC3"/>
    <w:rsid w:val="00CF7570"/>
    <w:rsid w:val="00D01424"/>
    <w:rsid w:val="00D07F61"/>
    <w:rsid w:val="00D16913"/>
    <w:rsid w:val="00D17F31"/>
    <w:rsid w:val="00D225FE"/>
    <w:rsid w:val="00D308CF"/>
    <w:rsid w:val="00D31E0E"/>
    <w:rsid w:val="00D31EA0"/>
    <w:rsid w:val="00D32248"/>
    <w:rsid w:val="00D32C6C"/>
    <w:rsid w:val="00D33B60"/>
    <w:rsid w:val="00D33F1B"/>
    <w:rsid w:val="00D34A8C"/>
    <w:rsid w:val="00D34F01"/>
    <w:rsid w:val="00D41D18"/>
    <w:rsid w:val="00D43D4F"/>
    <w:rsid w:val="00D44011"/>
    <w:rsid w:val="00D45E13"/>
    <w:rsid w:val="00D47B9F"/>
    <w:rsid w:val="00D523D2"/>
    <w:rsid w:val="00D5391A"/>
    <w:rsid w:val="00D6159D"/>
    <w:rsid w:val="00D6199B"/>
    <w:rsid w:val="00D74365"/>
    <w:rsid w:val="00D74EB1"/>
    <w:rsid w:val="00D75E2E"/>
    <w:rsid w:val="00D76A8F"/>
    <w:rsid w:val="00D76E79"/>
    <w:rsid w:val="00D8382F"/>
    <w:rsid w:val="00D90B2E"/>
    <w:rsid w:val="00D912AC"/>
    <w:rsid w:val="00D95215"/>
    <w:rsid w:val="00D9673A"/>
    <w:rsid w:val="00D96B42"/>
    <w:rsid w:val="00D96C02"/>
    <w:rsid w:val="00D97EE1"/>
    <w:rsid w:val="00DA1AB7"/>
    <w:rsid w:val="00DA1B79"/>
    <w:rsid w:val="00DA23DB"/>
    <w:rsid w:val="00DA40B4"/>
    <w:rsid w:val="00DA74A5"/>
    <w:rsid w:val="00DC5DF9"/>
    <w:rsid w:val="00DD6269"/>
    <w:rsid w:val="00DE2D79"/>
    <w:rsid w:val="00DE49BC"/>
    <w:rsid w:val="00DF0159"/>
    <w:rsid w:val="00DF3C88"/>
    <w:rsid w:val="00DF3F99"/>
    <w:rsid w:val="00DF562A"/>
    <w:rsid w:val="00DF7BA0"/>
    <w:rsid w:val="00E049FB"/>
    <w:rsid w:val="00E06A38"/>
    <w:rsid w:val="00E10869"/>
    <w:rsid w:val="00E12554"/>
    <w:rsid w:val="00E13E8E"/>
    <w:rsid w:val="00E142F1"/>
    <w:rsid w:val="00E202D8"/>
    <w:rsid w:val="00E21E25"/>
    <w:rsid w:val="00E236AE"/>
    <w:rsid w:val="00E263C7"/>
    <w:rsid w:val="00E26413"/>
    <w:rsid w:val="00E27544"/>
    <w:rsid w:val="00E34A1F"/>
    <w:rsid w:val="00E355E7"/>
    <w:rsid w:val="00E35EFC"/>
    <w:rsid w:val="00E3628D"/>
    <w:rsid w:val="00E365C1"/>
    <w:rsid w:val="00E418B6"/>
    <w:rsid w:val="00E43212"/>
    <w:rsid w:val="00E43D33"/>
    <w:rsid w:val="00E46F00"/>
    <w:rsid w:val="00E5323F"/>
    <w:rsid w:val="00E55A1C"/>
    <w:rsid w:val="00E668F7"/>
    <w:rsid w:val="00E703E3"/>
    <w:rsid w:val="00E7580C"/>
    <w:rsid w:val="00E77C5D"/>
    <w:rsid w:val="00E83858"/>
    <w:rsid w:val="00E90B72"/>
    <w:rsid w:val="00E92A53"/>
    <w:rsid w:val="00E93BC6"/>
    <w:rsid w:val="00E94362"/>
    <w:rsid w:val="00E962F9"/>
    <w:rsid w:val="00E974A6"/>
    <w:rsid w:val="00E9770F"/>
    <w:rsid w:val="00EA1EC3"/>
    <w:rsid w:val="00EA54D1"/>
    <w:rsid w:val="00EA764C"/>
    <w:rsid w:val="00EA7A44"/>
    <w:rsid w:val="00EA7EF7"/>
    <w:rsid w:val="00EB613A"/>
    <w:rsid w:val="00EC1CE4"/>
    <w:rsid w:val="00EC2370"/>
    <w:rsid w:val="00EC27F5"/>
    <w:rsid w:val="00EC2807"/>
    <w:rsid w:val="00ED33A6"/>
    <w:rsid w:val="00ED43F0"/>
    <w:rsid w:val="00ED58BB"/>
    <w:rsid w:val="00ED592F"/>
    <w:rsid w:val="00ED6453"/>
    <w:rsid w:val="00ED6CF8"/>
    <w:rsid w:val="00ED7A2B"/>
    <w:rsid w:val="00EE362E"/>
    <w:rsid w:val="00EE5313"/>
    <w:rsid w:val="00EE5FB6"/>
    <w:rsid w:val="00EE6510"/>
    <w:rsid w:val="00EE7BE0"/>
    <w:rsid w:val="00EF5DD8"/>
    <w:rsid w:val="00EF6394"/>
    <w:rsid w:val="00EF7C25"/>
    <w:rsid w:val="00F0421D"/>
    <w:rsid w:val="00F04A0E"/>
    <w:rsid w:val="00F07D9F"/>
    <w:rsid w:val="00F10D4C"/>
    <w:rsid w:val="00F13E41"/>
    <w:rsid w:val="00F1479B"/>
    <w:rsid w:val="00F162BE"/>
    <w:rsid w:val="00F16AF4"/>
    <w:rsid w:val="00F20556"/>
    <w:rsid w:val="00F3037C"/>
    <w:rsid w:val="00F371BE"/>
    <w:rsid w:val="00F3779C"/>
    <w:rsid w:val="00F40F37"/>
    <w:rsid w:val="00F453B6"/>
    <w:rsid w:val="00F51242"/>
    <w:rsid w:val="00F54491"/>
    <w:rsid w:val="00F5583B"/>
    <w:rsid w:val="00F62CE3"/>
    <w:rsid w:val="00F70CA3"/>
    <w:rsid w:val="00F74B6B"/>
    <w:rsid w:val="00F76F63"/>
    <w:rsid w:val="00F87D6C"/>
    <w:rsid w:val="00F94B5B"/>
    <w:rsid w:val="00F96736"/>
    <w:rsid w:val="00FA04D9"/>
    <w:rsid w:val="00FA648F"/>
    <w:rsid w:val="00FA65CC"/>
    <w:rsid w:val="00FA74F0"/>
    <w:rsid w:val="00FB1E46"/>
    <w:rsid w:val="00FC1623"/>
    <w:rsid w:val="00FC2FF4"/>
    <w:rsid w:val="00FC40BB"/>
    <w:rsid w:val="00FC5530"/>
    <w:rsid w:val="00FC789F"/>
    <w:rsid w:val="00FD1C4B"/>
    <w:rsid w:val="00FD251D"/>
    <w:rsid w:val="00FD57A1"/>
    <w:rsid w:val="00FD6A54"/>
    <w:rsid w:val="00FD6D5B"/>
    <w:rsid w:val="00FE09BB"/>
    <w:rsid w:val="00FE6E78"/>
    <w:rsid w:val="00FF22DA"/>
    <w:rsid w:val="00FF3E42"/>
    <w:rsid w:val="00FF3F32"/>
    <w:rsid w:val="00FF6497"/>
    <w:rsid w:val="00FF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40FFB9"/>
  <w15:chartTrackingRefBased/>
  <w15:docId w15:val="{F36A15AE-752B-478E-96DD-693AFA4B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4BC"/>
    <w:pPr>
      <w:spacing w:line="508" w:lineRule="exact"/>
      <w:jc w:val="both"/>
    </w:pPr>
  </w:style>
  <w:style w:type="paragraph" w:styleId="Heading1">
    <w:name w:val="heading 1"/>
    <w:basedOn w:val="Normal"/>
    <w:next w:val="Normal"/>
    <w:link w:val="Heading1Char"/>
    <w:autoRedefine/>
    <w:qFormat/>
    <w:rsid w:val="003C75C3"/>
    <w:pPr>
      <w:ind w:right="90"/>
      <w:jc w:val="center"/>
      <w:outlineLvl w:val="0"/>
    </w:pPr>
    <w:rPr>
      <w:b/>
      <w:u w:val="single"/>
    </w:rPr>
  </w:style>
  <w:style w:type="paragraph" w:styleId="Heading2">
    <w:name w:val="heading 2"/>
    <w:aliases w:val="SCHead2"/>
    <w:basedOn w:val="Subtitle"/>
    <w:next w:val="Subtitle"/>
    <w:link w:val="Heading2Char"/>
    <w:autoRedefine/>
    <w:qFormat/>
    <w:rsid w:val="006A67E7"/>
    <w:pPr>
      <w:numPr>
        <w:ilvl w:val="0"/>
        <w:numId w:val="16"/>
      </w:numPr>
      <w:spacing w:after="254" w:line="254" w:lineRule="exact"/>
      <w:ind w:left="360" w:right="86" w:firstLine="360"/>
      <w:outlineLvl w:val="1"/>
    </w:pPr>
    <w:rPr>
      <w:rFonts w:ascii="Times New Roman" w:hAnsi="Times New Roman"/>
      <w:b/>
      <w:bCs/>
      <w:color w:val="auto"/>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46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line="480" w:lineRule="auto"/>
    </w:pPr>
  </w:style>
  <w:style w:type="paragraph" w:styleId="BodyText2">
    <w:name w:val="Body Text 2"/>
    <w:basedOn w:val="Normal"/>
    <w:link w:val="BodyText2Char"/>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20" w:lineRule="exact"/>
    </w:pPr>
    <w:rPr>
      <w:b/>
    </w:rPr>
  </w:style>
  <w:style w:type="paragraph" w:styleId="Title">
    <w:name w:val="Title"/>
    <w:basedOn w:val="Normal"/>
    <w:link w:val="TitleChar"/>
    <w:qFormat/>
    <w:rsid w:val="00980D77"/>
    <w:pPr>
      <w:widowControl w:val="0"/>
      <w:autoSpaceDE w:val="0"/>
      <w:autoSpaceDN w:val="0"/>
      <w:adjustRightInd w:val="0"/>
      <w:spacing w:line="240" w:lineRule="auto"/>
      <w:jc w:val="center"/>
    </w:pPr>
    <w:rPr>
      <w:rFonts w:ascii="Latha" w:hAnsi="New Century Schoolbook" w:cs="Latha"/>
      <w:b/>
      <w:bCs/>
      <w:u w:val="single"/>
    </w:rPr>
  </w:style>
  <w:style w:type="paragraph" w:styleId="BalloonText">
    <w:name w:val="Balloon Text"/>
    <w:basedOn w:val="Normal"/>
    <w:link w:val="BalloonTextChar"/>
    <w:uiPriority w:val="99"/>
    <w:semiHidden/>
    <w:unhideWhenUsed/>
    <w:rsid w:val="00C14668"/>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14668"/>
    <w:rPr>
      <w:rFonts w:ascii="Tahoma" w:hAnsi="Tahoma" w:cs="Tahoma"/>
      <w:sz w:val="16"/>
      <w:szCs w:val="16"/>
    </w:rPr>
  </w:style>
  <w:style w:type="character" w:customStyle="1" w:styleId="TitleChar">
    <w:name w:val="Title Char"/>
    <w:link w:val="Title"/>
    <w:rsid w:val="009607EF"/>
    <w:rPr>
      <w:rFonts w:ascii="Latha" w:hAnsi="New Century Schoolbook" w:cs="Latha"/>
      <w:b/>
      <w:bCs/>
      <w:sz w:val="24"/>
      <w:szCs w:val="24"/>
      <w:u w:val="single"/>
    </w:rPr>
  </w:style>
  <w:style w:type="character" w:styleId="Hyperlink">
    <w:name w:val="Hyperlink"/>
    <w:basedOn w:val="DefaultParagraphFont"/>
    <w:uiPriority w:val="99"/>
    <w:rsid w:val="00F54491"/>
    <w:rPr>
      <w:color w:val="0563C1" w:themeColor="hyperlink"/>
      <w:u w:val="single"/>
    </w:rPr>
  </w:style>
  <w:style w:type="paragraph" w:customStyle="1" w:styleId="daim">
    <w:name w:val="daim"/>
    <w:rsid w:val="00B6069D"/>
    <w:pPr>
      <w:spacing w:after="160" w:line="259" w:lineRule="auto"/>
    </w:pPr>
    <w:rPr>
      <w:rFonts w:eastAsiaTheme="minorHAnsi" w:cstheme="minorBidi"/>
      <w:szCs w:val="22"/>
    </w:rPr>
  </w:style>
  <w:style w:type="character" w:customStyle="1" w:styleId="BodyTextChar">
    <w:name w:val="Body Text Char"/>
    <w:basedOn w:val="DefaultParagraphFont"/>
    <w:link w:val="BodyText"/>
    <w:rsid w:val="00B6069D"/>
    <w:rPr>
      <w:sz w:val="24"/>
    </w:rPr>
  </w:style>
  <w:style w:type="character" w:customStyle="1" w:styleId="Heading1Char">
    <w:name w:val="Heading 1 Char"/>
    <w:basedOn w:val="DefaultParagraphFont"/>
    <w:link w:val="Heading1"/>
    <w:rsid w:val="003C75C3"/>
    <w:rPr>
      <w:b/>
      <w:u w:val="single"/>
    </w:rPr>
  </w:style>
  <w:style w:type="character" w:customStyle="1" w:styleId="Heading2Char">
    <w:name w:val="Heading 2 Char"/>
    <w:aliases w:val="SCHead2 Char"/>
    <w:basedOn w:val="DefaultParagraphFont"/>
    <w:link w:val="Heading2"/>
    <w:rsid w:val="006A67E7"/>
    <w:rPr>
      <w:rFonts w:eastAsiaTheme="minorEastAsia" w:cstheme="minorBidi"/>
      <w:b/>
      <w:bCs/>
      <w:spacing w:val="15"/>
      <w:szCs w:val="22"/>
      <w:u w:val="single"/>
    </w:rPr>
  </w:style>
  <w:style w:type="paragraph" w:styleId="ListParagraph">
    <w:name w:val="List Paragraph"/>
    <w:basedOn w:val="Normal"/>
    <w:uiPriority w:val="34"/>
    <w:qFormat/>
    <w:rsid w:val="00D43D4F"/>
    <w:pPr>
      <w:ind w:left="720"/>
      <w:contextualSpacing/>
    </w:pPr>
  </w:style>
  <w:style w:type="table" w:styleId="TableGrid">
    <w:name w:val="Table Grid"/>
    <w:basedOn w:val="TableNormal"/>
    <w:uiPriority w:val="39"/>
    <w:rsid w:val="00D43D4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366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2634"/>
    <w:rPr>
      <w:color w:val="605E5C"/>
      <w:shd w:val="clear" w:color="auto" w:fill="E1DFDD"/>
    </w:rPr>
  </w:style>
  <w:style w:type="character" w:customStyle="1" w:styleId="BodyText2Char">
    <w:name w:val="Body Text 2 Char"/>
    <w:basedOn w:val="DefaultParagraphFont"/>
    <w:link w:val="BodyText2"/>
    <w:rsid w:val="001F32D7"/>
    <w:rPr>
      <w:b/>
    </w:rPr>
  </w:style>
  <w:style w:type="table" w:customStyle="1" w:styleId="TableGrid1">
    <w:name w:val="Table Grid1"/>
    <w:basedOn w:val="TableNormal"/>
    <w:next w:val="TableGrid"/>
    <w:uiPriority w:val="39"/>
    <w:rsid w:val="00C02FF7"/>
    <w:pPr>
      <w:widowControl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93BC6"/>
    <w:pPr>
      <w:widowControl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620BB"/>
    <w:pPr>
      <w:widowControl w:val="0"/>
      <w:spacing w:line="240" w:lineRule="auto"/>
    </w:pPr>
    <w:rPr>
      <w:rFonts w:eastAsia="Calibri"/>
    </w:rPr>
  </w:style>
  <w:style w:type="table" w:customStyle="1" w:styleId="TableGrid211">
    <w:name w:val="Table Grid211"/>
    <w:basedOn w:val="TableNormal"/>
    <w:next w:val="TableGrid"/>
    <w:uiPriority w:val="39"/>
    <w:rsid w:val="007620BB"/>
    <w:pPr>
      <w:widowControl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620BB"/>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115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1150"/>
    <w:rPr>
      <w:rFonts w:ascii="Consolas" w:hAnsi="Consolas"/>
      <w:sz w:val="20"/>
      <w:szCs w:val="20"/>
    </w:rPr>
  </w:style>
  <w:style w:type="paragraph" w:styleId="Subtitle">
    <w:name w:val="Subtitle"/>
    <w:basedOn w:val="Normal"/>
    <w:next w:val="Normal"/>
    <w:link w:val="SubtitleChar"/>
    <w:uiPriority w:val="11"/>
    <w:qFormat/>
    <w:rsid w:val="006A67E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A67E7"/>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1316">
      <w:bodyDiv w:val="1"/>
      <w:marLeft w:val="0"/>
      <w:marRight w:val="0"/>
      <w:marTop w:val="0"/>
      <w:marBottom w:val="0"/>
      <w:divBdr>
        <w:top w:val="none" w:sz="0" w:space="0" w:color="auto"/>
        <w:left w:val="none" w:sz="0" w:space="0" w:color="auto"/>
        <w:bottom w:val="none" w:sz="0" w:space="0" w:color="auto"/>
        <w:right w:val="none" w:sz="0" w:space="0" w:color="auto"/>
      </w:divBdr>
    </w:div>
    <w:div w:id="351732383">
      <w:bodyDiv w:val="1"/>
      <w:marLeft w:val="0"/>
      <w:marRight w:val="0"/>
      <w:marTop w:val="0"/>
      <w:marBottom w:val="0"/>
      <w:divBdr>
        <w:top w:val="none" w:sz="0" w:space="0" w:color="auto"/>
        <w:left w:val="none" w:sz="0" w:space="0" w:color="auto"/>
        <w:bottom w:val="none" w:sz="0" w:space="0" w:color="auto"/>
        <w:right w:val="none" w:sz="0" w:space="0" w:color="auto"/>
      </w:divBdr>
    </w:div>
    <w:div w:id="856820110">
      <w:bodyDiv w:val="1"/>
      <w:marLeft w:val="0"/>
      <w:marRight w:val="0"/>
      <w:marTop w:val="0"/>
      <w:marBottom w:val="0"/>
      <w:divBdr>
        <w:top w:val="none" w:sz="0" w:space="0" w:color="auto"/>
        <w:left w:val="none" w:sz="0" w:space="0" w:color="auto"/>
        <w:bottom w:val="none" w:sz="0" w:space="0" w:color="auto"/>
        <w:right w:val="none" w:sz="0" w:space="0" w:color="auto"/>
      </w:divBdr>
    </w:div>
    <w:div w:id="1085107529">
      <w:bodyDiv w:val="1"/>
      <w:marLeft w:val="0"/>
      <w:marRight w:val="0"/>
      <w:marTop w:val="0"/>
      <w:marBottom w:val="0"/>
      <w:divBdr>
        <w:top w:val="none" w:sz="0" w:space="0" w:color="auto"/>
        <w:left w:val="none" w:sz="0" w:space="0" w:color="auto"/>
        <w:bottom w:val="none" w:sz="0" w:space="0" w:color="auto"/>
        <w:right w:val="none" w:sz="0" w:space="0" w:color="auto"/>
      </w:divBdr>
    </w:div>
    <w:div w:id="1107307388">
      <w:bodyDiv w:val="1"/>
      <w:marLeft w:val="0"/>
      <w:marRight w:val="0"/>
      <w:marTop w:val="0"/>
      <w:marBottom w:val="0"/>
      <w:divBdr>
        <w:top w:val="none" w:sz="0" w:space="0" w:color="auto"/>
        <w:left w:val="none" w:sz="0" w:space="0" w:color="auto"/>
        <w:bottom w:val="none" w:sz="0" w:space="0" w:color="auto"/>
        <w:right w:val="none" w:sz="0" w:space="0" w:color="auto"/>
      </w:divBdr>
      <w:divsChild>
        <w:div w:id="967469829">
          <w:marLeft w:val="0"/>
          <w:marRight w:val="0"/>
          <w:marTop w:val="0"/>
          <w:marBottom w:val="0"/>
          <w:divBdr>
            <w:top w:val="none" w:sz="0" w:space="0" w:color="auto"/>
            <w:left w:val="none" w:sz="0" w:space="0" w:color="auto"/>
            <w:bottom w:val="none" w:sz="0" w:space="0" w:color="auto"/>
            <w:right w:val="none" w:sz="0" w:space="0" w:color="auto"/>
          </w:divBdr>
        </w:div>
      </w:divsChild>
    </w:div>
    <w:div w:id="15802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regonstatebar.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Documents\Custom%20Office%20Templates\State%20DW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B69D0B14048047B2D5548E23850D43" ma:contentTypeVersion="12" ma:contentTypeDescription="Create a new document." ma:contentTypeScope="" ma:versionID="f93bb048dd29d3a1d12a8107a29dc5d6">
  <xsd:schema xmlns:xsd="http://www.w3.org/2001/XMLSchema" xmlns:xs="http://www.w3.org/2001/XMLSchema" xmlns:p="http://schemas.microsoft.com/office/2006/metadata/properties" xmlns:ns2="dd40f55a-cd7b-476e-909c-38c66b028a68" xmlns:ns3="595de718-89e5-4c1f-9665-61c6acb5b717" targetNamespace="http://schemas.microsoft.com/office/2006/metadata/properties" ma:root="true" ma:fieldsID="d328e87a4f86a06f9f2435b93c5a2930" ns2:_="" ns3:_="">
    <xsd:import namespace="dd40f55a-cd7b-476e-909c-38c66b028a68"/>
    <xsd:import namespace="595de718-89e5-4c1f-9665-61c6acb5b7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0f55a-cd7b-476e-909c-38c66b028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de718-89e5-4c1f-9665-61c6acb5b71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896FE-0AC7-40F3-B935-AE50122FBABC}">
  <ds:schemaRefs>
    <ds:schemaRef ds:uri="http://schemas.microsoft.com/sharepoint/v3/contenttype/forms"/>
  </ds:schemaRefs>
</ds:datastoreItem>
</file>

<file path=customXml/itemProps2.xml><?xml version="1.0" encoding="utf-8"?>
<ds:datastoreItem xmlns:ds="http://schemas.openxmlformats.org/officeDocument/2006/customXml" ds:itemID="{3F32775D-3944-4D86-B19B-603AB1C79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0f55a-cd7b-476e-909c-38c66b028a68"/>
    <ds:schemaRef ds:uri="595de718-89e5-4c1f-9665-61c6acb5b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8FDDDF-DDD6-43E9-AD41-85A959BDE13A}">
  <ds:schemaRefs>
    <ds:schemaRef ds:uri="http://schemas.openxmlformats.org/officeDocument/2006/bibliography"/>
  </ds:schemaRefs>
</ds:datastoreItem>
</file>

<file path=customXml/itemProps4.xml><?xml version="1.0" encoding="utf-8"?>
<ds:datastoreItem xmlns:ds="http://schemas.openxmlformats.org/officeDocument/2006/customXml" ds:itemID="{0A727CC8-17E1-482B-A463-C5A7440B69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State DWC Blank.dotx</Template>
  <TotalTime>36</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Trial Legend</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Legend</dc:title>
  <dc:subject/>
  <dc:creator>Scott Cumming</dc:creator>
  <cp:keywords/>
  <cp:lastModifiedBy>Scott Cumming</cp:lastModifiedBy>
  <cp:revision>8</cp:revision>
  <cp:lastPrinted>2010-10-04T17:34:00Z</cp:lastPrinted>
  <dcterms:created xsi:type="dcterms:W3CDTF">2021-11-28T22:52:00Z</dcterms:created>
  <dcterms:modified xsi:type="dcterms:W3CDTF">2021-11-28T23:25:00Z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ContentTypeId">
    <vt:lpwstr>0x0101008CB69D0B14048047B2D5548E23850D43</vt:lpwstr>
  </property>
</Properties>
</file>