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AAABA" w14:textId="76518EEE" w:rsidR="007918F8" w:rsidRPr="00BA3FC8" w:rsidRDefault="005B4808" w:rsidP="007918F8">
      <w:pPr>
        <w:keepNext/>
        <w:jc w:val="center"/>
        <w:outlineLvl w:val="2"/>
        <w:rPr>
          <w:b/>
          <w:u w:val="single"/>
        </w:rPr>
      </w:pPr>
      <w:r>
        <w:rPr>
          <w:b/>
          <w:u w:val="single"/>
        </w:rPr>
        <w:t>REQUEST</w:t>
      </w:r>
      <w:r w:rsidR="00C24A2C">
        <w:rPr>
          <w:b/>
          <w:u w:val="single"/>
        </w:rPr>
        <w:t xml:space="preserve"> FOR</w:t>
      </w:r>
      <w:r>
        <w:rPr>
          <w:b/>
          <w:u w:val="single"/>
        </w:rPr>
        <w:t xml:space="preserve"> </w:t>
      </w:r>
      <w:r w:rsidR="007918F8" w:rsidRPr="00BA3FC8">
        <w:rPr>
          <w:b/>
          <w:u w:val="single"/>
        </w:rPr>
        <w:t xml:space="preserve">MEDICAL RECORDS </w:t>
      </w:r>
      <w:r>
        <w:rPr>
          <w:b/>
          <w:u w:val="single"/>
        </w:rPr>
        <w:t>AND BILLS</w:t>
      </w:r>
    </w:p>
    <w:p w14:paraId="39A448E9" w14:textId="77777777" w:rsidR="007918F8" w:rsidRPr="00BA3FC8" w:rsidRDefault="007918F8" w:rsidP="007918F8">
      <w:pPr>
        <w:rPr>
          <w:sz w:val="20"/>
          <w:szCs w:val="20"/>
        </w:rPr>
      </w:pPr>
    </w:p>
    <w:p w14:paraId="6E8DD3FB" w14:textId="1D0D0FDF" w:rsidR="007918F8" w:rsidRPr="00EB134E" w:rsidRDefault="007918F8" w:rsidP="00BF1FF0">
      <w:pPr>
        <w:tabs>
          <w:tab w:val="left" w:pos="-1440"/>
          <w:tab w:val="left" w:pos="1080"/>
          <w:tab w:val="left" w:pos="1620"/>
        </w:tabs>
      </w:pPr>
      <w:r w:rsidRPr="00BA3FC8">
        <w:t>To:</w:t>
      </w:r>
      <w:r w:rsidRPr="00BA3FC8">
        <w:tab/>
      </w:r>
      <w:bookmarkStart w:id="0" w:name="contactcompanyname"/>
      <w:bookmarkEnd w:id="0"/>
      <w:r w:rsidR="00BF1FF0">
        <w:tab/>
      </w:r>
      <w:proofErr w:type="gramStart"/>
      <w:r w:rsidR="0018590F">
        <w:t xml:space="preserve">{{ </w:t>
      </w:r>
      <w:r w:rsidR="00D3466D">
        <w:t>provider</w:t>
      </w:r>
      <w:proofErr w:type="gramEnd"/>
      <w:r w:rsidR="0018590F">
        <w:t xml:space="preserve"> }}</w:t>
      </w:r>
    </w:p>
    <w:p w14:paraId="520A2D02" w14:textId="4F29B27F" w:rsidR="007918F8" w:rsidRPr="00BA3FC8" w:rsidRDefault="007918F8" w:rsidP="00BF1FF0">
      <w:pPr>
        <w:tabs>
          <w:tab w:val="left" w:pos="-1440"/>
          <w:tab w:val="left" w:pos="1080"/>
          <w:tab w:val="left" w:pos="1620"/>
        </w:tabs>
      </w:pPr>
      <w:r w:rsidRPr="00BA3FC8">
        <w:t>Fax No.:</w:t>
      </w:r>
      <w:r w:rsidRPr="00BA3FC8">
        <w:tab/>
      </w:r>
      <w:bookmarkStart w:id="1" w:name="tofaxnumber"/>
      <w:bookmarkEnd w:id="1"/>
      <w:r w:rsidR="00BF1FF0">
        <w:tab/>
      </w:r>
      <w:proofErr w:type="gramStart"/>
      <w:r w:rsidR="00CB00AE">
        <w:t xml:space="preserve">{{ </w:t>
      </w:r>
      <w:proofErr w:type="spellStart"/>
      <w:r w:rsidR="00D3466D">
        <w:t>provider</w:t>
      </w:r>
      <w:r w:rsidR="00CB00AE">
        <w:t>.fax</w:t>
      </w:r>
      <w:proofErr w:type="spellEnd"/>
      <w:proofErr w:type="gramEnd"/>
      <w:r w:rsidR="00CB00AE">
        <w:t xml:space="preserve"> }}</w:t>
      </w:r>
    </w:p>
    <w:p w14:paraId="6B6D840F" w14:textId="7DA5C016" w:rsidR="007918F8" w:rsidRPr="00AD0BB5" w:rsidRDefault="007918F8" w:rsidP="00BF1FF0">
      <w:pPr>
        <w:tabs>
          <w:tab w:val="left" w:pos="-1440"/>
          <w:tab w:val="left" w:pos="1080"/>
          <w:tab w:val="left" w:pos="1620"/>
        </w:tabs>
        <w:rPr>
          <w:i/>
          <w:iCs/>
        </w:rPr>
      </w:pPr>
      <w:r w:rsidRPr="00BA3FC8">
        <w:t>From:</w:t>
      </w:r>
      <w:r w:rsidRPr="00BA3FC8">
        <w:tab/>
      </w:r>
      <w:r w:rsidR="00BF1FF0">
        <w:tab/>
      </w:r>
      <w:proofErr w:type="gramStart"/>
      <w:r w:rsidR="00AD0BB5" w:rsidRPr="00AD0BB5">
        <w:t xml:space="preserve">{{ </w:t>
      </w:r>
      <w:r w:rsidR="003E44CC">
        <w:rPr>
          <w:sz w:val="22"/>
          <w:szCs w:val="22"/>
        </w:rPr>
        <w:t>lawyer</w:t>
      </w:r>
      <w:proofErr w:type="gramEnd"/>
      <w:r w:rsidR="00AD0BB5" w:rsidRPr="00AD0BB5">
        <w:rPr>
          <w:sz w:val="22"/>
          <w:szCs w:val="22"/>
        </w:rPr>
        <w:t xml:space="preserve"> </w:t>
      </w:r>
      <w:r w:rsidR="00AD0BB5" w:rsidRPr="00AD0BB5">
        <w:t>}}</w:t>
      </w:r>
    </w:p>
    <w:p w14:paraId="63702796" w14:textId="289AC3CE" w:rsidR="007918F8" w:rsidRPr="00BA3FC8" w:rsidRDefault="007918F8" w:rsidP="00BF1FF0">
      <w:pPr>
        <w:tabs>
          <w:tab w:val="left" w:pos="-1440"/>
          <w:tab w:val="left" w:pos="1080"/>
          <w:tab w:val="left" w:pos="1620"/>
        </w:tabs>
      </w:pPr>
      <w:r w:rsidRPr="00BA3FC8">
        <w:t>Date:</w:t>
      </w:r>
      <w:r w:rsidRPr="00BA3FC8">
        <w:tab/>
      </w:r>
      <w:r w:rsidR="003E44CC">
        <w:tab/>
      </w:r>
      <w:proofErr w:type="gramStart"/>
      <w:r w:rsidR="0018590F">
        <w:t xml:space="preserve">{{ </w:t>
      </w:r>
      <w:proofErr w:type="spellStart"/>
      <w:r w:rsidR="0018590F" w:rsidRPr="0018590F">
        <w:t>format</w:t>
      </w:r>
      <w:proofErr w:type="gramEnd"/>
      <w:r w:rsidR="0018590F" w:rsidRPr="0018590F">
        <w:t>_date</w:t>
      </w:r>
      <w:proofErr w:type="spellEnd"/>
      <w:r w:rsidR="0018590F" w:rsidRPr="0018590F">
        <w:t>(today())</w:t>
      </w:r>
      <w:r w:rsidR="0018590F">
        <w:t xml:space="preserve"> }}</w:t>
      </w:r>
    </w:p>
    <w:p w14:paraId="60AB944F" w14:textId="77777777" w:rsidR="007918F8" w:rsidRPr="00BA3FC8" w:rsidRDefault="007918F8" w:rsidP="007918F8">
      <w:pPr>
        <w:tabs>
          <w:tab w:val="left" w:pos="-1440"/>
          <w:tab w:val="left" w:pos="1080"/>
          <w:tab w:val="left" w:pos="1620"/>
        </w:tabs>
        <w:ind w:left="-360"/>
        <w:rPr>
          <w:sz w:val="16"/>
          <w:szCs w:val="16"/>
        </w:rPr>
      </w:pPr>
    </w:p>
    <w:p w14:paraId="185D3AC4" w14:textId="77777777" w:rsidR="002E1228" w:rsidRDefault="007918F8" w:rsidP="002E1228">
      <w:pPr>
        <w:tabs>
          <w:tab w:val="left" w:pos="-1440"/>
          <w:tab w:val="left" w:pos="1080"/>
          <w:tab w:val="left" w:pos="1620"/>
        </w:tabs>
      </w:pPr>
      <w:r w:rsidRPr="00BA3FC8">
        <w:rPr>
          <w:b/>
        </w:rPr>
        <w:t>RE:</w:t>
      </w:r>
      <w:r w:rsidRPr="00BA3FC8">
        <w:rPr>
          <w:b/>
        </w:rPr>
        <w:tab/>
        <w:t xml:space="preserve">      </w:t>
      </w:r>
      <w:r w:rsidRPr="00BA3FC8">
        <w:rPr>
          <w:b/>
        </w:rPr>
        <w:tab/>
      </w:r>
      <w:bookmarkStart w:id="2" w:name="partyname"/>
      <w:bookmarkEnd w:id="2"/>
      <w:proofErr w:type="gramStart"/>
      <w:r w:rsidR="00616B40">
        <w:rPr>
          <w:b/>
        </w:rPr>
        <w:t>{{ client</w:t>
      </w:r>
      <w:proofErr w:type="gramEnd"/>
      <w:r w:rsidR="00616B40">
        <w:rPr>
          <w:b/>
        </w:rPr>
        <w:t xml:space="preserve"> }} {% if </w:t>
      </w:r>
      <w:proofErr w:type="spellStart"/>
      <w:r w:rsidR="00616B40">
        <w:rPr>
          <w:b/>
        </w:rPr>
        <w:t>client.age_in_years</w:t>
      </w:r>
      <w:proofErr w:type="spellEnd"/>
      <w:r w:rsidR="00616B40">
        <w:rPr>
          <w:b/>
        </w:rPr>
        <w:t>() &lt; 18 %}</w:t>
      </w:r>
      <w:r>
        <w:rPr>
          <w:b/>
        </w:rPr>
        <w:t>(Minor)</w:t>
      </w:r>
      <w:r w:rsidR="00616B40">
        <w:rPr>
          <w:b/>
        </w:rPr>
        <w:t>{% endif %}</w:t>
      </w:r>
      <w:r w:rsidRPr="00BA3FC8">
        <w:rPr>
          <w:b/>
        </w:rPr>
        <w:t xml:space="preserve">  </w:t>
      </w:r>
    </w:p>
    <w:p w14:paraId="1FEC1900" w14:textId="5CD27760" w:rsidR="007918F8" w:rsidRPr="00BA3FC8" w:rsidRDefault="007918F8" w:rsidP="002E1228">
      <w:pPr>
        <w:tabs>
          <w:tab w:val="left" w:pos="-1440"/>
          <w:tab w:val="left" w:pos="1440"/>
          <w:tab w:val="left" w:pos="1620"/>
        </w:tabs>
      </w:pPr>
      <w:r w:rsidRPr="00BA3FC8">
        <w:t>DOB:</w:t>
      </w:r>
      <w:bookmarkStart w:id="3" w:name="DOB"/>
      <w:bookmarkStart w:id="4" w:name="SSno"/>
      <w:bookmarkEnd w:id="3"/>
      <w:bookmarkEnd w:id="4"/>
      <w:r w:rsidR="00D6162A">
        <w:tab/>
      </w:r>
      <w:r w:rsidR="002E1228">
        <w:tab/>
      </w:r>
      <w:r w:rsidR="00D6162A">
        <w:t xml:space="preserve">{{ </w:t>
      </w:r>
      <w:proofErr w:type="spellStart"/>
      <w:r w:rsidR="00616B40" w:rsidRPr="00616B40">
        <w:t>format_date</w:t>
      </w:r>
      <w:proofErr w:type="spellEnd"/>
      <w:r w:rsidR="00616B40">
        <w:t>(</w:t>
      </w:r>
      <w:proofErr w:type="spellStart"/>
      <w:r w:rsidR="00D6162A">
        <w:t>client.birthdate</w:t>
      </w:r>
      <w:proofErr w:type="spellEnd"/>
      <w:r w:rsidR="00616B40">
        <w:t>)</w:t>
      </w:r>
      <w:r w:rsidR="00D6162A">
        <w:t xml:space="preserve"> }}</w:t>
      </w:r>
    </w:p>
    <w:p w14:paraId="09D3A50C" w14:textId="37C68CA5" w:rsidR="0018590F" w:rsidRDefault="007918F8" w:rsidP="009B4767">
      <w:pPr>
        <w:tabs>
          <w:tab w:val="left" w:pos="1620"/>
        </w:tabs>
      </w:pPr>
      <w:r w:rsidRPr="00BA3FC8">
        <w:t>SSN:</w:t>
      </w:r>
      <w:r w:rsidR="002E1228">
        <w:tab/>
      </w:r>
      <w:proofErr w:type="gramStart"/>
      <w:r w:rsidR="00616B40">
        <w:t xml:space="preserve">{{ </w:t>
      </w:r>
      <w:proofErr w:type="spellStart"/>
      <w:r w:rsidR="00616B40">
        <w:t>client.ssn</w:t>
      </w:r>
      <w:proofErr w:type="spellEnd"/>
      <w:proofErr w:type="gramEnd"/>
      <w:r w:rsidR="00616B40">
        <w:t xml:space="preserve"> }}</w:t>
      </w:r>
    </w:p>
    <w:p w14:paraId="599E0569" w14:textId="3FE3AB3A" w:rsidR="007918F8" w:rsidRPr="00BA3FC8" w:rsidRDefault="007918F8" w:rsidP="009B4767">
      <w:pPr>
        <w:tabs>
          <w:tab w:val="left" w:pos="1620"/>
        </w:tabs>
      </w:pPr>
      <w:r w:rsidRPr="00BA3FC8">
        <w:t>DO</w:t>
      </w:r>
      <w:r w:rsidR="00A21A09">
        <w:t>I</w:t>
      </w:r>
      <w:r w:rsidRPr="00BA3FC8">
        <w:t xml:space="preserve">: </w:t>
      </w:r>
      <w:r w:rsidRPr="00BA3FC8">
        <w:tab/>
      </w:r>
      <w:proofErr w:type="gramStart"/>
      <w:r w:rsidR="0018590F">
        <w:t xml:space="preserve">{{ </w:t>
      </w:r>
      <w:proofErr w:type="spellStart"/>
      <w:r w:rsidR="00616B40" w:rsidRPr="00616B40">
        <w:t>format</w:t>
      </w:r>
      <w:proofErr w:type="gramEnd"/>
      <w:r w:rsidR="00616B40" w:rsidRPr="00616B40">
        <w:t>_date</w:t>
      </w:r>
      <w:proofErr w:type="spellEnd"/>
      <w:r w:rsidR="00616B40">
        <w:t>(</w:t>
      </w:r>
      <w:proofErr w:type="spellStart"/>
      <w:r w:rsidR="00E6386C">
        <w:t>client</w:t>
      </w:r>
      <w:r w:rsidR="0018590F">
        <w:t>.doi</w:t>
      </w:r>
      <w:proofErr w:type="spellEnd"/>
      <w:r w:rsidR="00616B40">
        <w:t>)</w:t>
      </w:r>
      <w:r w:rsidR="0018590F">
        <w:t xml:space="preserve"> }}</w:t>
      </w:r>
      <w:r w:rsidRPr="00BA3FC8">
        <w:t xml:space="preserve"> </w:t>
      </w:r>
      <w:bookmarkStart w:id="5" w:name="DOA"/>
      <w:bookmarkEnd w:id="5"/>
    </w:p>
    <w:p w14:paraId="1E427080" w14:textId="77777777" w:rsidR="007918F8" w:rsidRPr="00BA3FC8" w:rsidRDefault="007918F8" w:rsidP="007918F8">
      <w:pPr>
        <w:spacing w:after="58"/>
        <w:ind w:left="-360"/>
        <w:rPr>
          <w:sz w:val="20"/>
          <w:szCs w:val="20"/>
        </w:rPr>
      </w:pPr>
    </w:p>
    <w:p w14:paraId="75E2B2CB" w14:textId="77777777" w:rsidR="007918F8" w:rsidRPr="00BA3FC8" w:rsidRDefault="007918F8" w:rsidP="002E1228">
      <w:pPr>
        <w:rPr>
          <w:sz w:val="20"/>
          <w:szCs w:val="20"/>
        </w:rPr>
      </w:pPr>
      <w:r w:rsidRPr="00BA3FC8">
        <w:t xml:space="preserve">Dear Sir or Madam: </w:t>
      </w:r>
    </w:p>
    <w:p w14:paraId="14F1FCDA" w14:textId="77777777" w:rsidR="007918F8" w:rsidRPr="00BA3FC8" w:rsidRDefault="007918F8" w:rsidP="007918F8">
      <w:pPr>
        <w:ind w:left="-360"/>
        <w:rPr>
          <w:sz w:val="20"/>
          <w:szCs w:val="20"/>
        </w:rPr>
      </w:pPr>
    </w:p>
    <w:p w14:paraId="227DE847" w14:textId="3519B76F" w:rsidR="007918F8" w:rsidRPr="00CB008B" w:rsidRDefault="003E44CC" w:rsidP="002E1228">
      <w:pPr>
        <w:jc w:val="both"/>
      </w:pPr>
      <w:r>
        <w:t>I represent</w:t>
      </w:r>
      <w:r w:rsidR="005B4808">
        <w:t xml:space="preserve"> </w:t>
      </w:r>
      <w:proofErr w:type="gramStart"/>
      <w:r w:rsidR="00D6162A">
        <w:rPr>
          <w:bCs/>
        </w:rPr>
        <w:t>{{ client</w:t>
      </w:r>
      <w:proofErr w:type="gramEnd"/>
      <w:r w:rsidR="00D6162A">
        <w:rPr>
          <w:bCs/>
        </w:rPr>
        <w:t xml:space="preserve"> }}</w:t>
      </w:r>
      <w:r w:rsidR="00787534">
        <w:rPr>
          <w:bCs/>
        </w:rPr>
        <w:t xml:space="preserve"> </w:t>
      </w:r>
      <w:r w:rsidR="00616B40" w:rsidRPr="00616B40">
        <w:rPr>
          <w:bCs/>
        </w:rPr>
        <w:t xml:space="preserve">{% if </w:t>
      </w:r>
      <w:proofErr w:type="spellStart"/>
      <w:r w:rsidR="00616B40" w:rsidRPr="00616B40">
        <w:rPr>
          <w:bCs/>
        </w:rPr>
        <w:t>client.age_in_years</w:t>
      </w:r>
      <w:proofErr w:type="spellEnd"/>
      <w:r w:rsidR="00616B40" w:rsidRPr="00616B40">
        <w:rPr>
          <w:bCs/>
        </w:rPr>
        <w:t>() &lt; 18 %}(Minor){% endif %}</w:t>
      </w:r>
      <w:r w:rsidR="007918F8" w:rsidRPr="00BA3FC8">
        <w:t xml:space="preserve"> </w:t>
      </w:r>
      <w:r w:rsidR="005B4808">
        <w:t>regarding</w:t>
      </w:r>
      <w:r w:rsidR="007918F8" w:rsidRPr="00BA3FC8">
        <w:t xml:space="preserve"> injuries sustained in an accident on </w:t>
      </w:r>
      <w:r>
        <w:t xml:space="preserve">{{ </w:t>
      </w:r>
      <w:proofErr w:type="spellStart"/>
      <w:r w:rsidRPr="00616B40">
        <w:t>format_date</w:t>
      </w:r>
      <w:proofErr w:type="spellEnd"/>
      <w:r>
        <w:t>(</w:t>
      </w:r>
      <w:proofErr w:type="spellStart"/>
      <w:r>
        <w:t>client.doi</w:t>
      </w:r>
      <w:proofErr w:type="spellEnd"/>
      <w:r>
        <w:t>) }}</w:t>
      </w:r>
      <w:r w:rsidR="007918F8" w:rsidRPr="00BA3FC8">
        <w:t xml:space="preserve">. </w:t>
      </w:r>
      <w:r w:rsidR="007918F8" w:rsidRPr="003E44CC">
        <w:rPr>
          <w:bCs/>
        </w:rPr>
        <w:t xml:space="preserve">Please </w:t>
      </w:r>
      <w:r w:rsidRPr="003E44CC">
        <w:rPr>
          <w:bCs/>
        </w:rPr>
        <w:t>forward</w:t>
      </w:r>
      <w:r w:rsidR="007918F8" w:rsidRPr="003E44CC">
        <w:rPr>
          <w:bCs/>
        </w:rPr>
        <w:t xml:space="preserve"> </w:t>
      </w:r>
      <w:r w:rsidR="007918F8" w:rsidRPr="001D5CE3">
        <w:rPr>
          <w:bCs/>
        </w:rPr>
        <w:t xml:space="preserve">COMPLETE CHART NOTES </w:t>
      </w:r>
      <w:r w:rsidR="00B60D02" w:rsidRPr="001D5CE3">
        <w:rPr>
          <w:bCs/>
        </w:rPr>
        <w:t xml:space="preserve">and DETAILED BILLING RECORDS </w:t>
      </w:r>
      <w:r w:rsidR="007918F8" w:rsidRPr="001D5CE3">
        <w:rPr>
          <w:bCs/>
          <w:sz w:val="26"/>
          <w:szCs w:val="26"/>
        </w:rPr>
        <w:t>for all dates of service</w:t>
      </w:r>
      <w:r w:rsidR="007918F8" w:rsidRPr="00CB008B">
        <w:rPr>
          <w:b/>
          <w:sz w:val="26"/>
          <w:szCs w:val="26"/>
        </w:rPr>
        <w:t xml:space="preserve"> from</w:t>
      </w:r>
      <w:r w:rsidR="00616B40" w:rsidRPr="00CB008B">
        <w:rPr>
          <w:b/>
          <w:sz w:val="26"/>
          <w:szCs w:val="26"/>
        </w:rPr>
        <w:t xml:space="preserve"> </w:t>
      </w:r>
      <w:proofErr w:type="gramStart"/>
      <w:r w:rsidR="00616B40" w:rsidRPr="00CB008B">
        <w:rPr>
          <w:b/>
          <w:sz w:val="26"/>
          <w:szCs w:val="26"/>
        </w:rPr>
        <w:t xml:space="preserve">{{ </w:t>
      </w:r>
      <w:proofErr w:type="spellStart"/>
      <w:r w:rsidR="00BF1FF0" w:rsidRPr="00CB008B">
        <w:rPr>
          <w:b/>
        </w:rPr>
        <w:t>format</w:t>
      </w:r>
      <w:proofErr w:type="gramEnd"/>
      <w:r w:rsidR="00BF1FF0" w:rsidRPr="00CB008B">
        <w:rPr>
          <w:b/>
        </w:rPr>
        <w:t>_date</w:t>
      </w:r>
      <w:proofErr w:type="spellEnd"/>
      <w:r w:rsidR="00BF1FF0" w:rsidRPr="00CB008B">
        <w:rPr>
          <w:b/>
        </w:rPr>
        <w:t>(</w:t>
      </w:r>
      <w:proofErr w:type="spellStart"/>
      <w:r w:rsidR="00E6386C" w:rsidRPr="00CB008B">
        <w:rPr>
          <w:b/>
        </w:rPr>
        <w:t>client</w:t>
      </w:r>
      <w:r w:rsidR="00616B40" w:rsidRPr="00CB008B">
        <w:rPr>
          <w:b/>
          <w:sz w:val="26"/>
          <w:szCs w:val="26"/>
        </w:rPr>
        <w:t>.doi</w:t>
      </w:r>
      <w:proofErr w:type="spellEnd"/>
      <w:r w:rsidR="00616B40" w:rsidRPr="00CB008B">
        <w:rPr>
          <w:b/>
          <w:sz w:val="26"/>
          <w:szCs w:val="26"/>
        </w:rPr>
        <w:t xml:space="preserve"> </w:t>
      </w:r>
      <w:r w:rsidR="00C87FF1" w:rsidRPr="00CB008B">
        <w:rPr>
          <w:b/>
          <w:sz w:val="26"/>
          <w:szCs w:val="26"/>
        </w:rPr>
        <w:t xml:space="preserve">- </w:t>
      </w:r>
      <w:proofErr w:type="spellStart"/>
      <w:r w:rsidR="00C87FF1" w:rsidRPr="00CB008B">
        <w:rPr>
          <w:b/>
          <w:sz w:val="26"/>
          <w:szCs w:val="26"/>
        </w:rPr>
        <w:t>date_interval</w:t>
      </w:r>
      <w:proofErr w:type="spellEnd"/>
      <w:r w:rsidR="00C87FF1" w:rsidRPr="00CB008B">
        <w:rPr>
          <w:b/>
          <w:sz w:val="26"/>
          <w:szCs w:val="26"/>
        </w:rPr>
        <w:t>(years=</w:t>
      </w:r>
      <w:r w:rsidRPr="00CB008B">
        <w:rPr>
          <w:b/>
          <w:sz w:val="26"/>
          <w:szCs w:val="26"/>
        </w:rPr>
        <w:t>10</w:t>
      </w:r>
      <w:r w:rsidR="00C87FF1" w:rsidRPr="00CB008B">
        <w:rPr>
          <w:b/>
          <w:sz w:val="26"/>
          <w:szCs w:val="26"/>
        </w:rPr>
        <w:t>)</w:t>
      </w:r>
      <w:r w:rsidR="00BF1FF0" w:rsidRPr="00CB008B">
        <w:rPr>
          <w:b/>
          <w:sz w:val="26"/>
          <w:szCs w:val="26"/>
        </w:rPr>
        <w:t>)</w:t>
      </w:r>
      <w:r w:rsidR="00C87FF1" w:rsidRPr="00CB008B">
        <w:rPr>
          <w:b/>
          <w:sz w:val="26"/>
          <w:szCs w:val="26"/>
        </w:rPr>
        <w:t xml:space="preserve"> }}</w:t>
      </w:r>
      <w:r w:rsidR="007918F8" w:rsidRPr="00CB008B">
        <w:rPr>
          <w:b/>
          <w:sz w:val="26"/>
          <w:szCs w:val="26"/>
        </w:rPr>
        <w:t xml:space="preserve">  t</w:t>
      </w:r>
      <w:r w:rsidR="00616B40" w:rsidRPr="00CB008B">
        <w:rPr>
          <w:b/>
          <w:sz w:val="26"/>
          <w:szCs w:val="26"/>
        </w:rPr>
        <w:t>o the present</w:t>
      </w:r>
      <w:r w:rsidR="007918F8" w:rsidRPr="003E44CC">
        <w:rPr>
          <w:bCs/>
        </w:rPr>
        <w:t xml:space="preserve"> </w:t>
      </w:r>
      <w:r w:rsidR="007918F8" w:rsidRPr="00BA3FC8">
        <w:t>including the following</w:t>
      </w:r>
      <w:r w:rsidR="007918F8" w:rsidRPr="00616B40">
        <w:rPr>
          <w:bCs/>
        </w:rPr>
        <w:t>:</w:t>
      </w:r>
    </w:p>
    <w:p w14:paraId="53449E4B" w14:textId="77777777" w:rsidR="007918F8" w:rsidRPr="00BA3FC8" w:rsidRDefault="007918F8" w:rsidP="002E1228">
      <w:pPr>
        <w:jc w:val="both"/>
        <w:rPr>
          <w:sz w:val="16"/>
          <w:szCs w:val="16"/>
        </w:rPr>
      </w:pPr>
    </w:p>
    <w:p w14:paraId="0A798D6C" w14:textId="67BA67AB" w:rsidR="007918F8" w:rsidRPr="003E44CC" w:rsidRDefault="003E44CC" w:rsidP="002E1228">
      <w:pPr>
        <w:numPr>
          <w:ilvl w:val="0"/>
          <w:numId w:val="1"/>
        </w:numPr>
        <w:ind w:left="0" w:firstLine="0"/>
        <w:jc w:val="both"/>
        <w:rPr>
          <w:b/>
          <w:bCs/>
        </w:rPr>
      </w:pPr>
      <w:r w:rsidRPr="003E44CC">
        <w:rPr>
          <w:b/>
          <w:bCs/>
        </w:rPr>
        <w:t>I</w:t>
      </w:r>
      <w:r w:rsidR="007918F8" w:rsidRPr="003E44CC">
        <w:rPr>
          <w:b/>
          <w:bCs/>
        </w:rPr>
        <w:t xml:space="preserve">ntake health questionnaires. </w:t>
      </w:r>
    </w:p>
    <w:p w14:paraId="74332A78" w14:textId="4F117450" w:rsidR="007918F8" w:rsidRPr="003E44CC" w:rsidRDefault="003E44CC" w:rsidP="002E1228">
      <w:pPr>
        <w:numPr>
          <w:ilvl w:val="0"/>
          <w:numId w:val="1"/>
        </w:numPr>
        <w:ind w:left="0" w:firstLine="0"/>
        <w:jc w:val="both"/>
        <w:rPr>
          <w:b/>
          <w:bCs/>
        </w:rPr>
      </w:pPr>
      <w:r w:rsidRPr="003E44CC">
        <w:rPr>
          <w:b/>
          <w:bCs/>
        </w:rPr>
        <w:t>C</w:t>
      </w:r>
      <w:r w:rsidR="007918F8" w:rsidRPr="003E44CC">
        <w:rPr>
          <w:b/>
          <w:bCs/>
        </w:rPr>
        <w:t>hart notes, medical reports, and treatment records.</w:t>
      </w:r>
    </w:p>
    <w:p w14:paraId="69F12D4F" w14:textId="77777777" w:rsidR="007918F8" w:rsidRPr="003E44CC" w:rsidRDefault="007918F8" w:rsidP="002E1228">
      <w:pPr>
        <w:numPr>
          <w:ilvl w:val="0"/>
          <w:numId w:val="1"/>
        </w:numPr>
        <w:ind w:left="0" w:firstLine="0"/>
        <w:jc w:val="both"/>
        <w:rPr>
          <w:b/>
          <w:bCs/>
        </w:rPr>
      </w:pPr>
      <w:r w:rsidRPr="003E44CC">
        <w:rPr>
          <w:b/>
          <w:bCs/>
        </w:rPr>
        <w:t>Correspondence to or from other medical providers.</w:t>
      </w:r>
    </w:p>
    <w:p w14:paraId="20EBFD24" w14:textId="49FC6FFF" w:rsidR="003E44CC" w:rsidRPr="003E44CC" w:rsidRDefault="003E44CC" w:rsidP="003E44CC">
      <w:pPr>
        <w:numPr>
          <w:ilvl w:val="0"/>
          <w:numId w:val="1"/>
        </w:numPr>
        <w:ind w:left="0" w:firstLine="0"/>
        <w:jc w:val="both"/>
        <w:rPr>
          <w:b/>
          <w:bCs/>
        </w:rPr>
      </w:pPr>
      <w:r w:rsidRPr="003E44CC">
        <w:rPr>
          <w:b/>
          <w:bCs/>
        </w:rPr>
        <w:t>D</w:t>
      </w:r>
      <w:r w:rsidR="007918F8" w:rsidRPr="003E44CC">
        <w:rPr>
          <w:b/>
          <w:bCs/>
        </w:rPr>
        <w:t>isability or work restriction slips.</w:t>
      </w:r>
    </w:p>
    <w:p w14:paraId="56A7AED2" w14:textId="55E09704" w:rsidR="00B60D02" w:rsidRPr="003E44CC" w:rsidRDefault="003E44CC" w:rsidP="003E44CC">
      <w:pPr>
        <w:numPr>
          <w:ilvl w:val="0"/>
          <w:numId w:val="1"/>
        </w:numPr>
        <w:ind w:left="720" w:hanging="720"/>
        <w:jc w:val="both"/>
        <w:rPr>
          <w:b/>
          <w:bCs/>
        </w:rPr>
      </w:pPr>
      <w:r w:rsidRPr="003E44CC">
        <w:rPr>
          <w:b/>
          <w:bCs/>
        </w:rPr>
        <w:t xml:space="preserve">An </w:t>
      </w:r>
      <w:r w:rsidR="00B60D02" w:rsidRPr="003E44CC">
        <w:rPr>
          <w:b/>
          <w:bCs/>
        </w:rPr>
        <w:t xml:space="preserve">itemized billing statement showing dates of service, charges, </w:t>
      </w:r>
      <w:proofErr w:type="gramStart"/>
      <w:r w:rsidR="00B60D02" w:rsidRPr="003E44CC">
        <w:rPr>
          <w:b/>
          <w:bCs/>
        </w:rPr>
        <w:t>payments</w:t>
      </w:r>
      <w:proofErr w:type="gramEnd"/>
      <w:r w:rsidR="00B60D02" w:rsidRPr="003E44CC">
        <w:rPr>
          <w:b/>
          <w:bCs/>
        </w:rPr>
        <w:t xml:space="preserve"> and write-offs.</w:t>
      </w:r>
    </w:p>
    <w:p w14:paraId="71918DF8" w14:textId="77777777" w:rsidR="007918F8" w:rsidRPr="00BA3FC8" w:rsidRDefault="007918F8" w:rsidP="007918F8">
      <w:pPr>
        <w:ind w:left="-360"/>
        <w:jc w:val="both"/>
        <w:rPr>
          <w:sz w:val="16"/>
          <w:szCs w:val="16"/>
        </w:rPr>
      </w:pPr>
    </w:p>
    <w:p w14:paraId="78004DDD" w14:textId="68CC4374" w:rsidR="007918F8" w:rsidRPr="00BA3FC8" w:rsidRDefault="003E44CC" w:rsidP="002E1228">
      <w:pPr>
        <w:jc w:val="both"/>
      </w:pPr>
      <w:r>
        <w:t xml:space="preserve">If possible, please send these records to </w:t>
      </w:r>
      <w:r w:rsidRPr="00CB008B">
        <w:rPr>
          <w:b/>
          <w:bCs/>
        </w:rPr>
        <w:t xml:space="preserve">my email: </w:t>
      </w:r>
      <w:hyperlink r:id="rId7" w:history="1">
        <w:r w:rsidRPr="00CB008B">
          <w:rPr>
            <w:rStyle w:val="Hyperlink"/>
            <w:b/>
            <w:bCs/>
          </w:rPr>
          <w:t>scott@scottcumming.com</w:t>
        </w:r>
      </w:hyperlink>
      <w:r w:rsidRPr="00CB008B">
        <w:rPr>
          <w:b/>
          <w:bCs/>
        </w:rPr>
        <w:t xml:space="preserve">; </w:t>
      </w:r>
      <w:r w:rsidR="00CB008B" w:rsidRPr="00CB008B">
        <w:rPr>
          <w:b/>
          <w:bCs/>
        </w:rPr>
        <w:t>or fax: 541-717-0001.</w:t>
      </w:r>
      <w:r w:rsidR="00CB008B">
        <w:t xml:space="preserve"> A </w:t>
      </w:r>
      <w:r w:rsidR="007918F8" w:rsidRPr="00BA3FC8">
        <w:t>medical authorization allow</w:t>
      </w:r>
      <w:r>
        <w:t>ing</w:t>
      </w:r>
      <w:r w:rsidR="007918F8" w:rsidRPr="00BA3FC8">
        <w:t xml:space="preserve"> you to release these records to </w:t>
      </w:r>
      <w:r>
        <w:t>me</w:t>
      </w:r>
      <w:r w:rsidR="001D5CE3">
        <w:t xml:space="preserve"> is attached</w:t>
      </w:r>
      <w:r w:rsidR="007918F8" w:rsidRPr="00BA3FC8">
        <w:t xml:space="preserve">. </w:t>
      </w:r>
      <w:r w:rsidR="001D5CE3">
        <w:t xml:space="preserve">Thank </w:t>
      </w:r>
      <w:r w:rsidR="007918F8" w:rsidRPr="00BA3FC8">
        <w:t xml:space="preserve">you for your courtesies and assistance with this matter. Please call </w:t>
      </w:r>
      <w:r w:rsidR="006F0293">
        <w:t xml:space="preserve">or email </w:t>
      </w:r>
      <w:r w:rsidR="007918F8" w:rsidRPr="00BA3FC8">
        <w:t>with any questions.</w:t>
      </w:r>
    </w:p>
    <w:p w14:paraId="3EB81158" w14:textId="77777777" w:rsidR="007918F8" w:rsidRPr="00BA3FC8" w:rsidRDefault="007918F8" w:rsidP="002E1228">
      <w:pPr>
        <w:jc w:val="both"/>
        <w:rPr>
          <w:sz w:val="16"/>
          <w:szCs w:val="16"/>
        </w:rPr>
      </w:pPr>
    </w:p>
    <w:p w14:paraId="226E3BDB" w14:textId="25FF1F97" w:rsidR="007918F8" w:rsidRPr="00BA3FC8" w:rsidRDefault="007918F8" w:rsidP="002E1228">
      <w:pPr>
        <w:jc w:val="both"/>
      </w:pPr>
      <w:r w:rsidRPr="00BA3FC8">
        <w:t>Sincerely,</w:t>
      </w:r>
    </w:p>
    <w:p w14:paraId="2FFA1AB2" w14:textId="2153EA1A" w:rsidR="007918F8" w:rsidRPr="006F0293" w:rsidRDefault="00DB042E" w:rsidP="002E1228">
      <w:pPr>
        <w:tabs>
          <w:tab w:val="left" w:pos="-1440"/>
          <w:tab w:val="left" w:pos="1080"/>
          <w:tab w:val="left" w:pos="1620"/>
        </w:tabs>
        <w:rPr>
          <w:i/>
          <w:iCs/>
        </w:rPr>
      </w:pPr>
      <w:bookmarkStart w:id="6" w:name="UserName2"/>
      <w:bookmarkStart w:id="7" w:name="Author"/>
      <w:bookmarkEnd w:id="6"/>
      <w:bookmarkEnd w:id="7"/>
      <w:proofErr w:type="gramStart"/>
      <w:r w:rsidRPr="006F0293">
        <w:rPr>
          <w:i/>
          <w:iCs/>
        </w:rPr>
        <w:t xml:space="preserve">{{ </w:t>
      </w:r>
      <w:r w:rsidR="003E44CC">
        <w:rPr>
          <w:i/>
          <w:iCs/>
          <w:sz w:val="22"/>
          <w:szCs w:val="22"/>
        </w:rPr>
        <w:t>lawyer</w:t>
      </w:r>
      <w:proofErr w:type="gramEnd"/>
      <w:r w:rsidR="006F0293" w:rsidRPr="006F0293">
        <w:rPr>
          <w:i/>
          <w:iCs/>
          <w:sz w:val="22"/>
          <w:szCs w:val="22"/>
        </w:rPr>
        <w:t xml:space="preserve"> </w:t>
      </w:r>
      <w:r w:rsidRPr="006F0293">
        <w:rPr>
          <w:i/>
          <w:iCs/>
        </w:rPr>
        <w:t>}}</w:t>
      </w:r>
      <w:bookmarkStart w:id="8" w:name="Title"/>
      <w:bookmarkStart w:id="9" w:name="UserTitle"/>
      <w:bookmarkEnd w:id="8"/>
      <w:bookmarkEnd w:id="9"/>
    </w:p>
    <w:p w14:paraId="1EC422ED" w14:textId="01762EB7" w:rsidR="00DB042E" w:rsidRDefault="00787534" w:rsidP="002E1228">
      <w:pPr>
        <w:tabs>
          <w:tab w:val="left" w:pos="-1440"/>
          <w:tab w:val="left" w:pos="1080"/>
          <w:tab w:val="left" w:pos="1620"/>
        </w:tabs>
        <w:rPr>
          <w:i/>
          <w:iCs/>
          <w:sz w:val="22"/>
          <w:szCs w:val="22"/>
        </w:rPr>
      </w:pPr>
      <w:r>
        <w:rPr>
          <w:i/>
          <w:iCs/>
          <w:sz w:val="22"/>
          <w:szCs w:val="22"/>
        </w:rPr>
        <w:t xml:space="preserve">Attorney </w:t>
      </w:r>
    </w:p>
    <w:p w14:paraId="2DEADBCD" w14:textId="77777777" w:rsidR="00787534" w:rsidRPr="00DB042E" w:rsidRDefault="00787534" w:rsidP="002E1228">
      <w:pPr>
        <w:tabs>
          <w:tab w:val="left" w:pos="-1440"/>
          <w:tab w:val="left" w:pos="1080"/>
          <w:tab w:val="left" w:pos="1620"/>
        </w:tabs>
        <w:rPr>
          <w:i/>
          <w:iCs/>
          <w:sz w:val="22"/>
          <w:szCs w:val="22"/>
        </w:rPr>
      </w:pPr>
    </w:p>
    <w:p w14:paraId="28DEE8EB" w14:textId="1F40554F" w:rsidR="007918F8" w:rsidRPr="00BA3FC8" w:rsidRDefault="007918F8" w:rsidP="002E1228">
      <w:pPr>
        <w:rPr>
          <w:sz w:val="22"/>
          <w:szCs w:val="22"/>
        </w:rPr>
      </w:pPr>
      <w:r w:rsidRPr="00BA3FC8">
        <w:rPr>
          <w:sz w:val="22"/>
          <w:szCs w:val="22"/>
        </w:rPr>
        <w:t>Direct Phone:</w:t>
      </w:r>
      <w:bookmarkStart w:id="10" w:name="UserDirectDial"/>
      <w:bookmarkEnd w:id="10"/>
      <w:r w:rsidR="00CB00AE">
        <w:rPr>
          <w:sz w:val="22"/>
          <w:szCs w:val="22"/>
        </w:rPr>
        <w:tab/>
      </w:r>
      <w:proofErr w:type="gramStart"/>
      <w:r w:rsidR="00CB00AE">
        <w:rPr>
          <w:sz w:val="22"/>
          <w:szCs w:val="22"/>
        </w:rPr>
        <w:t xml:space="preserve">{{ </w:t>
      </w:r>
      <w:proofErr w:type="spellStart"/>
      <w:r w:rsidR="003E44CC">
        <w:rPr>
          <w:sz w:val="22"/>
          <w:szCs w:val="22"/>
        </w:rPr>
        <w:t>lawyer</w:t>
      </w:r>
      <w:proofErr w:type="gramEnd"/>
      <w:r w:rsidR="006F0293">
        <w:rPr>
          <w:sz w:val="22"/>
          <w:szCs w:val="22"/>
        </w:rPr>
        <w:t>.</w:t>
      </w:r>
      <w:r w:rsidR="00CB00AE">
        <w:rPr>
          <w:sz w:val="22"/>
          <w:szCs w:val="22"/>
        </w:rPr>
        <w:t>phone</w:t>
      </w:r>
      <w:proofErr w:type="spellEnd"/>
      <w:r w:rsidR="00CB00AE">
        <w:rPr>
          <w:sz w:val="22"/>
          <w:szCs w:val="22"/>
        </w:rPr>
        <w:t xml:space="preserve"> }}</w:t>
      </w:r>
    </w:p>
    <w:p w14:paraId="0A9A5970" w14:textId="0CCB775B" w:rsidR="007918F8" w:rsidRPr="00BA3FC8" w:rsidRDefault="007918F8" w:rsidP="002E1228">
      <w:pPr>
        <w:rPr>
          <w:sz w:val="22"/>
          <w:szCs w:val="22"/>
        </w:rPr>
      </w:pPr>
      <w:r w:rsidRPr="00BA3FC8">
        <w:rPr>
          <w:sz w:val="22"/>
          <w:szCs w:val="22"/>
        </w:rPr>
        <w:t xml:space="preserve">Direct FAX: </w:t>
      </w:r>
      <w:bookmarkStart w:id="11" w:name="Directfax"/>
      <w:bookmarkStart w:id="12" w:name="UserDirectfax"/>
      <w:bookmarkEnd w:id="11"/>
      <w:bookmarkEnd w:id="12"/>
      <w:r w:rsidR="00CB00AE">
        <w:rPr>
          <w:sz w:val="22"/>
          <w:szCs w:val="22"/>
        </w:rPr>
        <w:tab/>
      </w:r>
      <w:bookmarkStart w:id="13" w:name="_Hlk110164332"/>
      <w:proofErr w:type="gramStart"/>
      <w:r w:rsidR="00DB042E">
        <w:rPr>
          <w:sz w:val="22"/>
          <w:szCs w:val="22"/>
        </w:rPr>
        <w:t>{{</w:t>
      </w:r>
      <w:r w:rsidR="00CB00AE">
        <w:rPr>
          <w:sz w:val="22"/>
          <w:szCs w:val="22"/>
        </w:rPr>
        <w:t xml:space="preserve"> </w:t>
      </w:r>
      <w:proofErr w:type="spellStart"/>
      <w:r w:rsidR="003E44CC">
        <w:rPr>
          <w:sz w:val="22"/>
          <w:szCs w:val="22"/>
        </w:rPr>
        <w:t>lawyer</w:t>
      </w:r>
      <w:r w:rsidR="006F0293">
        <w:rPr>
          <w:sz w:val="22"/>
          <w:szCs w:val="22"/>
        </w:rPr>
        <w:t>.</w:t>
      </w:r>
      <w:r w:rsidR="00CB00AE">
        <w:rPr>
          <w:sz w:val="22"/>
          <w:szCs w:val="22"/>
        </w:rPr>
        <w:t>fax</w:t>
      </w:r>
      <w:proofErr w:type="spellEnd"/>
      <w:proofErr w:type="gramEnd"/>
      <w:r w:rsidR="00CB00AE">
        <w:rPr>
          <w:sz w:val="22"/>
          <w:szCs w:val="22"/>
        </w:rPr>
        <w:t xml:space="preserve"> }}</w:t>
      </w:r>
      <w:bookmarkEnd w:id="13"/>
    </w:p>
    <w:p w14:paraId="5E65DDE6" w14:textId="3CE3A5B7" w:rsidR="007918F8" w:rsidRPr="00BA3FC8" w:rsidRDefault="007918F8" w:rsidP="002E1228">
      <w:pPr>
        <w:rPr>
          <w:sz w:val="22"/>
          <w:szCs w:val="22"/>
        </w:rPr>
      </w:pPr>
      <w:r w:rsidRPr="00BA3FC8">
        <w:rPr>
          <w:sz w:val="22"/>
          <w:szCs w:val="22"/>
        </w:rPr>
        <w:t>Email:</w:t>
      </w:r>
      <w:bookmarkStart w:id="14" w:name="email"/>
      <w:bookmarkEnd w:id="14"/>
      <w:r w:rsidR="00CB00AE">
        <w:rPr>
          <w:sz w:val="22"/>
          <w:szCs w:val="22"/>
        </w:rPr>
        <w:tab/>
      </w:r>
      <w:r w:rsidR="00CB00AE">
        <w:rPr>
          <w:sz w:val="22"/>
          <w:szCs w:val="22"/>
        </w:rPr>
        <w:tab/>
      </w:r>
      <w:proofErr w:type="gramStart"/>
      <w:r w:rsidR="00DB042E" w:rsidRPr="00292A93">
        <w:rPr>
          <w:b/>
          <w:bCs/>
          <w:color w:val="0070C0"/>
          <w:sz w:val="22"/>
          <w:szCs w:val="22"/>
          <w:u w:val="single"/>
        </w:rPr>
        <w:t xml:space="preserve">{{ </w:t>
      </w:r>
      <w:proofErr w:type="spellStart"/>
      <w:r w:rsidR="003E44CC">
        <w:rPr>
          <w:b/>
          <w:bCs/>
          <w:color w:val="0070C0"/>
          <w:sz w:val="22"/>
          <w:szCs w:val="22"/>
          <w:u w:val="single"/>
        </w:rPr>
        <w:t>lawyer</w:t>
      </w:r>
      <w:proofErr w:type="gramEnd"/>
      <w:r w:rsidR="006F0293" w:rsidRPr="00292A93">
        <w:rPr>
          <w:b/>
          <w:bCs/>
          <w:color w:val="0070C0"/>
          <w:sz w:val="22"/>
          <w:szCs w:val="22"/>
          <w:u w:val="single"/>
        </w:rPr>
        <w:t>.</w:t>
      </w:r>
      <w:r w:rsidR="00DB042E" w:rsidRPr="00292A93">
        <w:rPr>
          <w:b/>
          <w:bCs/>
          <w:color w:val="0070C0"/>
          <w:sz w:val="22"/>
          <w:szCs w:val="22"/>
          <w:u w:val="single"/>
        </w:rPr>
        <w:t>email</w:t>
      </w:r>
      <w:proofErr w:type="spellEnd"/>
      <w:r w:rsidR="00DB042E" w:rsidRPr="00292A93">
        <w:rPr>
          <w:b/>
          <w:bCs/>
          <w:color w:val="0070C0"/>
          <w:sz w:val="22"/>
          <w:szCs w:val="22"/>
          <w:u w:val="single"/>
        </w:rPr>
        <w:t xml:space="preserve"> }}</w:t>
      </w:r>
    </w:p>
    <w:p w14:paraId="04FEB3F3" w14:textId="77777777" w:rsidR="007918F8" w:rsidRPr="00BA3FC8" w:rsidRDefault="007918F8" w:rsidP="002E1228">
      <w:pPr>
        <w:rPr>
          <w:b/>
          <w:sz w:val="16"/>
        </w:rPr>
      </w:pPr>
    </w:p>
    <w:p w14:paraId="32819A88" w14:textId="5D360178" w:rsidR="004C7485" w:rsidRPr="007918F8" w:rsidRDefault="007918F8" w:rsidP="002E1228">
      <w:pPr>
        <w:jc w:val="both"/>
      </w:pPr>
      <w:r w:rsidRPr="00BA3FC8">
        <w:rPr>
          <w:b/>
          <w:sz w:val="16"/>
        </w:rPr>
        <w:t>This facsimile transmission (and any documents accompanying it) may contain confidential and privileged information belonging to the sender which is protected from disclosure by the attorney-client privilege.  This information is intended only for the use of the individual or entity to which it is addressed.  If you are not the intended recipient, you are hereby notified that any disclosure, copying, distribution or the taking of any action in reliance on the contents of this information is strictly prohibited.</w:t>
      </w:r>
    </w:p>
    <w:sectPr w:rsidR="004C7485" w:rsidRPr="007918F8" w:rsidSect="00DC3002">
      <w:headerReference w:type="default" r:id="rId8"/>
      <w:headerReference w:type="first" r:id="rId9"/>
      <w:pgSz w:w="12240" w:h="15840" w:code="1"/>
      <w:pgMar w:top="2613" w:right="1440" w:bottom="1440" w:left="1440" w:header="450" w:footer="30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ACA69" w14:textId="77777777" w:rsidR="000064D2" w:rsidRDefault="000064D2">
      <w:r>
        <w:separator/>
      </w:r>
    </w:p>
  </w:endnote>
  <w:endnote w:type="continuationSeparator" w:id="0">
    <w:p w14:paraId="2C111E72" w14:textId="77777777" w:rsidR="000064D2" w:rsidRDefault="0000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A403B" w14:textId="77777777" w:rsidR="000064D2" w:rsidRDefault="000064D2">
      <w:r>
        <w:separator/>
      </w:r>
    </w:p>
  </w:footnote>
  <w:footnote w:type="continuationSeparator" w:id="0">
    <w:p w14:paraId="31C73F8A" w14:textId="77777777" w:rsidR="000064D2" w:rsidRDefault="00006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F55C4" w14:textId="77777777" w:rsidR="009E0E24" w:rsidRDefault="009E0E24" w:rsidP="007C2836">
    <w:pPr>
      <w:pStyle w:val="Header"/>
      <w:ind w:left="-360"/>
    </w:pPr>
    <w:r>
      <w:t>*</w:t>
    </w:r>
  </w:p>
  <w:p w14:paraId="55CA1924" w14:textId="7609A4DB" w:rsidR="009E0E24" w:rsidRDefault="009E0E24" w:rsidP="007C2836">
    <w:pPr>
      <w:pStyle w:val="Header"/>
      <w:ind w:left="-360"/>
    </w:pPr>
    <w:r>
      <w:fldChar w:fldCharType="begin"/>
    </w:r>
    <w:r>
      <w:instrText xml:space="preserve"> DATE \@ "MMMM d, yyyy" </w:instrText>
    </w:r>
    <w:r>
      <w:fldChar w:fldCharType="separate"/>
    </w:r>
    <w:r w:rsidR="003E44CC">
      <w:rPr>
        <w:noProof/>
      </w:rPr>
      <w:t>January 16, 2023</w:t>
    </w:r>
    <w:r>
      <w:fldChar w:fldCharType="end"/>
    </w:r>
  </w:p>
  <w:p w14:paraId="45336B38" w14:textId="7C959A79" w:rsidR="009E0E24" w:rsidRDefault="009E0E24" w:rsidP="007C2836">
    <w:pPr>
      <w:pStyle w:val="Header"/>
      <w:ind w:left="-360"/>
    </w:pPr>
    <w:r>
      <w:t xml:space="preserve">Page </w:t>
    </w:r>
    <w:r>
      <w:fldChar w:fldCharType="begin"/>
    </w:r>
    <w:r>
      <w:instrText xml:space="preserve"> PAGE </w:instrText>
    </w:r>
    <w:r>
      <w:fldChar w:fldCharType="separate"/>
    </w:r>
    <w:r>
      <w:rPr>
        <w:noProof/>
      </w:rPr>
      <w:t>2</w:t>
    </w:r>
    <w:r>
      <w:fldChar w:fldCharType="end"/>
    </w:r>
    <w:r>
      <w:t xml:space="preserve"> of </w:t>
    </w:r>
    <w:fldSimple w:instr=" NUMPAGES ">
      <w:r>
        <w:rPr>
          <w:noProof/>
        </w:rPr>
        <w:t>1</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F09A9" w14:textId="59EE8FF3" w:rsidR="009E0E24" w:rsidRPr="00572A79" w:rsidRDefault="00C87FF1" w:rsidP="00262ECB">
    <w:pPr>
      <w:pStyle w:val="EnvelopeReturn"/>
      <w:jc w:val="center"/>
    </w:pPr>
    <w:r>
      <w:rPr>
        <w:noProof/>
      </w:rPr>
      <mc:AlternateContent>
        <mc:Choice Requires="wps">
          <w:drawing>
            <wp:anchor distT="0" distB="0" distL="114300" distR="114300" simplePos="0" relativeHeight="251664384" behindDoc="0" locked="0" layoutInCell="1" allowOverlap="1" wp14:anchorId="1C0C0159" wp14:editId="3F7B549F">
              <wp:simplePos x="0" y="0"/>
              <wp:positionH relativeFrom="column">
                <wp:posOffset>-82640</wp:posOffset>
              </wp:positionH>
              <wp:positionV relativeFrom="paragraph">
                <wp:posOffset>-171994</wp:posOffset>
              </wp:positionV>
              <wp:extent cx="6160770" cy="1828800"/>
              <wp:effectExtent l="0" t="0" r="0" b="5715"/>
              <wp:wrapSquare wrapText="bothSides"/>
              <wp:docPr id="1" name="Text Box 1"/>
              <wp:cNvGraphicFramePr/>
              <a:graphic xmlns:a="http://schemas.openxmlformats.org/drawingml/2006/main">
                <a:graphicData uri="http://schemas.microsoft.com/office/word/2010/wordprocessingShape">
                  <wps:wsp>
                    <wps:cNvSpPr txBox="1"/>
                    <wps:spPr>
                      <a:xfrm>
                        <a:off x="0" y="0"/>
                        <a:ext cx="6160770" cy="1828800"/>
                      </a:xfrm>
                      <a:prstGeom prst="rect">
                        <a:avLst/>
                      </a:prstGeom>
                      <a:noFill/>
                      <a:ln w="6350">
                        <a:noFill/>
                      </a:ln>
                    </wps:spPr>
                    <wps:txbx>
                      <w:txbxContent>
                        <w:p w14:paraId="0C03805E" w14:textId="77777777" w:rsidR="00C87FF1" w:rsidRPr="00CB00AE" w:rsidRDefault="00C87FF1" w:rsidP="00C87FF1">
                          <w:pPr>
                            <w:pStyle w:val="EnvelopeReturn"/>
                            <w:tabs>
                              <w:tab w:val="left" w:pos="2246"/>
                              <w:tab w:val="center" w:pos="5400"/>
                            </w:tabs>
                            <w:jc w:val="center"/>
                            <w:rPr>
                              <w:rFonts w:ascii="Times New Roman" w:hAnsi="Times New Roman"/>
                              <w:sz w:val="52"/>
                              <w:szCs w:val="52"/>
                            </w:rPr>
                          </w:pPr>
                          <w:r w:rsidRPr="00CB00AE">
                            <w:rPr>
                              <w:rFonts w:ascii="Times New Roman" w:hAnsi="Times New Roman"/>
                              <w:sz w:val="52"/>
                              <w:szCs w:val="52"/>
                            </w:rPr>
                            <w:t>Scott M Cumming</w:t>
                          </w:r>
                        </w:p>
                        <w:p w14:paraId="7D60577C" w14:textId="086BCC8D" w:rsidR="00C87FF1" w:rsidRDefault="00C87FF1" w:rsidP="00C87FF1">
                          <w:pPr>
                            <w:pStyle w:val="EnvelopeReturn"/>
                            <w:tabs>
                              <w:tab w:val="left" w:pos="2246"/>
                              <w:tab w:val="center" w:pos="5400"/>
                            </w:tabs>
                            <w:jc w:val="center"/>
                            <w:rPr>
                              <w:rFonts w:ascii="Times New Roman" w:hAnsi="Times New Roman"/>
                              <w:sz w:val="52"/>
                              <w:szCs w:val="52"/>
                            </w:rPr>
                          </w:pPr>
                          <w:r w:rsidRPr="00CB00AE">
                            <w:rPr>
                              <w:rFonts w:ascii="Times New Roman" w:hAnsi="Times New Roman"/>
                              <w:sz w:val="52"/>
                              <w:szCs w:val="52"/>
                            </w:rPr>
                            <w:t>Attorney</w:t>
                          </w:r>
                        </w:p>
                        <w:p w14:paraId="0190F26E" w14:textId="77777777" w:rsidR="00C87FF1" w:rsidRPr="00262ECB" w:rsidRDefault="00C87FF1" w:rsidP="00C87FF1">
                          <w:pPr>
                            <w:jc w:val="center"/>
                            <w:rPr>
                              <w:sz w:val="18"/>
                              <w:szCs w:val="18"/>
                            </w:rPr>
                          </w:pPr>
                          <w:r w:rsidRPr="00262ECB">
                            <w:rPr>
                              <w:sz w:val="18"/>
                              <w:szCs w:val="18"/>
                            </w:rPr>
                            <w:t>www.ScottCumming.com</w:t>
                          </w:r>
                        </w:p>
                        <w:p w14:paraId="30B112EB" w14:textId="5201B14D" w:rsidR="00C87FF1" w:rsidRDefault="00AD0BB5" w:rsidP="00C87FF1">
                          <w:pPr>
                            <w:jc w:val="center"/>
                            <w:rPr>
                              <w:sz w:val="18"/>
                              <w:szCs w:val="18"/>
                            </w:rPr>
                          </w:pPr>
                          <w:r>
                            <w:rPr>
                              <w:sz w:val="18"/>
                              <w:szCs w:val="18"/>
                            </w:rPr>
                            <w:t xml:space="preserve">Phone: </w:t>
                          </w:r>
                          <w:r w:rsidR="00C87FF1" w:rsidRPr="00262ECB">
                            <w:rPr>
                              <w:sz w:val="18"/>
                              <w:szCs w:val="18"/>
                            </w:rPr>
                            <w:t>541.241.4089</w:t>
                          </w:r>
                        </w:p>
                        <w:p w14:paraId="25FBBF6D" w14:textId="2926F767" w:rsidR="00AD0BB5" w:rsidRPr="00262ECB" w:rsidRDefault="00AD0BB5" w:rsidP="00C87FF1">
                          <w:pPr>
                            <w:jc w:val="center"/>
                            <w:rPr>
                              <w:sz w:val="18"/>
                              <w:szCs w:val="18"/>
                            </w:rPr>
                          </w:pPr>
                          <w:r>
                            <w:rPr>
                              <w:sz w:val="18"/>
                              <w:szCs w:val="18"/>
                            </w:rPr>
                            <w:t>Fax: 541.</w:t>
                          </w:r>
                          <w:r w:rsidR="0099199A">
                            <w:rPr>
                              <w:sz w:val="18"/>
                              <w:szCs w:val="18"/>
                            </w:rPr>
                            <w:t>717.0001</w:t>
                          </w:r>
                        </w:p>
                        <w:p w14:paraId="6915BA17" w14:textId="364DD1D5" w:rsidR="00C87FF1" w:rsidRPr="00C87FF1" w:rsidRDefault="00C87FF1" w:rsidP="00C87FF1">
                          <w:pPr>
                            <w:jc w:val="center"/>
                            <w:rPr>
                              <w:sz w:val="18"/>
                              <w:szCs w:val="18"/>
                            </w:rPr>
                          </w:pPr>
                          <w:r w:rsidRPr="00262ECB">
                            <w:rPr>
                              <w:sz w:val="18"/>
                              <w:szCs w:val="18"/>
                            </w:rPr>
                            <w:t>scott@scottcumming.com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C0C0159" id="_x0000_t202" coordsize="21600,21600" o:spt="202" path="m,l,21600r21600,l21600,xe">
              <v:stroke joinstyle="miter"/>
              <v:path gradientshapeok="t" o:connecttype="rect"/>
            </v:shapetype>
            <v:shape id="Text Box 1" o:spid="_x0000_s1026" type="#_x0000_t202" style="position:absolute;left:0;text-align:left;margin-left:-6.5pt;margin-top:-13.55pt;width:485.1pt;height:2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" filled="f" stroked="f" strokeweight=".5pt">
              <v:textbox style="mso-fit-shape-to-text:t">
                <w:txbxContent>
                  <w:p w14:paraId="0C03805E" w14:textId="77777777" w:rsidR="00C87FF1" w:rsidRPr="00CB00AE" w:rsidRDefault="00C87FF1" w:rsidP="00C87FF1">
                    <w:pPr>
                      <w:pStyle w:val="EnvelopeReturn"/>
                      <w:tabs>
                        <w:tab w:val="left" w:pos="2246"/>
                        <w:tab w:val="center" w:pos="5400"/>
                      </w:tabs>
                      <w:jc w:val="center"/>
                      <w:rPr>
                        <w:rFonts w:ascii="Times New Roman" w:hAnsi="Times New Roman"/>
                        <w:sz w:val="52"/>
                        <w:szCs w:val="52"/>
                      </w:rPr>
                    </w:pPr>
                    <w:r w:rsidRPr="00CB00AE">
                      <w:rPr>
                        <w:rFonts w:ascii="Times New Roman" w:hAnsi="Times New Roman"/>
                        <w:sz w:val="52"/>
                        <w:szCs w:val="52"/>
                      </w:rPr>
                      <w:t>Scott M Cumming</w:t>
                    </w:r>
                  </w:p>
                  <w:p w14:paraId="7D60577C" w14:textId="086BCC8D" w:rsidR="00C87FF1" w:rsidRDefault="00C87FF1" w:rsidP="00C87FF1">
                    <w:pPr>
                      <w:pStyle w:val="EnvelopeReturn"/>
                      <w:tabs>
                        <w:tab w:val="left" w:pos="2246"/>
                        <w:tab w:val="center" w:pos="5400"/>
                      </w:tabs>
                      <w:jc w:val="center"/>
                      <w:rPr>
                        <w:rFonts w:ascii="Times New Roman" w:hAnsi="Times New Roman"/>
                        <w:sz w:val="52"/>
                        <w:szCs w:val="52"/>
                      </w:rPr>
                    </w:pPr>
                    <w:r w:rsidRPr="00CB00AE">
                      <w:rPr>
                        <w:rFonts w:ascii="Times New Roman" w:hAnsi="Times New Roman"/>
                        <w:sz w:val="52"/>
                        <w:szCs w:val="52"/>
                      </w:rPr>
                      <w:t>Attorney</w:t>
                    </w:r>
                  </w:p>
                  <w:p w14:paraId="0190F26E" w14:textId="77777777" w:rsidR="00C87FF1" w:rsidRPr="00262ECB" w:rsidRDefault="00C87FF1" w:rsidP="00C87FF1">
                    <w:pPr>
                      <w:jc w:val="center"/>
                      <w:rPr>
                        <w:sz w:val="18"/>
                        <w:szCs w:val="18"/>
                      </w:rPr>
                    </w:pPr>
                    <w:r w:rsidRPr="00262ECB">
                      <w:rPr>
                        <w:sz w:val="18"/>
                        <w:szCs w:val="18"/>
                      </w:rPr>
                      <w:t>www.ScottCumming.com</w:t>
                    </w:r>
                  </w:p>
                  <w:p w14:paraId="30B112EB" w14:textId="5201B14D" w:rsidR="00C87FF1" w:rsidRDefault="00AD0BB5" w:rsidP="00C87FF1">
                    <w:pPr>
                      <w:jc w:val="center"/>
                      <w:rPr>
                        <w:sz w:val="18"/>
                        <w:szCs w:val="18"/>
                      </w:rPr>
                    </w:pPr>
                    <w:r>
                      <w:rPr>
                        <w:sz w:val="18"/>
                        <w:szCs w:val="18"/>
                      </w:rPr>
                      <w:t xml:space="preserve">Phone: </w:t>
                    </w:r>
                    <w:r w:rsidR="00C87FF1" w:rsidRPr="00262ECB">
                      <w:rPr>
                        <w:sz w:val="18"/>
                        <w:szCs w:val="18"/>
                      </w:rPr>
                      <w:t>541.241.4089</w:t>
                    </w:r>
                  </w:p>
                  <w:p w14:paraId="25FBBF6D" w14:textId="2926F767" w:rsidR="00AD0BB5" w:rsidRPr="00262ECB" w:rsidRDefault="00AD0BB5" w:rsidP="00C87FF1">
                    <w:pPr>
                      <w:jc w:val="center"/>
                      <w:rPr>
                        <w:sz w:val="18"/>
                        <w:szCs w:val="18"/>
                      </w:rPr>
                    </w:pPr>
                    <w:r>
                      <w:rPr>
                        <w:sz w:val="18"/>
                        <w:szCs w:val="18"/>
                      </w:rPr>
                      <w:t>Fax: 541.</w:t>
                    </w:r>
                    <w:r w:rsidR="0099199A">
                      <w:rPr>
                        <w:sz w:val="18"/>
                        <w:szCs w:val="18"/>
                      </w:rPr>
                      <w:t>717.0001</w:t>
                    </w:r>
                  </w:p>
                  <w:p w14:paraId="6915BA17" w14:textId="364DD1D5" w:rsidR="00C87FF1" w:rsidRPr="00C87FF1" w:rsidRDefault="00C87FF1" w:rsidP="00C87FF1">
                    <w:pPr>
                      <w:jc w:val="center"/>
                      <w:rPr>
                        <w:sz w:val="18"/>
                        <w:szCs w:val="18"/>
                      </w:rPr>
                    </w:pPr>
                    <w:r w:rsidRPr="00262ECB">
                      <w:rPr>
                        <w:sz w:val="18"/>
                        <w:szCs w:val="18"/>
                      </w:rPr>
                      <w:t>scott@scottcumming.com</w:t>
                    </w:r>
                  </w:p>
                </w:txbxContent>
              </v:textbox>
              <w10:wrap type="square"/>
            </v:shape>
          </w:pict>
        </mc:Fallback>
      </mc:AlternateContent>
    </w:r>
    <w:r w:rsidR="002510AD">
      <w:rPr>
        <w:noProof/>
      </w:rPr>
      <mc:AlternateContent>
        <mc:Choice Requires="wps">
          <w:drawing>
            <wp:anchor distT="0" distB="0" distL="114300" distR="114300" simplePos="0" relativeHeight="251661312" behindDoc="0" locked="0" layoutInCell="1" allowOverlap="1" wp14:anchorId="45C3A988" wp14:editId="3015359E">
              <wp:simplePos x="0" y="0"/>
              <wp:positionH relativeFrom="column">
                <wp:posOffset>1586593</wp:posOffset>
              </wp:positionH>
              <wp:positionV relativeFrom="paragraph">
                <wp:posOffset>19685</wp:posOffset>
              </wp:positionV>
              <wp:extent cx="2637155" cy="5715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37155"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B03A1C" w14:textId="0558EC4A" w:rsidR="00262ECB" w:rsidRPr="00262ECB" w:rsidRDefault="00262ECB" w:rsidP="009E0E24">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3A988" id="Text Box 4" o:spid="_x0000_s1027" type="#_x0000_t202" style="position:absolute;left:0;text-align:left;margin-left:124.95pt;margin-top:1.55pt;width:207.6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" filled="f" stroked="f">
              <v:textbox>
                <w:txbxContent>
                  <w:p w14:paraId="5AB03A1C" w14:textId="0558EC4A" w:rsidR="00262ECB" w:rsidRPr="00262ECB" w:rsidRDefault="00262ECB" w:rsidP="009E0E24">
                    <w:pPr>
                      <w:jc w:val="center"/>
                      <w:rPr>
                        <w:sz w:val="18"/>
                        <w:szCs w:val="18"/>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6EFF"/>
    <w:multiLevelType w:val="hybridMultilevel"/>
    <w:tmpl w:val="DFB84A98"/>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16cid:durableId="847059197">
    <w:abstractNumId w:val="0"/>
  </w:num>
  <w:num w:numId="2" w16cid:durableId="6252329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70D"/>
    <w:rsid w:val="000007D1"/>
    <w:rsid w:val="0000308B"/>
    <w:rsid w:val="000042F8"/>
    <w:rsid w:val="00004512"/>
    <w:rsid w:val="00004576"/>
    <w:rsid w:val="000064D2"/>
    <w:rsid w:val="00014342"/>
    <w:rsid w:val="00021074"/>
    <w:rsid w:val="00021628"/>
    <w:rsid w:val="0002177A"/>
    <w:rsid w:val="00021EE2"/>
    <w:rsid w:val="00023992"/>
    <w:rsid w:val="000277E7"/>
    <w:rsid w:val="00030DEC"/>
    <w:rsid w:val="00041603"/>
    <w:rsid w:val="00047CA6"/>
    <w:rsid w:val="0006252A"/>
    <w:rsid w:val="00063613"/>
    <w:rsid w:val="000714E8"/>
    <w:rsid w:val="00076F30"/>
    <w:rsid w:val="00084DB0"/>
    <w:rsid w:val="0009006A"/>
    <w:rsid w:val="00092CF7"/>
    <w:rsid w:val="00094FD4"/>
    <w:rsid w:val="000A2439"/>
    <w:rsid w:val="000A5C32"/>
    <w:rsid w:val="000B3968"/>
    <w:rsid w:val="000B4099"/>
    <w:rsid w:val="000C3EB8"/>
    <w:rsid w:val="000C54A4"/>
    <w:rsid w:val="000D04C8"/>
    <w:rsid w:val="000D1897"/>
    <w:rsid w:val="000D237E"/>
    <w:rsid w:val="000D50F9"/>
    <w:rsid w:val="000D5D46"/>
    <w:rsid w:val="000D7BC9"/>
    <w:rsid w:val="000E080F"/>
    <w:rsid w:val="000E2A62"/>
    <w:rsid w:val="000E3FAD"/>
    <w:rsid w:val="000E528B"/>
    <w:rsid w:val="000E7F16"/>
    <w:rsid w:val="000E7FCB"/>
    <w:rsid w:val="000F0F97"/>
    <w:rsid w:val="000F1012"/>
    <w:rsid w:val="00101513"/>
    <w:rsid w:val="001028C0"/>
    <w:rsid w:val="00115847"/>
    <w:rsid w:val="0011671D"/>
    <w:rsid w:val="00116C3E"/>
    <w:rsid w:val="00121224"/>
    <w:rsid w:val="00123FD3"/>
    <w:rsid w:val="00133378"/>
    <w:rsid w:val="00134832"/>
    <w:rsid w:val="00134AFA"/>
    <w:rsid w:val="00140832"/>
    <w:rsid w:val="00140FFD"/>
    <w:rsid w:val="001513D5"/>
    <w:rsid w:val="00153765"/>
    <w:rsid w:val="00155DBF"/>
    <w:rsid w:val="001732A5"/>
    <w:rsid w:val="0018590F"/>
    <w:rsid w:val="00186B23"/>
    <w:rsid w:val="001874E6"/>
    <w:rsid w:val="001A47CD"/>
    <w:rsid w:val="001A4E87"/>
    <w:rsid w:val="001B1A7F"/>
    <w:rsid w:val="001B3ADA"/>
    <w:rsid w:val="001B5624"/>
    <w:rsid w:val="001C2E72"/>
    <w:rsid w:val="001C5331"/>
    <w:rsid w:val="001D12A9"/>
    <w:rsid w:val="001D2BC2"/>
    <w:rsid w:val="001D354E"/>
    <w:rsid w:val="001D5CE3"/>
    <w:rsid w:val="001D76DC"/>
    <w:rsid w:val="001D7EE6"/>
    <w:rsid w:val="001E0BAC"/>
    <w:rsid w:val="001E35E8"/>
    <w:rsid w:val="001E6C0B"/>
    <w:rsid w:val="001F581C"/>
    <w:rsid w:val="001F662A"/>
    <w:rsid w:val="00210CB8"/>
    <w:rsid w:val="00227FE8"/>
    <w:rsid w:val="00234784"/>
    <w:rsid w:val="002353C7"/>
    <w:rsid w:val="00241901"/>
    <w:rsid w:val="002510AD"/>
    <w:rsid w:val="002528E3"/>
    <w:rsid w:val="00252DA9"/>
    <w:rsid w:val="00254AB9"/>
    <w:rsid w:val="0026281B"/>
    <w:rsid w:val="00262ECB"/>
    <w:rsid w:val="00264F3E"/>
    <w:rsid w:val="00265C75"/>
    <w:rsid w:val="002707C9"/>
    <w:rsid w:val="00292A93"/>
    <w:rsid w:val="002A16C9"/>
    <w:rsid w:val="002A177F"/>
    <w:rsid w:val="002A20D2"/>
    <w:rsid w:val="002A296C"/>
    <w:rsid w:val="002A4853"/>
    <w:rsid w:val="002A7EBC"/>
    <w:rsid w:val="002B5E6E"/>
    <w:rsid w:val="002B6027"/>
    <w:rsid w:val="002B6878"/>
    <w:rsid w:val="002C1BC1"/>
    <w:rsid w:val="002C5503"/>
    <w:rsid w:val="002C7B25"/>
    <w:rsid w:val="002D12AF"/>
    <w:rsid w:val="002D6BB0"/>
    <w:rsid w:val="002E1228"/>
    <w:rsid w:val="002E3181"/>
    <w:rsid w:val="002E7CE9"/>
    <w:rsid w:val="002F13B5"/>
    <w:rsid w:val="002F1E54"/>
    <w:rsid w:val="002F3554"/>
    <w:rsid w:val="00304A76"/>
    <w:rsid w:val="0030655B"/>
    <w:rsid w:val="003102F6"/>
    <w:rsid w:val="003152DC"/>
    <w:rsid w:val="00322EBD"/>
    <w:rsid w:val="00324413"/>
    <w:rsid w:val="00326990"/>
    <w:rsid w:val="00333A16"/>
    <w:rsid w:val="0033585B"/>
    <w:rsid w:val="0034145A"/>
    <w:rsid w:val="00344469"/>
    <w:rsid w:val="00356B4F"/>
    <w:rsid w:val="00356BC9"/>
    <w:rsid w:val="00363D37"/>
    <w:rsid w:val="00375413"/>
    <w:rsid w:val="003765A7"/>
    <w:rsid w:val="00376865"/>
    <w:rsid w:val="00381C55"/>
    <w:rsid w:val="00390474"/>
    <w:rsid w:val="003972EF"/>
    <w:rsid w:val="003A0B0F"/>
    <w:rsid w:val="003B28BB"/>
    <w:rsid w:val="003B53F5"/>
    <w:rsid w:val="003C00D0"/>
    <w:rsid w:val="003C2974"/>
    <w:rsid w:val="003E1248"/>
    <w:rsid w:val="003E44CC"/>
    <w:rsid w:val="0040116C"/>
    <w:rsid w:val="0040450C"/>
    <w:rsid w:val="00411354"/>
    <w:rsid w:val="004152C0"/>
    <w:rsid w:val="00424BC5"/>
    <w:rsid w:val="004256D6"/>
    <w:rsid w:val="00425ACD"/>
    <w:rsid w:val="00425D1B"/>
    <w:rsid w:val="00430A95"/>
    <w:rsid w:val="004427AF"/>
    <w:rsid w:val="00455605"/>
    <w:rsid w:val="00455DEB"/>
    <w:rsid w:val="00456717"/>
    <w:rsid w:val="004611C9"/>
    <w:rsid w:val="004661F0"/>
    <w:rsid w:val="00470BC1"/>
    <w:rsid w:val="00472022"/>
    <w:rsid w:val="00480C96"/>
    <w:rsid w:val="00485F68"/>
    <w:rsid w:val="00492C48"/>
    <w:rsid w:val="004A24D5"/>
    <w:rsid w:val="004A3CFF"/>
    <w:rsid w:val="004A3F14"/>
    <w:rsid w:val="004B43EF"/>
    <w:rsid w:val="004B4C0F"/>
    <w:rsid w:val="004B6B2D"/>
    <w:rsid w:val="004B74FD"/>
    <w:rsid w:val="004B79A4"/>
    <w:rsid w:val="004C7485"/>
    <w:rsid w:val="004D2D4D"/>
    <w:rsid w:val="004D69BD"/>
    <w:rsid w:val="004E68BA"/>
    <w:rsid w:val="004F0F57"/>
    <w:rsid w:val="005006C8"/>
    <w:rsid w:val="00502A21"/>
    <w:rsid w:val="00510453"/>
    <w:rsid w:val="00511C00"/>
    <w:rsid w:val="0051450B"/>
    <w:rsid w:val="00516E84"/>
    <w:rsid w:val="00523B69"/>
    <w:rsid w:val="0053168F"/>
    <w:rsid w:val="0053176A"/>
    <w:rsid w:val="00536B57"/>
    <w:rsid w:val="0054082D"/>
    <w:rsid w:val="005431C5"/>
    <w:rsid w:val="0054327A"/>
    <w:rsid w:val="00543C88"/>
    <w:rsid w:val="00545942"/>
    <w:rsid w:val="0055057D"/>
    <w:rsid w:val="005557B9"/>
    <w:rsid w:val="00556D50"/>
    <w:rsid w:val="00562ACD"/>
    <w:rsid w:val="00565041"/>
    <w:rsid w:val="00566864"/>
    <w:rsid w:val="00567A31"/>
    <w:rsid w:val="00571DAA"/>
    <w:rsid w:val="00576A5F"/>
    <w:rsid w:val="005828D5"/>
    <w:rsid w:val="005829C6"/>
    <w:rsid w:val="005841A9"/>
    <w:rsid w:val="005916A9"/>
    <w:rsid w:val="005A02E8"/>
    <w:rsid w:val="005A3381"/>
    <w:rsid w:val="005A62E5"/>
    <w:rsid w:val="005B21C4"/>
    <w:rsid w:val="005B268A"/>
    <w:rsid w:val="005B3B1F"/>
    <w:rsid w:val="005B4808"/>
    <w:rsid w:val="005B59C7"/>
    <w:rsid w:val="005C2F9C"/>
    <w:rsid w:val="005C448D"/>
    <w:rsid w:val="005C7D7D"/>
    <w:rsid w:val="005D2909"/>
    <w:rsid w:val="005E0486"/>
    <w:rsid w:val="005E3866"/>
    <w:rsid w:val="005E402D"/>
    <w:rsid w:val="005E6E67"/>
    <w:rsid w:val="005F2036"/>
    <w:rsid w:val="005F6F5D"/>
    <w:rsid w:val="005F74D3"/>
    <w:rsid w:val="006008EE"/>
    <w:rsid w:val="00602053"/>
    <w:rsid w:val="00616B40"/>
    <w:rsid w:val="00633EC9"/>
    <w:rsid w:val="00653BA3"/>
    <w:rsid w:val="00655305"/>
    <w:rsid w:val="006553E6"/>
    <w:rsid w:val="006701BA"/>
    <w:rsid w:val="0067107E"/>
    <w:rsid w:val="00675C67"/>
    <w:rsid w:val="0067670D"/>
    <w:rsid w:val="00677657"/>
    <w:rsid w:val="00680D68"/>
    <w:rsid w:val="00683824"/>
    <w:rsid w:val="00691309"/>
    <w:rsid w:val="006931A6"/>
    <w:rsid w:val="006952F5"/>
    <w:rsid w:val="006A277C"/>
    <w:rsid w:val="006A2C89"/>
    <w:rsid w:val="006A3AEB"/>
    <w:rsid w:val="006B1892"/>
    <w:rsid w:val="006B6E7B"/>
    <w:rsid w:val="006D35FF"/>
    <w:rsid w:val="006D6607"/>
    <w:rsid w:val="006E33E8"/>
    <w:rsid w:val="006F0293"/>
    <w:rsid w:val="006F21AE"/>
    <w:rsid w:val="007030C7"/>
    <w:rsid w:val="00704420"/>
    <w:rsid w:val="007048E6"/>
    <w:rsid w:val="00721AB1"/>
    <w:rsid w:val="007266E0"/>
    <w:rsid w:val="00745AFE"/>
    <w:rsid w:val="007466F4"/>
    <w:rsid w:val="00746CCC"/>
    <w:rsid w:val="00750594"/>
    <w:rsid w:val="00753E01"/>
    <w:rsid w:val="007577AE"/>
    <w:rsid w:val="0076118A"/>
    <w:rsid w:val="00767127"/>
    <w:rsid w:val="00787534"/>
    <w:rsid w:val="00790640"/>
    <w:rsid w:val="007918F8"/>
    <w:rsid w:val="007962C3"/>
    <w:rsid w:val="00796CF8"/>
    <w:rsid w:val="007A10C2"/>
    <w:rsid w:val="007A35C4"/>
    <w:rsid w:val="007A6291"/>
    <w:rsid w:val="007A6460"/>
    <w:rsid w:val="007B25AF"/>
    <w:rsid w:val="007B25D2"/>
    <w:rsid w:val="007B2C3A"/>
    <w:rsid w:val="007B4BDC"/>
    <w:rsid w:val="007C0ADE"/>
    <w:rsid w:val="007C0BD5"/>
    <w:rsid w:val="007C2836"/>
    <w:rsid w:val="007C3CEA"/>
    <w:rsid w:val="007D212E"/>
    <w:rsid w:val="007D58F0"/>
    <w:rsid w:val="007D6E81"/>
    <w:rsid w:val="007E7C50"/>
    <w:rsid w:val="007F5CE0"/>
    <w:rsid w:val="008010CD"/>
    <w:rsid w:val="00803071"/>
    <w:rsid w:val="00804132"/>
    <w:rsid w:val="00805FB7"/>
    <w:rsid w:val="008064BD"/>
    <w:rsid w:val="00806E96"/>
    <w:rsid w:val="00810B59"/>
    <w:rsid w:val="00813DCF"/>
    <w:rsid w:val="00817F9C"/>
    <w:rsid w:val="008208C6"/>
    <w:rsid w:val="008266FE"/>
    <w:rsid w:val="00831858"/>
    <w:rsid w:val="0083507E"/>
    <w:rsid w:val="0083767E"/>
    <w:rsid w:val="00842B7A"/>
    <w:rsid w:val="00853A7A"/>
    <w:rsid w:val="00853ECC"/>
    <w:rsid w:val="00855827"/>
    <w:rsid w:val="00857BD3"/>
    <w:rsid w:val="008804BE"/>
    <w:rsid w:val="0089593C"/>
    <w:rsid w:val="008A2AD3"/>
    <w:rsid w:val="008A7EDC"/>
    <w:rsid w:val="008B5ACF"/>
    <w:rsid w:val="008B654E"/>
    <w:rsid w:val="008B6F98"/>
    <w:rsid w:val="008C1C55"/>
    <w:rsid w:val="008C1EB6"/>
    <w:rsid w:val="008D2A43"/>
    <w:rsid w:val="008D53C3"/>
    <w:rsid w:val="008D6B4E"/>
    <w:rsid w:val="008E4FD7"/>
    <w:rsid w:val="008F0FB6"/>
    <w:rsid w:val="008F3EB4"/>
    <w:rsid w:val="008F62FD"/>
    <w:rsid w:val="0090304D"/>
    <w:rsid w:val="00907B05"/>
    <w:rsid w:val="00917BDC"/>
    <w:rsid w:val="00940542"/>
    <w:rsid w:val="009473D6"/>
    <w:rsid w:val="009563ED"/>
    <w:rsid w:val="009729A5"/>
    <w:rsid w:val="00975459"/>
    <w:rsid w:val="009804AE"/>
    <w:rsid w:val="00991220"/>
    <w:rsid w:val="0099199A"/>
    <w:rsid w:val="0099472F"/>
    <w:rsid w:val="009B4767"/>
    <w:rsid w:val="009B50A6"/>
    <w:rsid w:val="009B6039"/>
    <w:rsid w:val="009C0B04"/>
    <w:rsid w:val="009C4E02"/>
    <w:rsid w:val="009C55CC"/>
    <w:rsid w:val="009C5A9D"/>
    <w:rsid w:val="009E0E24"/>
    <w:rsid w:val="009E6C7C"/>
    <w:rsid w:val="009F210B"/>
    <w:rsid w:val="00A21A09"/>
    <w:rsid w:val="00A2359D"/>
    <w:rsid w:val="00A26C84"/>
    <w:rsid w:val="00A40262"/>
    <w:rsid w:val="00A421CA"/>
    <w:rsid w:val="00A450DC"/>
    <w:rsid w:val="00A5205D"/>
    <w:rsid w:val="00A54A2E"/>
    <w:rsid w:val="00A565C2"/>
    <w:rsid w:val="00A57250"/>
    <w:rsid w:val="00A57488"/>
    <w:rsid w:val="00A57928"/>
    <w:rsid w:val="00A66201"/>
    <w:rsid w:val="00A678E3"/>
    <w:rsid w:val="00A71CC3"/>
    <w:rsid w:val="00A722AC"/>
    <w:rsid w:val="00A75B5E"/>
    <w:rsid w:val="00A8566E"/>
    <w:rsid w:val="00A85DDD"/>
    <w:rsid w:val="00A86A36"/>
    <w:rsid w:val="00A9096D"/>
    <w:rsid w:val="00A9258E"/>
    <w:rsid w:val="00A95897"/>
    <w:rsid w:val="00A96147"/>
    <w:rsid w:val="00A97B8A"/>
    <w:rsid w:val="00AA003E"/>
    <w:rsid w:val="00AA02B7"/>
    <w:rsid w:val="00AA1E1A"/>
    <w:rsid w:val="00AB35B6"/>
    <w:rsid w:val="00AC763A"/>
    <w:rsid w:val="00AD0BB5"/>
    <w:rsid w:val="00AD44CF"/>
    <w:rsid w:val="00AD6C5A"/>
    <w:rsid w:val="00AE6BB1"/>
    <w:rsid w:val="00AF0AB9"/>
    <w:rsid w:val="00B00887"/>
    <w:rsid w:val="00B0368B"/>
    <w:rsid w:val="00B053ED"/>
    <w:rsid w:val="00B06154"/>
    <w:rsid w:val="00B06184"/>
    <w:rsid w:val="00B20C74"/>
    <w:rsid w:val="00B228E6"/>
    <w:rsid w:val="00B25DB8"/>
    <w:rsid w:val="00B30F15"/>
    <w:rsid w:val="00B330BE"/>
    <w:rsid w:val="00B35DBF"/>
    <w:rsid w:val="00B37755"/>
    <w:rsid w:val="00B508B7"/>
    <w:rsid w:val="00B53DE5"/>
    <w:rsid w:val="00B55C64"/>
    <w:rsid w:val="00B57E57"/>
    <w:rsid w:val="00B60D02"/>
    <w:rsid w:val="00B61690"/>
    <w:rsid w:val="00B66709"/>
    <w:rsid w:val="00B67FB7"/>
    <w:rsid w:val="00B70D19"/>
    <w:rsid w:val="00B7419D"/>
    <w:rsid w:val="00B77567"/>
    <w:rsid w:val="00B82D1B"/>
    <w:rsid w:val="00B923CF"/>
    <w:rsid w:val="00BA30D4"/>
    <w:rsid w:val="00BB084B"/>
    <w:rsid w:val="00BB3DC1"/>
    <w:rsid w:val="00BC011F"/>
    <w:rsid w:val="00BC0CBA"/>
    <w:rsid w:val="00BC1DB8"/>
    <w:rsid w:val="00BC2685"/>
    <w:rsid w:val="00BD20DC"/>
    <w:rsid w:val="00BE1D72"/>
    <w:rsid w:val="00BE33EB"/>
    <w:rsid w:val="00BF1FF0"/>
    <w:rsid w:val="00C13562"/>
    <w:rsid w:val="00C21E54"/>
    <w:rsid w:val="00C24A2C"/>
    <w:rsid w:val="00C3320C"/>
    <w:rsid w:val="00C45F11"/>
    <w:rsid w:val="00C51292"/>
    <w:rsid w:val="00C518FB"/>
    <w:rsid w:val="00C64430"/>
    <w:rsid w:val="00C678B9"/>
    <w:rsid w:val="00C7208D"/>
    <w:rsid w:val="00C73902"/>
    <w:rsid w:val="00C84E3B"/>
    <w:rsid w:val="00C87FF1"/>
    <w:rsid w:val="00CA14D4"/>
    <w:rsid w:val="00CA3090"/>
    <w:rsid w:val="00CB008B"/>
    <w:rsid w:val="00CB00AE"/>
    <w:rsid w:val="00CB28A1"/>
    <w:rsid w:val="00CB7648"/>
    <w:rsid w:val="00CB7B34"/>
    <w:rsid w:val="00CC60E3"/>
    <w:rsid w:val="00CD0AE2"/>
    <w:rsid w:val="00CD2759"/>
    <w:rsid w:val="00CD3A9F"/>
    <w:rsid w:val="00CD47C7"/>
    <w:rsid w:val="00CD55E4"/>
    <w:rsid w:val="00CE3F25"/>
    <w:rsid w:val="00CF43A4"/>
    <w:rsid w:val="00D01D75"/>
    <w:rsid w:val="00D01EAD"/>
    <w:rsid w:val="00D049E6"/>
    <w:rsid w:val="00D126BF"/>
    <w:rsid w:val="00D226CB"/>
    <w:rsid w:val="00D26782"/>
    <w:rsid w:val="00D26F81"/>
    <w:rsid w:val="00D31631"/>
    <w:rsid w:val="00D3466D"/>
    <w:rsid w:val="00D43672"/>
    <w:rsid w:val="00D521F5"/>
    <w:rsid w:val="00D57595"/>
    <w:rsid w:val="00D6058B"/>
    <w:rsid w:val="00D6162A"/>
    <w:rsid w:val="00D62EED"/>
    <w:rsid w:val="00D64D02"/>
    <w:rsid w:val="00D8017B"/>
    <w:rsid w:val="00D83F84"/>
    <w:rsid w:val="00D91645"/>
    <w:rsid w:val="00D91729"/>
    <w:rsid w:val="00D92E95"/>
    <w:rsid w:val="00DA50EA"/>
    <w:rsid w:val="00DB01D7"/>
    <w:rsid w:val="00DB042E"/>
    <w:rsid w:val="00DB573E"/>
    <w:rsid w:val="00DC101E"/>
    <w:rsid w:val="00DC3002"/>
    <w:rsid w:val="00DD272D"/>
    <w:rsid w:val="00DD53A5"/>
    <w:rsid w:val="00DE7FC5"/>
    <w:rsid w:val="00E10035"/>
    <w:rsid w:val="00E15186"/>
    <w:rsid w:val="00E23492"/>
    <w:rsid w:val="00E23E94"/>
    <w:rsid w:val="00E307CE"/>
    <w:rsid w:val="00E32ED1"/>
    <w:rsid w:val="00E36D28"/>
    <w:rsid w:val="00E47A7C"/>
    <w:rsid w:val="00E50CB5"/>
    <w:rsid w:val="00E52B91"/>
    <w:rsid w:val="00E6386C"/>
    <w:rsid w:val="00E67F9C"/>
    <w:rsid w:val="00E708E6"/>
    <w:rsid w:val="00E73F73"/>
    <w:rsid w:val="00E74125"/>
    <w:rsid w:val="00E76545"/>
    <w:rsid w:val="00E76C83"/>
    <w:rsid w:val="00E93990"/>
    <w:rsid w:val="00E9556C"/>
    <w:rsid w:val="00E9601F"/>
    <w:rsid w:val="00E96E8E"/>
    <w:rsid w:val="00EA4C5A"/>
    <w:rsid w:val="00EB5C28"/>
    <w:rsid w:val="00EB5D57"/>
    <w:rsid w:val="00EC2521"/>
    <w:rsid w:val="00EC5340"/>
    <w:rsid w:val="00EC633E"/>
    <w:rsid w:val="00EE4202"/>
    <w:rsid w:val="00EE4612"/>
    <w:rsid w:val="00EE646E"/>
    <w:rsid w:val="00EE7226"/>
    <w:rsid w:val="00EF1363"/>
    <w:rsid w:val="00EF6CF8"/>
    <w:rsid w:val="00EF6E37"/>
    <w:rsid w:val="00F00B7E"/>
    <w:rsid w:val="00F13778"/>
    <w:rsid w:val="00F138AC"/>
    <w:rsid w:val="00F13DF1"/>
    <w:rsid w:val="00F1549E"/>
    <w:rsid w:val="00F15B99"/>
    <w:rsid w:val="00F22C78"/>
    <w:rsid w:val="00F23041"/>
    <w:rsid w:val="00F2321F"/>
    <w:rsid w:val="00F25562"/>
    <w:rsid w:val="00F333F3"/>
    <w:rsid w:val="00F42AD2"/>
    <w:rsid w:val="00F466CE"/>
    <w:rsid w:val="00F5684A"/>
    <w:rsid w:val="00F56F1E"/>
    <w:rsid w:val="00F57FC1"/>
    <w:rsid w:val="00F615EA"/>
    <w:rsid w:val="00F7488D"/>
    <w:rsid w:val="00F74FF7"/>
    <w:rsid w:val="00F84E5D"/>
    <w:rsid w:val="00F851C4"/>
    <w:rsid w:val="00F87090"/>
    <w:rsid w:val="00F920CF"/>
    <w:rsid w:val="00F96504"/>
    <w:rsid w:val="00F974DB"/>
    <w:rsid w:val="00FA4207"/>
    <w:rsid w:val="00FB6B4D"/>
    <w:rsid w:val="00FC2F17"/>
    <w:rsid w:val="00FC51C0"/>
    <w:rsid w:val="00FD0BB3"/>
    <w:rsid w:val="00FD31B3"/>
    <w:rsid w:val="00FD36CB"/>
    <w:rsid w:val="00FE3D5B"/>
    <w:rsid w:val="00FE726A"/>
    <w:rsid w:val="00FF1FBF"/>
    <w:rsid w:val="00FF3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7605CF"/>
  <w15:docId w15:val="{F9A5C262-1F02-4AA4-9773-C7A3D97F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4C7485"/>
    <w:pPr>
      <w:keepNext/>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C7B25"/>
    <w:pPr>
      <w:tabs>
        <w:tab w:val="center" w:pos="4320"/>
        <w:tab w:val="right" w:pos="8640"/>
      </w:tabs>
    </w:pPr>
  </w:style>
  <w:style w:type="paragraph" w:styleId="Footer">
    <w:name w:val="footer"/>
    <w:basedOn w:val="Normal"/>
    <w:rsid w:val="002C7B25"/>
    <w:pPr>
      <w:tabs>
        <w:tab w:val="center" w:pos="4320"/>
        <w:tab w:val="right" w:pos="8640"/>
      </w:tabs>
    </w:pPr>
  </w:style>
  <w:style w:type="paragraph" w:styleId="BalloonText">
    <w:name w:val="Balloon Text"/>
    <w:basedOn w:val="Normal"/>
    <w:semiHidden/>
    <w:rsid w:val="00CA3090"/>
    <w:rPr>
      <w:rFonts w:ascii="Tahoma" w:hAnsi="Tahoma" w:cs="Tahoma"/>
      <w:sz w:val="16"/>
      <w:szCs w:val="16"/>
    </w:rPr>
  </w:style>
  <w:style w:type="paragraph" w:styleId="EnvelopeReturn">
    <w:name w:val="envelope return"/>
    <w:basedOn w:val="Normal"/>
    <w:uiPriority w:val="99"/>
    <w:unhideWhenUsed/>
    <w:rsid w:val="009C5A9D"/>
    <w:rPr>
      <w:rFonts w:ascii="Cambria" w:hAnsi="Cambria"/>
      <w:sz w:val="20"/>
      <w:szCs w:val="20"/>
    </w:rPr>
  </w:style>
  <w:style w:type="character" w:styleId="BookTitle">
    <w:name w:val="Book Title"/>
    <w:uiPriority w:val="33"/>
    <w:qFormat/>
    <w:rsid w:val="007E7C50"/>
    <w:rPr>
      <w:b/>
      <w:bCs/>
      <w:smallCaps/>
      <w:spacing w:val="5"/>
    </w:rPr>
  </w:style>
  <w:style w:type="character" w:styleId="PlaceholderText">
    <w:name w:val="Placeholder Text"/>
    <w:basedOn w:val="DefaultParagraphFont"/>
    <w:uiPriority w:val="99"/>
    <w:semiHidden/>
    <w:rsid w:val="00E67F9C"/>
    <w:rPr>
      <w:color w:val="808080"/>
    </w:rPr>
  </w:style>
  <w:style w:type="character" w:customStyle="1" w:styleId="Heading3Char">
    <w:name w:val="Heading 3 Char"/>
    <w:basedOn w:val="DefaultParagraphFont"/>
    <w:link w:val="Heading3"/>
    <w:rsid w:val="004C7485"/>
    <w:rPr>
      <w:b/>
      <w:sz w:val="28"/>
    </w:rPr>
  </w:style>
  <w:style w:type="character" w:styleId="Hyperlink">
    <w:name w:val="Hyperlink"/>
    <w:basedOn w:val="DefaultParagraphFont"/>
    <w:uiPriority w:val="99"/>
    <w:unhideWhenUsed/>
    <w:rsid w:val="00AE6BB1"/>
    <w:rPr>
      <w:color w:val="0563C1" w:themeColor="hyperlink"/>
      <w:u w:val="single"/>
    </w:rPr>
  </w:style>
  <w:style w:type="character" w:styleId="UnresolvedMention">
    <w:name w:val="Unresolved Mention"/>
    <w:basedOn w:val="DefaultParagraphFont"/>
    <w:uiPriority w:val="99"/>
    <w:semiHidden/>
    <w:unhideWhenUsed/>
    <w:rsid w:val="00AE6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63096">
      <w:bodyDiv w:val="1"/>
      <w:marLeft w:val="0"/>
      <w:marRight w:val="0"/>
      <w:marTop w:val="0"/>
      <w:marBottom w:val="0"/>
      <w:divBdr>
        <w:top w:val="none" w:sz="0" w:space="0" w:color="auto"/>
        <w:left w:val="none" w:sz="0" w:space="0" w:color="auto"/>
        <w:bottom w:val="none" w:sz="0" w:space="0" w:color="auto"/>
        <w:right w:val="none" w:sz="0" w:space="0" w:color="auto"/>
      </w:divBdr>
    </w:div>
    <w:div w:id="716704398">
      <w:bodyDiv w:val="1"/>
      <w:marLeft w:val="0"/>
      <w:marRight w:val="0"/>
      <w:marTop w:val="0"/>
      <w:marBottom w:val="0"/>
      <w:divBdr>
        <w:top w:val="none" w:sz="0" w:space="0" w:color="auto"/>
        <w:left w:val="none" w:sz="0" w:space="0" w:color="auto"/>
        <w:bottom w:val="none" w:sz="0" w:space="0" w:color="auto"/>
        <w:right w:val="none" w:sz="0" w:space="0" w:color="auto"/>
      </w:divBdr>
    </w:div>
    <w:div w:id="905844529">
      <w:bodyDiv w:val="1"/>
      <w:marLeft w:val="0"/>
      <w:marRight w:val="0"/>
      <w:marTop w:val="0"/>
      <w:marBottom w:val="0"/>
      <w:divBdr>
        <w:top w:val="none" w:sz="0" w:space="0" w:color="auto"/>
        <w:left w:val="none" w:sz="0" w:space="0" w:color="auto"/>
        <w:bottom w:val="none" w:sz="0" w:space="0" w:color="auto"/>
        <w:right w:val="none" w:sz="0" w:space="0" w:color="auto"/>
      </w:divBdr>
    </w:div>
    <w:div w:id="1034119613">
      <w:bodyDiv w:val="1"/>
      <w:marLeft w:val="0"/>
      <w:marRight w:val="0"/>
      <w:marTop w:val="0"/>
      <w:marBottom w:val="0"/>
      <w:divBdr>
        <w:top w:val="none" w:sz="0" w:space="0" w:color="auto"/>
        <w:left w:val="none" w:sz="0" w:space="0" w:color="auto"/>
        <w:bottom w:val="none" w:sz="0" w:space="0" w:color="auto"/>
        <w:right w:val="none" w:sz="0" w:space="0" w:color="auto"/>
      </w:divBdr>
    </w:div>
    <w:div w:id="1460798162">
      <w:bodyDiv w:val="1"/>
      <w:marLeft w:val="0"/>
      <w:marRight w:val="0"/>
      <w:marTop w:val="0"/>
      <w:marBottom w:val="0"/>
      <w:divBdr>
        <w:top w:val="none" w:sz="0" w:space="0" w:color="auto"/>
        <w:left w:val="none" w:sz="0" w:space="0" w:color="auto"/>
        <w:bottom w:val="none" w:sz="0" w:space="0" w:color="auto"/>
        <w:right w:val="none" w:sz="0" w:space="0" w:color="auto"/>
      </w:divBdr>
    </w:div>
    <w:div w:id="1463960644">
      <w:bodyDiv w:val="1"/>
      <w:marLeft w:val="0"/>
      <w:marRight w:val="0"/>
      <w:marTop w:val="0"/>
      <w:marBottom w:val="0"/>
      <w:divBdr>
        <w:top w:val="none" w:sz="0" w:space="0" w:color="auto"/>
        <w:left w:val="none" w:sz="0" w:space="0" w:color="auto"/>
        <w:bottom w:val="none" w:sz="0" w:space="0" w:color="auto"/>
        <w:right w:val="none" w:sz="0" w:space="0" w:color="auto"/>
      </w:divBdr>
    </w:div>
    <w:div w:id="1595212832">
      <w:bodyDiv w:val="1"/>
      <w:marLeft w:val="0"/>
      <w:marRight w:val="0"/>
      <w:marTop w:val="0"/>
      <w:marBottom w:val="0"/>
      <w:divBdr>
        <w:top w:val="none" w:sz="0" w:space="0" w:color="auto"/>
        <w:left w:val="none" w:sz="0" w:space="0" w:color="auto"/>
        <w:bottom w:val="none" w:sz="0" w:space="0" w:color="auto"/>
        <w:right w:val="none" w:sz="0" w:space="0" w:color="auto"/>
      </w:divBdr>
    </w:div>
    <w:div w:id="1624454911">
      <w:bodyDiv w:val="1"/>
      <w:marLeft w:val="0"/>
      <w:marRight w:val="0"/>
      <w:marTop w:val="0"/>
      <w:marBottom w:val="0"/>
      <w:divBdr>
        <w:top w:val="none" w:sz="0" w:space="0" w:color="auto"/>
        <w:left w:val="none" w:sz="0" w:space="0" w:color="auto"/>
        <w:bottom w:val="none" w:sz="0" w:space="0" w:color="auto"/>
        <w:right w:val="none" w:sz="0" w:space="0" w:color="auto"/>
      </w:divBdr>
    </w:div>
    <w:div w:id="1732850480">
      <w:bodyDiv w:val="1"/>
      <w:marLeft w:val="0"/>
      <w:marRight w:val="0"/>
      <w:marTop w:val="0"/>
      <w:marBottom w:val="0"/>
      <w:divBdr>
        <w:top w:val="none" w:sz="0" w:space="0" w:color="auto"/>
        <w:left w:val="none" w:sz="0" w:space="0" w:color="auto"/>
        <w:bottom w:val="none" w:sz="0" w:space="0" w:color="auto"/>
        <w:right w:val="none" w:sz="0" w:space="0" w:color="auto"/>
      </w:divBdr>
    </w:div>
    <w:div w:id="1844321303">
      <w:bodyDiv w:val="1"/>
      <w:marLeft w:val="0"/>
      <w:marRight w:val="0"/>
      <w:marTop w:val="0"/>
      <w:marBottom w:val="0"/>
      <w:divBdr>
        <w:top w:val="none" w:sz="0" w:space="0" w:color="auto"/>
        <w:left w:val="none" w:sz="0" w:space="0" w:color="auto"/>
        <w:bottom w:val="none" w:sz="0" w:space="0" w:color="auto"/>
        <w:right w:val="none" w:sz="0" w:space="0" w:color="auto"/>
      </w:divBdr>
    </w:div>
    <w:div w:id="199564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cott@scottcumm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Y:\Forms%20DWP\CORRESPONDENCE%20and%20FAX%20Templates\Be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Bend</Template>
  <TotalTime>109</TotalTime>
  <Pages>1</Pages>
  <Words>310</Words>
  <Characters>1623</Characters>
  <Application>Microsoft Office Word</Application>
  <DocSecurity>0</DocSecurity>
  <Lines>54</Lines>
  <Paragraphs>37</Paragraphs>
  <ScaleCrop>false</ScaleCrop>
  <HeadingPairs>
    <vt:vector size="2" baseType="variant">
      <vt:variant>
        <vt:lpstr>Title</vt:lpstr>
      </vt:variant>
      <vt:variant>
        <vt:i4>1</vt:i4>
      </vt:variant>
    </vt:vector>
  </HeadingPairs>
  <TitlesOfParts>
    <vt:vector size="1" baseType="lpstr">
      <vt:lpstr>z</vt:lpstr>
    </vt:vector>
  </TitlesOfParts>
  <Company>Tim Williams, Attorney, P.C.</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dc:title>
  <dc:subject/>
  <dc:creator>Lucinda Pefferle</dc:creator>
  <cp:keywords/>
  <dc:description/>
  <cp:lastModifiedBy>Scott Cumming</cp:lastModifiedBy>
  <cp:revision>14</cp:revision>
  <cp:lastPrinted>2018-06-08T22:49:00Z</cp:lastPrinted>
  <dcterms:created xsi:type="dcterms:W3CDTF">2022-07-31T01:44:00Z</dcterms:created>
  <dcterms:modified xsi:type="dcterms:W3CDTF">2023-01-16T17:56:00Z</dcterms:modified>
</cp:coreProperties>
</file>