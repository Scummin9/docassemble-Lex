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4AF1" w14:textId="33868C55" w:rsidR="00486C6F" w:rsidRPr="001B2188" w:rsidRDefault="00486C6F" w:rsidP="001B2188">
      <w:pPr>
        <w:jc w:val="center"/>
        <w:rPr>
          <w:b/>
          <w:sz w:val="24"/>
          <w:szCs w:val="24"/>
          <w:u w:val="single"/>
        </w:rPr>
      </w:pPr>
      <w:r w:rsidRPr="001B2188">
        <w:rPr>
          <w:b/>
          <w:sz w:val="24"/>
          <w:szCs w:val="24"/>
          <w:u w:val="single"/>
        </w:rPr>
        <w:t xml:space="preserve">LAY </w:t>
      </w:r>
      <w:r w:rsidR="003F7C20">
        <w:rPr>
          <w:b/>
          <w:sz w:val="24"/>
          <w:szCs w:val="24"/>
          <w:u w:val="single"/>
        </w:rPr>
        <w:t>WITNESS</w:t>
      </w:r>
      <w:r w:rsidRPr="001B2188">
        <w:rPr>
          <w:b/>
          <w:sz w:val="24"/>
          <w:szCs w:val="24"/>
          <w:u w:val="single"/>
        </w:rPr>
        <w:t xml:space="preserve"> QUESTIONNAIRE</w:t>
      </w:r>
    </w:p>
    <w:p w14:paraId="1CB6C529" w14:textId="77777777" w:rsidR="00486C6F" w:rsidRDefault="00486C6F" w:rsidP="00486C6F">
      <w:pPr>
        <w:jc w:val="center"/>
        <w:rPr>
          <w:b/>
          <w:u w:val="single"/>
        </w:rPr>
      </w:pPr>
    </w:p>
    <w:p w14:paraId="50986C7F" w14:textId="5C3D706C" w:rsidR="00DE1E40" w:rsidRPr="00DE1E40" w:rsidRDefault="003F7C20" w:rsidP="00DE1E40">
      <w:pPr>
        <w:tabs>
          <w:tab w:val="left" w:leader="underscore" w:pos="4320"/>
          <w:tab w:val="left" w:pos="5040"/>
          <w:tab w:val="left" w:leader="underscore" w:pos="9360"/>
        </w:tabs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</w:rPr>
        <w:t>Witness</w:t>
      </w:r>
      <w:r w:rsidR="00DE1E40" w:rsidRPr="001B2188">
        <w:rPr>
          <w:rFonts w:ascii="Times New Roman" w:hAnsi="Times New Roman"/>
          <w:sz w:val="24"/>
          <w:szCs w:val="24"/>
        </w:rPr>
        <w:t>:</w:t>
      </w:r>
      <w:r w:rsidR="00DE1E40">
        <w:rPr>
          <w:rFonts w:ascii="Times New Roman" w:hAnsi="Times New Roman"/>
          <w:sz w:val="24"/>
          <w:szCs w:val="24"/>
        </w:rPr>
        <w:t xml:space="preserve"> {{ </w:t>
      </w:r>
      <w:proofErr w:type="spellStart"/>
      <w:r>
        <w:rPr>
          <w:rFonts w:ascii="Times New Roman" w:hAnsi="Times New Roman"/>
          <w:sz w:val="24"/>
          <w:szCs w:val="24"/>
        </w:rPr>
        <w:t>lay_witnesses</w:t>
      </w:r>
      <w:proofErr w:type="spellEnd"/>
      <w:r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</w:t>
      </w:r>
      <w:r w:rsidR="00DE1E40">
        <w:rPr>
          <w:rFonts w:ascii="Times New Roman" w:hAnsi="Times New Roman"/>
          <w:sz w:val="24"/>
          <w:szCs w:val="24"/>
        </w:rPr>
        <w:t xml:space="preserve"> }}</w:t>
      </w:r>
    </w:p>
    <w:p w14:paraId="27A583C6" w14:textId="2FFA5A26" w:rsidR="006D7C73" w:rsidRDefault="006D7C73" w:rsidP="006D7C73">
      <w:pPr>
        <w:tabs>
          <w:tab w:val="left" w:pos="8415"/>
          <w:tab w:val="left" w:leader="underscore" w:pos="9360"/>
        </w:tabs>
        <w:rPr>
          <w:rFonts w:ascii="Times New Roman" w:hAnsi="Times New Roman"/>
          <w:i/>
          <w:iCs/>
          <w:sz w:val="24"/>
          <w:szCs w:val="24"/>
        </w:rPr>
      </w:pPr>
      <w:r w:rsidRPr="00CE301A">
        <w:rPr>
          <w:rFonts w:ascii="Times New Roman" w:hAnsi="Times New Roman"/>
          <w:b/>
          <w:bCs/>
          <w:sz w:val="24"/>
          <w:szCs w:val="24"/>
        </w:rPr>
        <w:t>RE</w:t>
      </w:r>
      <w:r w:rsidRPr="001B2188">
        <w:rPr>
          <w:rFonts w:ascii="Times New Roman" w:hAnsi="Times New Roman"/>
          <w:sz w:val="24"/>
          <w:szCs w:val="24"/>
        </w:rPr>
        <w:t>:</w:t>
      </w:r>
      <w:r w:rsidR="00DE1E40">
        <w:rPr>
          <w:rFonts w:ascii="Times New Roman" w:hAnsi="Times New Roman"/>
          <w:sz w:val="24"/>
          <w:szCs w:val="24"/>
        </w:rPr>
        <w:t xml:space="preserve"> </w:t>
      </w:r>
      <w:r w:rsidR="00DE1E40" w:rsidRPr="009A3C00">
        <w:rPr>
          <w:rFonts w:ascii="Times New Roman" w:hAnsi="Times New Roman"/>
          <w:i/>
          <w:iCs/>
          <w:sz w:val="24"/>
          <w:szCs w:val="24"/>
        </w:rPr>
        <w:t xml:space="preserve">{{ </w:t>
      </w:r>
      <w:proofErr w:type="spellStart"/>
      <w:r w:rsidR="00DE1E40">
        <w:rPr>
          <w:rFonts w:ascii="Times New Roman" w:hAnsi="Times New Roman"/>
          <w:i/>
          <w:iCs/>
          <w:sz w:val="24"/>
          <w:szCs w:val="24"/>
        </w:rPr>
        <w:t>case.name.text</w:t>
      </w:r>
      <w:proofErr w:type="spellEnd"/>
      <w:r w:rsidR="00DE1E40">
        <w:rPr>
          <w:rFonts w:ascii="Times New Roman" w:hAnsi="Times New Roman"/>
          <w:i/>
          <w:iCs/>
          <w:sz w:val="24"/>
          <w:szCs w:val="24"/>
        </w:rPr>
        <w:t xml:space="preserve"> }}</w:t>
      </w:r>
    </w:p>
    <w:p w14:paraId="5810C568" w14:textId="1F121AB8" w:rsidR="00DE1E40" w:rsidRDefault="00DE1E40" w:rsidP="00DE1E40">
      <w:pPr>
        <w:tabs>
          <w:tab w:val="left" w:leader="underscore" w:pos="9360"/>
        </w:tabs>
        <w:rPr>
          <w:rFonts w:ascii="Times New Roman" w:hAnsi="Times New Roman"/>
          <w:sz w:val="24"/>
          <w:szCs w:val="24"/>
        </w:rPr>
      </w:pPr>
      <w:r w:rsidRPr="006D7C73">
        <w:rPr>
          <w:rFonts w:ascii="Times New Roman" w:hAnsi="Times New Roman"/>
          <w:b/>
          <w:bCs/>
          <w:sz w:val="24"/>
          <w:szCs w:val="24"/>
        </w:rPr>
        <w:t>Relationship</w:t>
      </w:r>
      <w:r w:rsidRPr="001B2188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{{ </w:t>
      </w:r>
      <w:proofErr w:type="spellStart"/>
      <w:r w:rsidR="003F7C20">
        <w:rPr>
          <w:rFonts w:ascii="Times New Roman" w:hAnsi="Times New Roman"/>
          <w:sz w:val="24"/>
          <w:szCs w:val="24"/>
        </w:rPr>
        <w:t>lay_witnesses</w:t>
      </w:r>
      <w:proofErr w:type="spellEnd"/>
      <w:r w:rsidR="003F7C20">
        <w:rPr>
          <w:rFonts w:ascii="Times New Roman" w:hAnsi="Times New Roman"/>
          <w:sz w:val="24"/>
          <w:szCs w:val="24"/>
        </w:rPr>
        <w:t>[</w:t>
      </w:r>
      <w:proofErr w:type="spellStart"/>
      <w:r w:rsidR="003F7C20">
        <w:rPr>
          <w:rFonts w:ascii="Times New Roman" w:hAnsi="Times New Roman"/>
          <w:sz w:val="24"/>
          <w:szCs w:val="24"/>
        </w:rPr>
        <w:t>i</w:t>
      </w:r>
      <w:proofErr w:type="spellEnd"/>
      <w:r w:rsidR="003F7C20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</w:rPr>
        <w:t>relationship.name.text</w:t>
      </w:r>
      <w:proofErr w:type="spellEnd"/>
      <w:r>
        <w:rPr>
          <w:rFonts w:ascii="Times New Roman" w:hAnsi="Times New Roman"/>
          <w:sz w:val="24"/>
          <w:szCs w:val="24"/>
        </w:rPr>
        <w:t xml:space="preserve"> }}</w:t>
      </w:r>
    </w:p>
    <w:p w14:paraId="3261413E" w14:textId="1DABFAC3" w:rsidR="00DE1E40" w:rsidRPr="00DE1E40" w:rsidRDefault="00DE1E40" w:rsidP="00DE1E40">
      <w:pPr>
        <w:tabs>
          <w:tab w:val="left" w:leader="underscore" w:pos="9360"/>
        </w:tabs>
        <w:rPr>
          <w:rFonts w:ascii="Times New Roman" w:hAnsi="Times New Roman"/>
          <w:sz w:val="24"/>
          <w:szCs w:val="24"/>
        </w:rPr>
      </w:pPr>
      <w:r w:rsidRPr="00DE1E40">
        <w:rPr>
          <w:rFonts w:ascii="Times New Roman" w:hAnsi="Times New Roman"/>
          <w:b/>
          <w:bCs/>
          <w:sz w:val="24"/>
          <w:szCs w:val="24"/>
        </w:rPr>
        <w:t>Length of Relationship</w:t>
      </w:r>
      <w:r w:rsidRPr="001B2188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{{ </w:t>
      </w:r>
      <w:proofErr w:type="spellStart"/>
      <w:r w:rsidR="003F7C20">
        <w:rPr>
          <w:rFonts w:ascii="Times New Roman" w:hAnsi="Times New Roman"/>
          <w:sz w:val="24"/>
          <w:szCs w:val="24"/>
        </w:rPr>
        <w:t>lay_witnesses</w:t>
      </w:r>
      <w:proofErr w:type="spellEnd"/>
      <w:r w:rsidR="003F7C20">
        <w:rPr>
          <w:rFonts w:ascii="Times New Roman" w:hAnsi="Times New Roman"/>
          <w:sz w:val="24"/>
          <w:szCs w:val="24"/>
        </w:rPr>
        <w:t>[</w:t>
      </w:r>
      <w:proofErr w:type="spellStart"/>
      <w:r w:rsidR="003F7C20">
        <w:rPr>
          <w:rFonts w:ascii="Times New Roman" w:hAnsi="Times New Roman"/>
          <w:sz w:val="24"/>
          <w:szCs w:val="24"/>
        </w:rPr>
        <w:t>i</w:t>
      </w:r>
      <w:proofErr w:type="spellEnd"/>
      <w:r w:rsidR="003F7C20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</w:rPr>
        <w:t>relationship.length</w:t>
      </w:r>
      <w:proofErr w:type="spellEnd"/>
      <w:r>
        <w:rPr>
          <w:rFonts w:ascii="Times New Roman" w:hAnsi="Times New Roman"/>
          <w:sz w:val="24"/>
          <w:szCs w:val="24"/>
        </w:rPr>
        <w:t xml:space="preserve"> }}</w:t>
      </w:r>
    </w:p>
    <w:p w14:paraId="13BD08EA" w14:textId="51F67BBC" w:rsidR="006D7C73" w:rsidRPr="0085163A" w:rsidRDefault="006D7C73" w:rsidP="006D7C73">
      <w:pPr>
        <w:tabs>
          <w:tab w:val="left" w:leader="underscore" w:pos="5040"/>
        </w:tabs>
        <w:rPr>
          <w:rFonts w:ascii="Times New Roman" w:hAnsi="Times New Roman"/>
          <w:sz w:val="24"/>
          <w:szCs w:val="24"/>
        </w:rPr>
      </w:pPr>
      <w:r w:rsidRPr="00CE301A">
        <w:rPr>
          <w:rFonts w:ascii="Times New Roman" w:hAnsi="Times New Roman"/>
          <w:b/>
          <w:bCs/>
          <w:sz w:val="24"/>
          <w:szCs w:val="24"/>
        </w:rPr>
        <w:t>Date of Injury</w:t>
      </w:r>
      <w:r w:rsidRPr="001B2188">
        <w:rPr>
          <w:rFonts w:ascii="Times New Roman" w:hAnsi="Times New Roman"/>
          <w:sz w:val="24"/>
          <w:szCs w:val="24"/>
        </w:rPr>
        <w:t>:</w:t>
      </w:r>
      <w:r w:rsidR="00DE1E40">
        <w:rPr>
          <w:rFonts w:ascii="Times New Roman" w:hAnsi="Times New Roman"/>
          <w:sz w:val="24"/>
          <w:szCs w:val="24"/>
        </w:rPr>
        <w:t xml:space="preserve"> {{ </w:t>
      </w:r>
      <w:proofErr w:type="spellStart"/>
      <w:r w:rsidR="00DE1E40">
        <w:rPr>
          <w:sz w:val="24"/>
          <w:szCs w:val="24"/>
        </w:rPr>
        <w:t>case.doi</w:t>
      </w:r>
      <w:proofErr w:type="spellEnd"/>
      <w:r w:rsidR="00DE1E40">
        <w:rPr>
          <w:rFonts w:ascii="Times New Roman" w:hAnsi="Times New Roman"/>
          <w:sz w:val="24"/>
          <w:szCs w:val="24"/>
        </w:rPr>
        <w:t xml:space="preserve"> }}</w:t>
      </w:r>
    </w:p>
    <w:p w14:paraId="63EFDFB5" w14:textId="7EA9BBED" w:rsidR="00486C6F" w:rsidRPr="001B2188" w:rsidRDefault="005F5B7B" w:rsidP="001B2188">
      <w:pPr>
        <w:tabs>
          <w:tab w:val="left" w:leader="underscore" w:pos="4320"/>
          <w:tab w:val="left" w:pos="5040"/>
          <w:tab w:val="left" w:leader="underscore" w:pos="9360"/>
        </w:tabs>
        <w:rPr>
          <w:rFonts w:ascii="Times New Roman" w:hAnsi="Times New Roman"/>
          <w:sz w:val="24"/>
          <w:szCs w:val="24"/>
          <w:u w:val="single"/>
        </w:rPr>
      </w:pPr>
      <w:r w:rsidRPr="00CE301A">
        <w:rPr>
          <w:rFonts w:ascii="Times New Roman" w:hAnsi="Times New Roman"/>
          <w:b/>
          <w:bCs/>
          <w:sz w:val="24"/>
          <w:szCs w:val="24"/>
        </w:rPr>
        <w:t>P</w:t>
      </w:r>
      <w:r w:rsidR="00F9626C" w:rsidRPr="00CE301A">
        <w:rPr>
          <w:rFonts w:ascii="Times New Roman" w:hAnsi="Times New Roman"/>
          <w:b/>
          <w:bCs/>
          <w:sz w:val="24"/>
          <w:szCs w:val="24"/>
        </w:rPr>
        <w:t>hone</w:t>
      </w:r>
      <w:r w:rsidR="00AC7744" w:rsidRPr="001B2188">
        <w:rPr>
          <w:rFonts w:ascii="Times New Roman" w:hAnsi="Times New Roman"/>
          <w:sz w:val="24"/>
          <w:szCs w:val="24"/>
        </w:rPr>
        <w:t>:</w:t>
      </w:r>
      <w:r w:rsidR="00DE1E40">
        <w:rPr>
          <w:rFonts w:ascii="Times New Roman" w:hAnsi="Times New Roman"/>
          <w:sz w:val="24"/>
          <w:szCs w:val="24"/>
        </w:rPr>
        <w:t xml:space="preserve"> {{ </w:t>
      </w:r>
      <w:proofErr w:type="spellStart"/>
      <w:r w:rsidR="00DE1E40">
        <w:rPr>
          <w:rFonts w:ascii="Times New Roman" w:hAnsi="Times New Roman"/>
          <w:sz w:val="24"/>
          <w:szCs w:val="24"/>
        </w:rPr>
        <w:t>phone_number_formatted</w:t>
      </w:r>
      <w:proofErr w:type="spellEnd"/>
      <w:r w:rsidR="00DE1E40">
        <w:rPr>
          <w:rFonts w:ascii="Times New Roman" w:hAnsi="Times New Roman"/>
          <w:sz w:val="24"/>
          <w:szCs w:val="24"/>
        </w:rPr>
        <w:t>(</w:t>
      </w:r>
      <w:proofErr w:type="spellStart"/>
      <w:r w:rsidR="003F7C20">
        <w:rPr>
          <w:rFonts w:ascii="Times New Roman" w:hAnsi="Times New Roman"/>
          <w:sz w:val="24"/>
          <w:szCs w:val="24"/>
        </w:rPr>
        <w:t>lay_witnesses</w:t>
      </w:r>
      <w:proofErr w:type="spellEnd"/>
      <w:r w:rsidR="003F7C20">
        <w:rPr>
          <w:rFonts w:ascii="Times New Roman" w:hAnsi="Times New Roman"/>
          <w:sz w:val="24"/>
          <w:szCs w:val="24"/>
        </w:rPr>
        <w:t>[</w:t>
      </w:r>
      <w:proofErr w:type="spellStart"/>
      <w:r w:rsidR="003F7C20">
        <w:rPr>
          <w:rFonts w:ascii="Times New Roman" w:hAnsi="Times New Roman"/>
          <w:sz w:val="24"/>
          <w:szCs w:val="24"/>
        </w:rPr>
        <w:t>i</w:t>
      </w:r>
      <w:proofErr w:type="spellEnd"/>
      <w:r w:rsidR="003F7C20">
        <w:rPr>
          <w:rFonts w:ascii="Times New Roman" w:hAnsi="Times New Roman"/>
          <w:sz w:val="24"/>
          <w:szCs w:val="24"/>
        </w:rPr>
        <w:t>]</w:t>
      </w:r>
      <w:r w:rsidR="00DE1E40">
        <w:rPr>
          <w:rFonts w:ascii="Times New Roman" w:hAnsi="Times New Roman"/>
          <w:sz w:val="24"/>
          <w:szCs w:val="24"/>
        </w:rPr>
        <w:t>.phone) }}</w:t>
      </w:r>
    </w:p>
    <w:p w14:paraId="5B60D94E" w14:textId="2657797D" w:rsidR="00AC7744" w:rsidRDefault="00A344BF" w:rsidP="001B2188">
      <w:pPr>
        <w:tabs>
          <w:tab w:val="left" w:pos="1440"/>
          <w:tab w:val="left" w:leader="underscore" w:pos="6480"/>
          <w:tab w:val="left" w:pos="6660"/>
          <w:tab w:val="left" w:leader="underscore" w:pos="9360"/>
        </w:tabs>
        <w:rPr>
          <w:rFonts w:ascii="Times New Roman" w:hAnsi="Times New Roman"/>
          <w:sz w:val="24"/>
          <w:szCs w:val="24"/>
        </w:rPr>
      </w:pPr>
      <w:r w:rsidRPr="00CE301A">
        <w:rPr>
          <w:rFonts w:ascii="Times New Roman" w:hAnsi="Times New Roman"/>
          <w:b/>
          <w:bCs/>
          <w:sz w:val="24"/>
          <w:szCs w:val="24"/>
        </w:rPr>
        <w:t>A</w:t>
      </w:r>
      <w:r w:rsidR="00F9626C" w:rsidRPr="00CE301A">
        <w:rPr>
          <w:rFonts w:ascii="Times New Roman" w:hAnsi="Times New Roman"/>
          <w:b/>
          <w:bCs/>
          <w:sz w:val="24"/>
          <w:szCs w:val="24"/>
        </w:rPr>
        <w:t>ddress</w:t>
      </w:r>
      <w:r w:rsidRPr="001B2188">
        <w:rPr>
          <w:rFonts w:ascii="Times New Roman" w:hAnsi="Times New Roman"/>
          <w:sz w:val="24"/>
          <w:szCs w:val="24"/>
        </w:rPr>
        <w:t>:</w:t>
      </w:r>
    </w:p>
    <w:p w14:paraId="1DB6F6D3" w14:textId="7735BC32" w:rsidR="00DE1E40" w:rsidRDefault="00DE1E40" w:rsidP="003C320E">
      <w:pPr>
        <w:tabs>
          <w:tab w:val="left" w:pos="1440"/>
          <w:tab w:val="left" w:leader="underscore" w:pos="6480"/>
          <w:tab w:val="left" w:pos="6660"/>
          <w:tab w:val="left" w:leader="underscore" w:pos="93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3F7C20">
        <w:rPr>
          <w:rFonts w:ascii="Times New Roman" w:hAnsi="Times New Roman"/>
          <w:sz w:val="24"/>
          <w:szCs w:val="24"/>
        </w:rPr>
        <w:t>lay_witnesses</w:t>
      </w:r>
      <w:proofErr w:type="spellEnd"/>
      <w:r w:rsidR="003F7C20">
        <w:rPr>
          <w:rFonts w:ascii="Times New Roman" w:hAnsi="Times New Roman"/>
          <w:sz w:val="24"/>
          <w:szCs w:val="24"/>
        </w:rPr>
        <w:t>[</w:t>
      </w:r>
      <w:proofErr w:type="spellStart"/>
      <w:r w:rsidR="003F7C20">
        <w:rPr>
          <w:rFonts w:ascii="Times New Roman" w:hAnsi="Times New Roman"/>
          <w:sz w:val="24"/>
          <w:szCs w:val="24"/>
        </w:rPr>
        <w:t>i</w:t>
      </w:r>
      <w:proofErr w:type="spellEnd"/>
      <w:r w:rsidR="003F7C20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</w:rPr>
        <w:t>address.block</w:t>
      </w:r>
      <w:proofErr w:type="spellEnd"/>
      <w:r>
        <w:rPr>
          <w:rFonts w:ascii="Times New Roman" w:hAnsi="Times New Roman"/>
          <w:sz w:val="24"/>
          <w:szCs w:val="24"/>
        </w:rPr>
        <w:t>()</w:t>
      </w:r>
      <w:r w:rsidR="009A3C00">
        <w:rPr>
          <w:rFonts w:ascii="Times New Roman" w:hAnsi="Times New Roman"/>
          <w:sz w:val="24"/>
          <w:szCs w:val="24"/>
        </w:rPr>
        <w:t xml:space="preserve"> }</w:t>
      </w:r>
      <w:r>
        <w:rPr>
          <w:rFonts w:ascii="Times New Roman" w:hAnsi="Times New Roman"/>
          <w:sz w:val="24"/>
          <w:szCs w:val="24"/>
        </w:rPr>
        <w:t>}</w:t>
      </w:r>
    </w:p>
    <w:p w14:paraId="4D6A4FCF" w14:textId="77777777" w:rsidR="003C320E" w:rsidRPr="003C320E" w:rsidRDefault="003C320E" w:rsidP="003C320E">
      <w:pPr>
        <w:tabs>
          <w:tab w:val="left" w:pos="1440"/>
          <w:tab w:val="left" w:leader="underscore" w:pos="6480"/>
          <w:tab w:val="left" w:pos="6660"/>
          <w:tab w:val="left" w:leader="underscore" w:pos="9360"/>
        </w:tabs>
        <w:rPr>
          <w:rFonts w:ascii="Times New Roman" w:hAnsi="Times New Roman"/>
          <w:sz w:val="24"/>
          <w:szCs w:val="24"/>
        </w:rPr>
      </w:pPr>
    </w:p>
    <w:p w14:paraId="423F7EE7" w14:textId="5EB69675" w:rsidR="002A3003" w:rsidRPr="00DE1E40" w:rsidRDefault="002A3003" w:rsidP="00DE1E40">
      <w:pPr>
        <w:tabs>
          <w:tab w:val="left" w:leader="underscore" w:pos="9360"/>
        </w:tabs>
        <w:rPr>
          <w:rFonts w:ascii="Times New Roman" w:hAnsi="Times New Roman"/>
          <w:b/>
          <w:bCs/>
          <w:sz w:val="24"/>
          <w:szCs w:val="24"/>
        </w:rPr>
      </w:pPr>
      <w:r w:rsidRPr="00DE1E40">
        <w:rPr>
          <w:rFonts w:ascii="Times New Roman" w:hAnsi="Times New Roman"/>
          <w:b/>
          <w:bCs/>
          <w:sz w:val="24"/>
          <w:szCs w:val="24"/>
        </w:rPr>
        <w:t xml:space="preserve">Educational History: </w:t>
      </w:r>
    </w:p>
    <w:p w14:paraId="6A1DB00C" w14:textId="04827261" w:rsidR="001B2188" w:rsidRPr="001B2188" w:rsidRDefault="00DE1E40" w:rsidP="001B2188">
      <w:pPr>
        <w:pStyle w:val="ListParagraph"/>
        <w:numPr>
          <w:ilvl w:val="0"/>
          <w:numId w:val="1"/>
        </w:numPr>
        <w:tabs>
          <w:tab w:val="left" w:leader="underscore" w:pos="9360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3F7C20">
        <w:rPr>
          <w:rFonts w:ascii="Times New Roman" w:hAnsi="Times New Roman"/>
          <w:sz w:val="24"/>
          <w:szCs w:val="24"/>
        </w:rPr>
        <w:t>lay_witnesses</w:t>
      </w:r>
      <w:proofErr w:type="spellEnd"/>
      <w:r w:rsidR="003F7C20">
        <w:rPr>
          <w:rFonts w:ascii="Times New Roman" w:hAnsi="Times New Roman"/>
          <w:sz w:val="24"/>
          <w:szCs w:val="24"/>
        </w:rPr>
        <w:t>[</w:t>
      </w:r>
      <w:proofErr w:type="spellStart"/>
      <w:r w:rsidR="003F7C20">
        <w:rPr>
          <w:rFonts w:ascii="Times New Roman" w:hAnsi="Times New Roman"/>
          <w:sz w:val="24"/>
          <w:szCs w:val="24"/>
        </w:rPr>
        <w:t>i</w:t>
      </w:r>
      <w:proofErr w:type="spellEnd"/>
      <w:r w:rsidR="003F7C20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.education }}</w:t>
      </w:r>
    </w:p>
    <w:p w14:paraId="5110DDB5" w14:textId="13873B3D" w:rsidR="001B2188" w:rsidRPr="00DE1E40" w:rsidRDefault="002A3003" w:rsidP="00DE1E40">
      <w:pPr>
        <w:tabs>
          <w:tab w:val="left" w:leader="underscore" w:pos="9360"/>
        </w:tabs>
        <w:rPr>
          <w:rFonts w:ascii="Times New Roman" w:hAnsi="Times New Roman"/>
          <w:b/>
          <w:bCs/>
          <w:sz w:val="24"/>
          <w:szCs w:val="24"/>
        </w:rPr>
      </w:pPr>
      <w:r w:rsidRPr="00DE1E40">
        <w:rPr>
          <w:rFonts w:ascii="Times New Roman" w:hAnsi="Times New Roman"/>
          <w:b/>
          <w:bCs/>
          <w:sz w:val="24"/>
          <w:szCs w:val="24"/>
        </w:rPr>
        <w:t>Work history:</w:t>
      </w:r>
    </w:p>
    <w:p w14:paraId="6ACDF54E" w14:textId="67761609" w:rsidR="001B2188" w:rsidRPr="001B2188" w:rsidRDefault="00DE1E40" w:rsidP="001B2188">
      <w:pPr>
        <w:pStyle w:val="ListParagraph"/>
        <w:numPr>
          <w:ilvl w:val="0"/>
          <w:numId w:val="1"/>
        </w:numPr>
        <w:tabs>
          <w:tab w:val="left" w:leader="underscore" w:pos="9360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3F7C20">
        <w:rPr>
          <w:rFonts w:ascii="Times New Roman" w:hAnsi="Times New Roman"/>
          <w:sz w:val="24"/>
          <w:szCs w:val="24"/>
        </w:rPr>
        <w:t>lay_witnesses</w:t>
      </w:r>
      <w:proofErr w:type="spellEnd"/>
      <w:r w:rsidR="003F7C20">
        <w:rPr>
          <w:rFonts w:ascii="Times New Roman" w:hAnsi="Times New Roman"/>
          <w:sz w:val="24"/>
          <w:szCs w:val="24"/>
        </w:rPr>
        <w:t>[</w:t>
      </w:r>
      <w:proofErr w:type="spellStart"/>
      <w:r w:rsidR="003F7C20">
        <w:rPr>
          <w:rFonts w:ascii="Times New Roman" w:hAnsi="Times New Roman"/>
          <w:sz w:val="24"/>
          <w:szCs w:val="24"/>
        </w:rPr>
        <w:t>i</w:t>
      </w:r>
      <w:proofErr w:type="spellEnd"/>
      <w:r w:rsidR="003F7C20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</w:rPr>
        <w:t>work_history</w:t>
      </w:r>
      <w:proofErr w:type="spellEnd"/>
      <w:r>
        <w:rPr>
          <w:rFonts w:ascii="Times New Roman" w:hAnsi="Times New Roman"/>
          <w:sz w:val="24"/>
          <w:szCs w:val="24"/>
        </w:rPr>
        <w:t xml:space="preserve"> }}</w:t>
      </w:r>
    </w:p>
    <w:p w14:paraId="52CC17FA" w14:textId="4798234B" w:rsidR="001E19F6" w:rsidRPr="00DE1E40" w:rsidRDefault="00A344BF" w:rsidP="00DE1E40">
      <w:pPr>
        <w:tabs>
          <w:tab w:val="left" w:leader="underscore" w:pos="9360"/>
        </w:tabs>
        <w:rPr>
          <w:rFonts w:ascii="Times New Roman" w:hAnsi="Times New Roman"/>
          <w:b/>
          <w:bCs/>
          <w:sz w:val="24"/>
          <w:szCs w:val="24"/>
        </w:rPr>
      </w:pPr>
      <w:r w:rsidRPr="00DE1E40">
        <w:rPr>
          <w:rFonts w:ascii="Times New Roman" w:hAnsi="Times New Roman"/>
          <w:b/>
          <w:bCs/>
          <w:sz w:val="24"/>
          <w:szCs w:val="24"/>
        </w:rPr>
        <w:t>Activities Observed Prior to</w:t>
      </w:r>
      <w:r w:rsidR="0085163A" w:rsidRPr="00DE1E40">
        <w:rPr>
          <w:rFonts w:ascii="Times New Roman" w:hAnsi="Times New Roman"/>
          <w:b/>
          <w:bCs/>
          <w:sz w:val="24"/>
          <w:szCs w:val="24"/>
        </w:rPr>
        <w:t xml:space="preserve"> the</w:t>
      </w:r>
      <w:r w:rsidR="00DE1E40">
        <w:rPr>
          <w:rFonts w:ascii="Times New Roman" w:hAnsi="Times New Roman"/>
          <w:b/>
          <w:bCs/>
          <w:sz w:val="24"/>
          <w:szCs w:val="24"/>
        </w:rPr>
        <w:t xml:space="preserve"> {{ capitalize(</w:t>
      </w:r>
      <w:proofErr w:type="spellStart"/>
      <w:r w:rsidR="00DE1E40">
        <w:rPr>
          <w:rFonts w:ascii="Times New Roman" w:hAnsi="Times New Roman"/>
          <w:b/>
          <w:bCs/>
          <w:sz w:val="24"/>
          <w:szCs w:val="24"/>
        </w:rPr>
        <w:t>case.incident</w:t>
      </w:r>
      <w:proofErr w:type="spellEnd"/>
      <w:r w:rsidR="00DE1E40">
        <w:rPr>
          <w:rFonts w:ascii="Times New Roman" w:hAnsi="Times New Roman"/>
          <w:b/>
          <w:bCs/>
          <w:sz w:val="24"/>
          <w:szCs w:val="24"/>
        </w:rPr>
        <w:t>) }}</w:t>
      </w:r>
      <w:r w:rsidRPr="00DE1E40">
        <w:rPr>
          <w:rFonts w:ascii="Times New Roman" w:hAnsi="Times New Roman"/>
          <w:b/>
          <w:bCs/>
          <w:sz w:val="24"/>
          <w:szCs w:val="24"/>
        </w:rPr>
        <w:t>:</w:t>
      </w:r>
      <w:r w:rsidR="001E19F6" w:rsidRPr="00DE1E40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7ECA1BFE" w14:textId="625007D8" w:rsidR="001B2188" w:rsidRPr="001B2188" w:rsidRDefault="00DE1E40" w:rsidP="001B2188">
      <w:pPr>
        <w:pStyle w:val="ListParagraph"/>
        <w:numPr>
          <w:ilvl w:val="0"/>
          <w:numId w:val="1"/>
        </w:numPr>
        <w:tabs>
          <w:tab w:val="left" w:leader="underscore" w:pos="9360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3F7C20">
        <w:rPr>
          <w:rFonts w:ascii="Times New Roman" w:hAnsi="Times New Roman"/>
          <w:sz w:val="24"/>
          <w:szCs w:val="24"/>
        </w:rPr>
        <w:t>lay_witnesses</w:t>
      </w:r>
      <w:proofErr w:type="spellEnd"/>
      <w:r w:rsidR="003F7C20">
        <w:rPr>
          <w:rFonts w:ascii="Times New Roman" w:hAnsi="Times New Roman"/>
          <w:sz w:val="24"/>
          <w:szCs w:val="24"/>
        </w:rPr>
        <w:t>[</w:t>
      </w:r>
      <w:proofErr w:type="spellStart"/>
      <w:r w:rsidR="003F7C20">
        <w:rPr>
          <w:rFonts w:ascii="Times New Roman" w:hAnsi="Times New Roman"/>
          <w:sz w:val="24"/>
          <w:szCs w:val="24"/>
        </w:rPr>
        <w:t>i</w:t>
      </w:r>
      <w:proofErr w:type="spellEnd"/>
      <w:r w:rsidR="003F7C20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</w:rPr>
        <w:t>activities_before</w:t>
      </w:r>
      <w:proofErr w:type="spellEnd"/>
      <w:r>
        <w:rPr>
          <w:rFonts w:ascii="Times New Roman" w:hAnsi="Times New Roman"/>
          <w:sz w:val="24"/>
          <w:szCs w:val="24"/>
        </w:rPr>
        <w:t xml:space="preserve"> }}</w:t>
      </w:r>
    </w:p>
    <w:p w14:paraId="2AFAB5AE" w14:textId="06242DFA" w:rsidR="001E19F6" w:rsidRPr="00DE1E40" w:rsidRDefault="00A344BF" w:rsidP="00DE1E40">
      <w:pPr>
        <w:tabs>
          <w:tab w:val="left" w:leader="underscore" w:pos="9360"/>
        </w:tabs>
        <w:rPr>
          <w:rFonts w:ascii="Times New Roman" w:hAnsi="Times New Roman"/>
          <w:b/>
          <w:bCs/>
          <w:sz w:val="24"/>
          <w:szCs w:val="24"/>
        </w:rPr>
      </w:pPr>
      <w:r w:rsidRPr="00DE1E40">
        <w:rPr>
          <w:rFonts w:ascii="Times New Roman" w:hAnsi="Times New Roman"/>
          <w:b/>
          <w:bCs/>
          <w:sz w:val="24"/>
          <w:szCs w:val="24"/>
        </w:rPr>
        <w:t xml:space="preserve">General Health Observed Prior to </w:t>
      </w:r>
      <w:r w:rsidR="0085163A" w:rsidRPr="00DE1E40">
        <w:rPr>
          <w:rFonts w:ascii="Times New Roman" w:hAnsi="Times New Roman"/>
          <w:b/>
          <w:bCs/>
          <w:sz w:val="24"/>
          <w:szCs w:val="24"/>
        </w:rPr>
        <w:t>the</w:t>
      </w:r>
      <w:r w:rsidR="00DE1E40">
        <w:rPr>
          <w:rFonts w:ascii="Times New Roman" w:hAnsi="Times New Roman"/>
          <w:b/>
          <w:bCs/>
          <w:sz w:val="24"/>
          <w:szCs w:val="24"/>
        </w:rPr>
        <w:t xml:space="preserve"> {{ capitalize(</w:t>
      </w:r>
      <w:proofErr w:type="spellStart"/>
      <w:r w:rsidR="00DE1E40">
        <w:rPr>
          <w:rFonts w:ascii="Times New Roman" w:hAnsi="Times New Roman"/>
          <w:b/>
          <w:bCs/>
          <w:sz w:val="24"/>
          <w:szCs w:val="24"/>
        </w:rPr>
        <w:t>case.incident</w:t>
      </w:r>
      <w:proofErr w:type="spellEnd"/>
      <w:r w:rsidR="00DE1E40">
        <w:rPr>
          <w:rFonts w:ascii="Times New Roman" w:hAnsi="Times New Roman"/>
          <w:b/>
          <w:bCs/>
          <w:sz w:val="24"/>
          <w:szCs w:val="24"/>
        </w:rPr>
        <w:t>) }}</w:t>
      </w:r>
      <w:r w:rsidR="001E19F6" w:rsidRPr="00DE1E40">
        <w:rPr>
          <w:rFonts w:ascii="Times New Roman" w:hAnsi="Times New Roman"/>
          <w:b/>
          <w:bCs/>
          <w:sz w:val="24"/>
          <w:szCs w:val="24"/>
        </w:rPr>
        <w:t>:</w:t>
      </w:r>
    </w:p>
    <w:p w14:paraId="0AADF4AE" w14:textId="3537616D" w:rsidR="001B2188" w:rsidRPr="001B2188" w:rsidRDefault="00DE1E40" w:rsidP="001B2188">
      <w:pPr>
        <w:pStyle w:val="ListParagraph"/>
        <w:numPr>
          <w:ilvl w:val="0"/>
          <w:numId w:val="1"/>
        </w:numPr>
        <w:tabs>
          <w:tab w:val="left" w:leader="underscore" w:pos="9360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3F7C20">
        <w:rPr>
          <w:rFonts w:ascii="Times New Roman" w:hAnsi="Times New Roman"/>
          <w:sz w:val="24"/>
          <w:szCs w:val="24"/>
        </w:rPr>
        <w:t>lay_witnesses</w:t>
      </w:r>
      <w:proofErr w:type="spellEnd"/>
      <w:r w:rsidR="003F7C20">
        <w:rPr>
          <w:rFonts w:ascii="Times New Roman" w:hAnsi="Times New Roman"/>
          <w:sz w:val="24"/>
          <w:szCs w:val="24"/>
        </w:rPr>
        <w:t>[</w:t>
      </w:r>
      <w:proofErr w:type="spellStart"/>
      <w:r w:rsidR="003F7C20">
        <w:rPr>
          <w:rFonts w:ascii="Times New Roman" w:hAnsi="Times New Roman"/>
          <w:sz w:val="24"/>
          <w:szCs w:val="24"/>
        </w:rPr>
        <w:t>i</w:t>
      </w:r>
      <w:proofErr w:type="spellEnd"/>
      <w:r w:rsidR="003F7C20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</w:rPr>
        <w:t>general_health_before</w:t>
      </w:r>
      <w:proofErr w:type="spellEnd"/>
      <w:r>
        <w:rPr>
          <w:rFonts w:ascii="Times New Roman" w:hAnsi="Times New Roman"/>
          <w:sz w:val="24"/>
          <w:szCs w:val="24"/>
        </w:rPr>
        <w:t xml:space="preserve"> }}</w:t>
      </w:r>
    </w:p>
    <w:p w14:paraId="7A892775" w14:textId="25BE381D" w:rsidR="00C56CA9" w:rsidRPr="00DE1E40" w:rsidRDefault="00A344BF" w:rsidP="00DE1E40">
      <w:pPr>
        <w:tabs>
          <w:tab w:val="left" w:leader="underscore" w:pos="9360"/>
        </w:tabs>
        <w:rPr>
          <w:rFonts w:ascii="Times New Roman" w:hAnsi="Times New Roman"/>
          <w:b/>
          <w:bCs/>
          <w:sz w:val="24"/>
          <w:szCs w:val="24"/>
        </w:rPr>
      </w:pPr>
      <w:r w:rsidRPr="00DE1E40">
        <w:rPr>
          <w:rFonts w:ascii="Times New Roman" w:hAnsi="Times New Roman"/>
          <w:b/>
          <w:bCs/>
          <w:sz w:val="24"/>
          <w:szCs w:val="24"/>
        </w:rPr>
        <w:t>How You Learned of</w:t>
      </w:r>
      <w:r w:rsidR="0085163A" w:rsidRPr="00DE1E40">
        <w:rPr>
          <w:rFonts w:ascii="Times New Roman" w:hAnsi="Times New Roman"/>
          <w:b/>
          <w:bCs/>
          <w:sz w:val="24"/>
          <w:szCs w:val="24"/>
        </w:rPr>
        <w:t xml:space="preserve"> the</w:t>
      </w:r>
      <w:r w:rsidRPr="00DE1E4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C475D" w:rsidRPr="00DE1E40">
        <w:rPr>
          <w:rFonts w:ascii="Times New Roman" w:hAnsi="Times New Roman"/>
          <w:b/>
          <w:bCs/>
          <w:sz w:val="24"/>
          <w:szCs w:val="24"/>
        </w:rPr>
        <w:t>Collision/Injury</w:t>
      </w:r>
      <w:r w:rsidRPr="00DE1E40">
        <w:rPr>
          <w:rFonts w:ascii="Times New Roman" w:hAnsi="Times New Roman"/>
          <w:b/>
          <w:bCs/>
          <w:sz w:val="24"/>
          <w:szCs w:val="24"/>
        </w:rPr>
        <w:t>:</w:t>
      </w:r>
      <w:r w:rsidR="001E19F6" w:rsidRPr="00DE1E40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0D7B794B" w14:textId="511AD544" w:rsidR="001B2188" w:rsidRPr="001B2188" w:rsidRDefault="00DE1E40" w:rsidP="00D15357">
      <w:pPr>
        <w:pStyle w:val="ListParagraph"/>
        <w:numPr>
          <w:ilvl w:val="0"/>
          <w:numId w:val="1"/>
        </w:numPr>
        <w:tabs>
          <w:tab w:val="left" w:leader="underscore" w:pos="9360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3F7C20">
        <w:rPr>
          <w:rFonts w:ascii="Times New Roman" w:hAnsi="Times New Roman"/>
          <w:sz w:val="24"/>
          <w:szCs w:val="24"/>
        </w:rPr>
        <w:t>lay_witnesses</w:t>
      </w:r>
      <w:proofErr w:type="spellEnd"/>
      <w:r w:rsidR="003F7C20">
        <w:rPr>
          <w:rFonts w:ascii="Times New Roman" w:hAnsi="Times New Roman"/>
          <w:sz w:val="24"/>
          <w:szCs w:val="24"/>
        </w:rPr>
        <w:t>[</w:t>
      </w:r>
      <w:proofErr w:type="spellStart"/>
      <w:r w:rsidR="003F7C20">
        <w:rPr>
          <w:rFonts w:ascii="Times New Roman" w:hAnsi="Times New Roman"/>
          <w:sz w:val="24"/>
          <w:szCs w:val="24"/>
        </w:rPr>
        <w:t>i</w:t>
      </w:r>
      <w:proofErr w:type="spellEnd"/>
      <w:r w:rsidR="003F7C20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</w:rPr>
        <w:t>first_learned_of_injury</w:t>
      </w:r>
      <w:proofErr w:type="spellEnd"/>
      <w:r>
        <w:rPr>
          <w:rFonts w:ascii="Times New Roman" w:hAnsi="Times New Roman"/>
          <w:sz w:val="24"/>
          <w:szCs w:val="24"/>
        </w:rPr>
        <w:t xml:space="preserve"> }}</w:t>
      </w:r>
    </w:p>
    <w:p w14:paraId="6496E7C2" w14:textId="2C7C0BE9" w:rsidR="001E19F6" w:rsidRPr="00DE1E40" w:rsidRDefault="00A344BF" w:rsidP="00DE1E40">
      <w:pPr>
        <w:tabs>
          <w:tab w:val="left" w:leader="underscore" w:pos="9360"/>
        </w:tabs>
        <w:rPr>
          <w:rFonts w:ascii="Times New Roman" w:hAnsi="Times New Roman"/>
          <w:b/>
          <w:bCs/>
          <w:sz w:val="24"/>
          <w:szCs w:val="24"/>
        </w:rPr>
      </w:pPr>
      <w:r w:rsidRPr="00DE1E40">
        <w:rPr>
          <w:rFonts w:ascii="Times New Roman" w:hAnsi="Times New Roman"/>
          <w:b/>
          <w:bCs/>
          <w:sz w:val="24"/>
          <w:szCs w:val="24"/>
        </w:rPr>
        <w:t>Injuries Observed When You</w:t>
      </w:r>
      <w:r w:rsidR="0085163A" w:rsidRPr="00DE1E40">
        <w:rPr>
          <w:rFonts w:ascii="Times New Roman" w:hAnsi="Times New Roman"/>
          <w:b/>
          <w:bCs/>
          <w:sz w:val="24"/>
          <w:szCs w:val="24"/>
        </w:rPr>
        <w:t xml:space="preserve"> First Saw Injured Party After t</w:t>
      </w:r>
      <w:r w:rsidRPr="00DE1E40">
        <w:rPr>
          <w:rFonts w:ascii="Times New Roman" w:hAnsi="Times New Roman"/>
          <w:b/>
          <w:bCs/>
          <w:sz w:val="24"/>
          <w:szCs w:val="24"/>
        </w:rPr>
        <w:t>he</w:t>
      </w:r>
      <w:r w:rsidR="00DE1E40">
        <w:rPr>
          <w:rFonts w:ascii="Times New Roman" w:hAnsi="Times New Roman"/>
          <w:b/>
          <w:bCs/>
          <w:sz w:val="24"/>
          <w:szCs w:val="24"/>
        </w:rPr>
        <w:t xml:space="preserve"> {{ capitalize(</w:t>
      </w:r>
      <w:proofErr w:type="spellStart"/>
      <w:r w:rsidR="00DE1E40">
        <w:rPr>
          <w:rFonts w:ascii="Times New Roman" w:hAnsi="Times New Roman"/>
          <w:b/>
          <w:bCs/>
          <w:sz w:val="24"/>
          <w:szCs w:val="24"/>
        </w:rPr>
        <w:t>case.incident</w:t>
      </w:r>
      <w:proofErr w:type="spellEnd"/>
      <w:r w:rsidR="00DE1E40">
        <w:rPr>
          <w:rFonts w:ascii="Times New Roman" w:hAnsi="Times New Roman"/>
          <w:b/>
          <w:bCs/>
          <w:sz w:val="24"/>
          <w:szCs w:val="24"/>
        </w:rPr>
        <w:t>) }}</w:t>
      </w:r>
      <w:r w:rsidRPr="00DE1E40">
        <w:rPr>
          <w:rFonts w:ascii="Times New Roman" w:hAnsi="Times New Roman"/>
          <w:b/>
          <w:bCs/>
          <w:sz w:val="24"/>
          <w:szCs w:val="24"/>
        </w:rPr>
        <w:t>:</w:t>
      </w:r>
      <w:r w:rsidR="001E19F6" w:rsidRPr="00DE1E40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0C45F225" w14:textId="4A1CF954" w:rsidR="001E19F6" w:rsidRPr="001B2188" w:rsidRDefault="00DE1E40" w:rsidP="001B2188">
      <w:pPr>
        <w:pStyle w:val="ListParagraph"/>
        <w:numPr>
          <w:ilvl w:val="0"/>
          <w:numId w:val="1"/>
        </w:numPr>
        <w:tabs>
          <w:tab w:val="left" w:leader="underscore" w:pos="9360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3F7C20">
        <w:rPr>
          <w:rFonts w:ascii="Times New Roman" w:hAnsi="Times New Roman"/>
          <w:sz w:val="24"/>
          <w:szCs w:val="24"/>
        </w:rPr>
        <w:t>lay_witnesses</w:t>
      </w:r>
      <w:proofErr w:type="spellEnd"/>
      <w:r w:rsidR="003F7C20">
        <w:rPr>
          <w:rFonts w:ascii="Times New Roman" w:hAnsi="Times New Roman"/>
          <w:sz w:val="24"/>
          <w:szCs w:val="24"/>
        </w:rPr>
        <w:t>[</w:t>
      </w:r>
      <w:proofErr w:type="spellStart"/>
      <w:r w:rsidR="003F7C20">
        <w:rPr>
          <w:rFonts w:ascii="Times New Roman" w:hAnsi="Times New Roman"/>
          <w:sz w:val="24"/>
          <w:szCs w:val="24"/>
        </w:rPr>
        <w:t>i</w:t>
      </w:r>
      <w:proofErr w:type="spellEnd"/>
      <w:r w:rsidR="003F7C20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</w:rPr>
        <w:t>injuries_right_after</w:t>
      </w:r>
      <w:proofErr w:type="spellEnd"/>
      <w:r>
        <w:rPr>
          <w:rFonts w:ascii="Times New Roman" w:hAnsi="Times New Roman"/>
          <w:sz w:val="24"/>
          <w:szCs w:val="24"/>
        </w:rPr>
        <w:t xml:space="preserve"> }}</w:t>
      </w:r>
    </w:p>
    <w:p w14:paraId="79887D53" w14:textId="202B3CDB" w:rsidR="00A344BF" w:rsidRPr="00DE1E40" w:rsidRDefault="00D81A64" w:rsidP="00DE1E40">
      <w:pPr>
        <w:tabs>
          <w:tab w:val="left" w:leader="underscore" w:pos="9360"/>
        </w:tabs>
        <w:rPr>
          <w:rFonts w:ascii="Times New Roman" w:hAnsi="Times New Roman"/>
          <w:b/>
          <w:bCs/>
          <w:sz w:val="24"/>
          <w:szCs w:val="24"/>
        </w:rPr>
      </w:pPr>
      <w:r w:rsidRPr="00DE1E40">
        <w:rPr>
          <w:rFonts w:ascii="Times New Roman" w:hAnsi="Times New Roman"/>
          <w:b/>
          <w:bCs/>
          <w:sz w:val="24"/>
          <w:szCs w:val="24"/>
        </w:rPr>
        <w:t xml:space="preserve">Changes </w:t>
      </w:r>
      <w:r w:rsidR="007C475D" w:rsidRPr="00DE1E40">
        <w:rPr>
          <w:rFonts w:ascii="Times New Roman" w:hAnsi="Times New Roman"/>
          <w:b/>
          <w:bCs/>
          <w:sz w:val="24"/>
          <w:szCs w:val="24"/>
        </w:rPr>
        <w:t>i</w:t>
      </w:r>
      <w:r w:rsidRPr="00DE1E40">
        <w:rPr>
          <w:rFonts w:ascii="Times New Roman" w:hAnsi="Times New Roman"/>
          <w:b/>
          <w:bCs/>
          <w:sz w:val="24"/>
          <w:szCs w:val="24"/>
        </w:rPr>
        <w:t>n Physical Condition</w:t>
      </w:r>
      <w:r w:rsidR="0085163A" w:rsidRPr="00DE1E40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="00DE1E40">
        <w:rPr>
          <w:rFonts w:ascii="Times New Roman" w:hAnsi="Times New Roman"/>
          <w:b/>
          <w:bCs/>
          <w:sz w:val="24"/>
          <w:szCs w:val="24"/>
        </w:rPr>
        <w:t>a</w:t>
      </w:r>
      <w:r w:rsidR="0085163A" w:rsidRPr="00DE1E40">
        <w:rPr>
          <w:rFonts w:ascii="Times New Roman" w:hAnsi="Times New Roman"/>
          <w:b/>
          <w:bCs/>
          <w:sz w:val="24"/>
          <w:szCs w:val="24"/>
        </w:rPr>
        <w:t>s Compared t</w:t>
      </w:r>
      <w:r w:rsidRPr="00DE1E40">
        <w:rPr>
          <w:rFonts w:ascii="Times New Roman" w:hAnsi="Times New Roman"/>
          <w:b/>
          <w:bCs/>
          <w:sz w:val="24"/>
          <w:szCs w:val="24"/>
        </w:rPr>
        <w:t xml:space="preserve">o Prior </w:t>
      </w:r>
      <w:r w:rsidR="0085163A" w:rsidRPr="00DE1E40">
        <w:rPr>
          <w:rFonts w:ascii="Times New Roman" w:hAnsi="Times New Roman"/>
          <w:b/>
          <w:bCs/>
          <w:sz w:val="24"/>
          <w:szCs w:val="24"/>
        </w:rPr>
        <w:t>t</w:t>
      </w:r>
      <w:r w:rsidRPr="00DE1E40">
        <w:rPr>
          <w:rFonts w:ascii="Times New Roman" w:hAnsi="Times New Roman"/>
          <w:b/>
          <w:bCs/>
          <w:sz w:val="24"/>
          <w:szCs w:val="24"/>
        </w:rPr>
        <w:t xml:space="preserve">o </w:t>
      </w:r>
      <w:r w:rsidR="0085163A" w:rsidRPr="00DE1E40">
        <w:rPr>
          <w:rFonts w:ascii="Times New Roman" w:hAnsi="Times New Roman"/>
          <w:b/>
          <w:bCs/>
          <w:sz w:val="24"/>
          <w:szCs w:val="24"/>
        </w:rPr>
        <w:t>the</w:t>
      </w:r>
      <w:r w:rsidR="00DE1E40">
        <w:rPr>
          <w:rFonts w:ascii="Times New Roman" w:hAnsi="Times New Roman"/>
          <w:b/>
          <w:bCs/>
          <w:sz w:val="24"/>
          <w:szCs w:val="24"/>
        </w:rPr>
        <w:t xml:space="preserve"> {{ capitalize(</w:t>
      </w:r>
      <w:proofErr w:type="spellStart"/>
      <w:r w:rsidR="00DE1E40">
        <w:rPr>
          <w:rFonts w:ascii="Times New Roman" w:hAnsi="Times New Roman"/>
          <w:b/>
          <w:bCs/>
          <w:sz w:val="24"/>
          <w:szCs w:val="24"/>
        </w:rPr>
        <w:t>case.incident</w:t>
      </w:r>
      <w:proofErr w:type="spellEnd"/>
      <w:r w:rsidR="00DE1E40">
        <w:rPr>
          <w:rFonts w:ascii="Times New Roman" w:hAnsi="Times New Roman"/>
          <w:b/>
          <w:bCs/>
          <w:sz w:val="24"/>
          <w:szCs w:val="24"/>
        </w:rPr>
        <w:t>) }}</w:t>
      </w:r>
      <w:r w:rsidRPr="00DE1E40">
        <w:rPr>
          <w:rFonts w:ascii="Times New Roman" w:hAnsi="Times New Roman"/>
          <w:b/>
          <w:bCs/>
          <w:sz w:val="24"/>
          <w:szCs w:val="24"/>
        </w:rPr>
        <w:t>:</w:t>
      </w:r>
      <w:r w:rsidR="00724D5B" w:rsidRPr="00DE1E40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1B7CA143" w14:textId="1317220E" w:rsidR="00724D5B" w:rsidRPr="001B2188" w:rsidRDefault="00DE1E40" w:rsidP="001B2188">
      <w:pPr>
        <w:pStyle w:val="ListParagraph"/>
        <w:numPr>
          <w:ilvl w:val="0"/>
          <w:numId w:val="1"/>
        </w:numPr>
        <w:tabs>
          <w:tab w:val="left" w:leader="underscore" w:pos="9360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3F7C20">
        <w:rPr>
          <w:rFonts w:ascii="Times New Roman" w:hAnsi="Times New Roman"/>
          <w:sz w:val="24"/>
          <w:szCs w:val="24"/>
        </w:rPr>
        <w:t>lay_witnesses</w:t>
      </w:r>
      <w:proofErr w:type="spellEnd"/>
      <w:r w:rsidR="003F7C20">
        <w:rPr>
          <w:rFonts w:ascii="Times New Roman" w:hAnsi="Times New Roman"/>
          <w:sz w:val="24"/>
          <w:szCs w:val="24"/>
        </w:rPr>
        <w:t>[</w:t>
      </w:r>
      <w:proofErr w:type="spellStart"/>
      <w:r w:rsidR="003F7C20">
        <w:rPr>
          <w:rFonts w:ascii="Times New Roman" w:hAnsi="Times New Roman"/>
          <w:sz w:val="24"/>
          <w:szCs w:val="24"/>
        </w:rPr>
        <w:t>i</w:t>
      </w:r>
      <w:proofErr w:type="spellEnd"/>
      <w:r w:rsidR="003F7C20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</w:rPr>
        <w:t>physical_condition_changes</w:t>
      </w:r>
      <w:proofErr w:type="spellEnd"/>
      <w:r>
        <w:rPr>
          <w:rFonts w:ascii="Times New Roman" w:hAnsi="Times New Roman"/>
          <w:sz w:val="24"/>
          <w:szCs w:val="24"/>
        </w:rPr>
        <w:t xml:space="preserve"> }}</w:t>
      </w:r>
    </w:p>
    <w:p w14:paraId="1EBCFC44" w14:textId="6ADA83D7" w:rsidR="00820733" w:rsidRPr="00DE1E40" w:rsidRDefault="00820733" w:rsidP="00DE1E40">
      <w:pPr>
        <w:tabs>
          <w:tab w:val="left" w:leader="underscore" w:pos="9360"/>
        </w:tabs>
        <w:rPr>
          <w:rFonts w:ascii="Times New Roman" w:hAnsi="Times New Roman"/>
          <w:b/>
          <w:bCs/>
          <w:sz w:val="24"/>
          <w:szCs w:val="24"/>
        </w:rPr>
      </w:pPr>
      <w:r w:rsidRPr="00DE1E40">
        <w:rPr>
          <w:rFonts w:ascii="Times New Roman" w:hAnsi="Times New Roman"/>
          <w:b/>
          <w:bCs/>
          <w:sz w:val="24"/>
          <w:szCs w:val="24"/>
        </w:rPr>
        <w:t>Changes in Activ</w:t>
      </w:r>
      <w:r w:rsidR="004C33A0" w:rsidRPr="00DE1E40">
        <w:rPr>
          <w:rFonts w:ascii="Times New Roman" w:hAnsi="Times New Roman"/>
          <w:b/>
          <w:bCs/>
          <w:sz w:val="24"/>
          <w:szCs w:val="24"/>
        </w:rPr>
        <w:t>ities as Compared t</w:t>
      </w:r>
      <w:r w:rsidRPr="00DE1E40">
        <w:rPr>
          <w:rFonts w:ascii="Times New Roman" w:hAnsi="Times New Roman"/>
          <w:b/>
          <w:bCs/>
          <w:sz w:val="24"/>
          <w:szCs w:val="24"/>
        </w:rPr>
        <w:t xml:space="preserve">o Prior </w:t>
      </w:r>
      <w:r w:rsidR="004C33A0" w:rsidRPr="00DE1E40">
        <w:rPr>
          <w:rFonts w:ascii="Times New Roman" w:hAnsi="Times New Roman"/>
          <w:b/>
          <w:bCs/>
          <w:sz w:val="24"/>
          <w:szCs w:val="24"/>
        </w:rPr>
        <w:t>t</w:t>
      </w:r>
      <w:r w:rsidRPr="00DE1E40">
        <w:rPr>
          <w:rFonts w:ascii="Times New Roman" w:hAnsi="Times New Roman"/>
          <w:b/>
          <w:bCs/>
          <w:sz w:val="24"/>
          <w:szCs w:val="24"/>
        </w:rPr>
        <w:t>o</w:t>
      </w:r>
      <w:r w:rsidR="004C33A0" w:rsidRPr="00DE1E40">
        <w:rPr>
          <w:rFonts w:ascii="Times New Roman" w:hAnsi="Times New Roman"/>
          <w:b/>
          <w:bCs/>
          <w:sz w:val="24"/>
          <w:szCs w:val="24"/>
        </w:rPr>
        <w:t xml:space="preserve"> the</w:t>
      </w:r>
      <w:r w:rsidR="00DE1E40">
        <w:rPr>
          <w:rFonts w:ascii="Times New Roman" w:hAnsi="Times New Roman"/>
          <w:b/>
          <w:bCs/>
          <w:sz w:val="24"/>
          <w:szCs w:val="24"/>
        </w:rPr>
        <w:t xml:space="preserve"> {{ capitalize(</w:t>
      </w:r>
      <w:proofErr w:type="spellStart"/>
      <w:r w:rsidR="00DE1E40">
        <w:rPr>
          <w:rFonts w:ascii="Times New Roman" w:hAnsi="Times New Roman"/>
          <w:b/>
          <w:bCs/>
          <w:sz w:val="24"/>
          <w:szCs w:val="24"/>
        </w:rPr>
        <w:t>case.incident</w:t>
      </w:r>
      <w:proofErr w:type="spellEnd"/>
      <w:r w:rsidR="00DE1E40">
        <w:rPr>
          <w:rFonts w:ascii="Times New Roman" w:hAnsi="Times New Roman"/>
          <w:b/>
          <w:bCs/>
          <w:sz w:val="24"/>
          <w:szCs w:val="24"/>
        </w:rPr>
        <w:t xml:space="preserve">) }} </w:t>
      </w:r>
      <w:r w:rsidRPr="00DE1E40">
        <w:rPr>
          <w:rFonts w:ascii="Times New Roman" w:hAnsi="Times New Roman"/>
          <w:b/>
          <w:bCs/>
          <w:sz w:val="24"/>
          <w:szCs w:val="24"/>
        </w:rPr>
        <w:t xml:space="preserve">(please list the activities): </w:t>
      </w:r>
    </w:p>
    <w:p w14:paraId="5326847C" w14:textId="47EB34A9" w:rsidR="00820733" w:rsidRDefault="00DE1E40" w:rsidP="001B2188">
      <w:pPr>
        <w:pStyle w:val="ListParagraph"/>
        <w:numPr>
          <w:ilvl w:val="0"/>
          <w:numId w:val="1"/>
        </w:numPr>
        <w:tabs>
          <w:tab w:val="left" w:leader="underscore" w:pos="9360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DE1E40">
        <w:rPr>
          <w:rFonts w:ascii="Times New Roman" w:hAnsi="Times New Roman"/>
          <w:sz w:val="24"/>
          <w:szCs w:val="24"/>
        </w:rPr>
        <w:t>{%</w:t>
      </w:r>
      <w:r>
        <w:rPr>
          <w:rFonts w:ascii="Times New Roman" w:hAnsi="Times New Roman"/>
          <w:sz w:val="24"/>
          <w:szCs w:val="24"/>
        </w:rPr>
        <w:t>p</w:t>
      </w:r>
      <w:r w:rsidRPr="00DE1E40">
        <w:rPr>
          <w:rFonts w:ascii="Times New Roman" w:hAnsi="Times New Roman"/>
          <w:sz w:val="24"/>
          <w:szCs w:val="24"/>
        </w:rPr>
        <w:t xml:space="preserve"> for activity in </w:t>
      </w:r>
      <w:proofErr w:type="spellStart"/>
      <w:r w:rsidR="003F7C20">
        <w:rPr>
          <w:rFonts w:ascii="Times New Roman" w:hAnsi="Times New Roman"/>
          <w:sz w:val="24"/>
          <w:szCs w:val="24"/>
        </w:rPr>
        <w:t>lay_witnesses</w:t>
      </w:r>
      <w:proofErr w:type="spellEnd"/>
      <w:r w:rsidR="003F7C20">
        <w:rPr>
          <w:rFonts w:ascii="Times New Roman" w:hAnsi="Times New Roman"/>
          <w:sz w:val="24"/>
          <w:szCs w:val="24"/>
        </w:rPr>
        <w:t>[</w:t>
      </w:r>
      <w:proofErr w:type="spellStart"/>
      <w:r w:rsidR="003F7C20">
        <w:rPr>
          <w:rFonts w:ascii="Times New Roman" w:hAnsi="Times New Roman"/>
          <w:sz w:val="24"/>
          <w:szCs w:val="24"/>
        </w:rPr>
        <w:t>i</w:t>
      </w:r>
      <w:proofErr w:type="spellEnd"/>
      <w:r w:rsidR="003F7C20">
        <w:rPr>
          <w:rFonts w:ascii="Times New Roman" w:hAnsi="Times New Roman"/>
          <w:sz w:val="24"/>
          <w:szCs w:val="24"/>
        </w:rPr>
        <w:t>]</w:t>
      </w:r>
      <w:r w:rsidRPr="00DE1E40">
        <w:rPr>
          <w:rFonts w:ascii="Times New Roman" w:hAnsi="Times New Roman"/>
          <w:sz w:val="24"/>
          <w:szCs w:val="24"/>
        </w:rPr>
        <w:t>.</w:t>
      </w:r>
      <w:proofErr w:type="spellStart"/>
      <w:r w:rsidRPr="00DE1E40">
        <w:rPr>
          <w:rFonts w:ascii="Times New Roman" w:hAnsi="Times New Roman"/>
          <w:sz w:val="24"/>
          <w:szCs w:val="24"/>
        </w:rPr>
        <w:t>activity_changes</w:t>
      </w:r>
      <w:proofErr w:type="spellEnd"/>
      <w:r w:rsidRPr="00DE1E4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%</w:t>
      </w:r>
      <w:r w:rsidRPr="00DE1E40">
        <w:rPr>
          <w:rFonts w:ascii="Times New Roman" w:hAnsi="Times New Roman"/>
          <w:sz w:val="24"/>
          <w:szCs w:val="24"/>
        </w:rPr>
        <w:t>}</w:t>
      </w:r>
    </w:p>
    <w:p w14:paraId="19FD7F55" w14:textId="7594DC76" w:rsidR="00DE1E40" w:rsidRDefault="00DE1E40" w:rsidP="001B2188">
      <w:pPr>
        <w:pStyle w:val="ListParagraph"/>
        <w:numPr>
          <w:ilvl w:val="0"/>
          <w:numId w:val="1"/>
        </w:numPr>
        <w:tabs>
          <w:tab w:val="left" w:leader="underscore" w:pos="9360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{{ fix_punctuation(activity) }}</w:t>
      </w:r>
    </w:p>
    <w:p w14:paraId="32921B21" w14:textId="15C14A06" w:rsidR="00DE1E40" w:rsidRPr="00DE1E40" w:rsidRDefault="00DE1E40" w:rsidP="001B2188">
      <w:pPr>
        <w:pStyle w:val="ListParagraph"/>
        <w:numPr>
          <w:ilvl w:val="0"/>
          <w:numId w:val="1"/>
        </w:numPr>
        <w:tabs>
          <w:tab w:val="left" w:leader="underscore" w:pos="9360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{%p endfor %} </w:t>
      </w:r>
    </w:p>
    <w:p w14:paraId="19444373" w14:textId="7DF6868D" w:rsidR="00724D5B" w:rsidRPr="00DE1E40" w:rsidRDefault="004C33A0" w:rsidP="00DE1E40">
      <w:pPr>
        <w:tabs>
          <w:tab w:val="left" w:leader="underscore" w:pos="9360"/>
        </w:tabs>
        <w:rPr>
          <w:rFonts w:ascii="Times New Roman" w:hAnsi="Times New Roman"/>
          <w:b/>
          <w:bCs/>
          <w:sz w:val="24"/>
          <w:szCs w:val="24"/>
        </w:rPr>
      </w:pPr>
      <w:r w:rsidRPr="00DE1E40">
        <w:rPr>
          <w:rFonts w:ascii="Times New Roman" w:hAnsi="Times New Roman"/>
          <w:b/>
          <w:bCs/>
          <w:sz w:val="24"/>
          <w:szCs w:val="24"/>
        </w:rPr>
        <w:t xml:space="preserve">Changes in Personality </w:t>
      </w:r>
      <w:r w:rsidR="007C475D" w:rsidRPr="00DE1E40">
        <w:rPr>
          <w:rFonts w:ascii="Times New Roman" w:hAnsi="Times New Roman"/>
          <w:b/>
          <w:bCs/>
          <w:sz w:val="24"/>
          <w:szCs w:val="24"/>
        </w:rPr>
        <w:t>a</w:t>
      </w:r>
      <w:r w:rsidRPr="00DE1E40">
        <w:rPr>
          <w:rFonts w:ascii="Times New Roman" w:hAnsi="Times New Roman"/>
          <w:b/>
          <w:bCs/>
          <w:sz w:val="24"/>
          <w:szCs w:val="24"/>
        </w:rPr>
        <w:t>s Compared t</w:t>
      </w:r>
      <w:r w:rsidR="00D81A64" w:rsidRPr="00DE1E40">
        <w:rPr>
          <w:rFonts w:ascii="Times New Roman" w:hAnsi="Times New Roman"/>
          <w:b/>
          <w:bCs/>
          <w:sz w:val="24"/>
          <w:szCs w:val="24"/>
        </w:rPr>
        <w:t xml:space="preserve">o Prior </w:t>
      </w:r>
      <w:r w:rsidRPr="00DE1E40">
        <w:rPr>
          <w:rFonts w:ascii="Times New Roman" w:hAnsi="Times New Roman"/>
          <w:b/>
          <w:bCs/>
          <w:sz w:val="24"/>
          <w:szCs w:val="24"/>
        </w:rPr>
        <w:t>t</w:t>
      </w:r>
      <w:r w:rsidR="00D81A64" w:rsidRPr="00DE1E40">
        <w:rPr>
          <w:rFonts w:ascii="Times New Roman" w:hAnsi="Times New Roman"/>
          <w:b/>
          <w:bCs/>
          <w:sz w:val="24"/>
          <w:szCs w:val="24"/>
        </w:rPr>
        <w:t>o</w:t>
      </w:r>
      <w:r w:rsidRPr="00DE1E40">
        <w:rPr>
          <w:rFonts w:ascii="Times New Roman" w:hAnsi="Times New Roman"/>
          <w:b/>
          <w:bCs/>
          <w:sz w:val="24"/>
          <w:szCs w:val="24"/>
        </w:rPr>
        <w:t xml:space="preserve"> the</w:t>
      </w:r>
      <w:r w:rsidR="00DE1E40">
        <w:rPr>
          <w:rFonts w:ascii="Times New Roman" w:hAnsi="Times New Roman"/>
          <w:b/>
          <w:bCs/>
          <w:sz w:val="24"/>
          <w:szCs w:val="24"/>
        </w:rPr>
        <w:t xml:space="preserve"> {{ capitalize(</w:t>
      </w:r>
      <w:proofErr w:type="spellStart"/>
      <w:r w:rsidR="00DE1E40">
        <w:rPr>
          <w:rFonts w:ascii="Times New Roman" w:hAnsi="Times New Roman"/>
          <w:b/>
          <w:bCs/>
          <w:sz w:val="24"/>
          <w:szCs w:val="24"/>
        </w:rPr>
        <w:t>case.incident</w:t>
      </w:r>
      <w:proofErr w:type="spellEnd"/>
      <w:r w:rsidR="00DE1E40">
        <w:rPr>
          <w:rFonts w:ascii="Times New Roman" w:hAnsi="Times New Roman"/>
          <w:b/>
          <w:bCs/>
          <w:sz w:val="24"/>
          <w:szCs w:val="24"/>
        </w:rPr>
        <w:t>) }}</w:t>
      </w:r>
      <w:r w:rsidR="00D81A64" w:rsidRPr="00DE1E40">
        <w:rPr>
          <w:rFonts w:ascii="Times New Roman" w:hAnsi="Times New Roman"/>
          <w:b/>
          <w:bCs/>
          <w:sz w:val="24"/>
          <w:szCs w:val="24"/>
        </w:rPr>
        <w:t>:</w:t>
      </w:r>
      <w:r w:rsidR="00724D5B" w:rsidRPr="00DE1E40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6ADC633F" w14:textId="0D6408F2" w:rsidR="00724D5B" w:rsidRPr="001B2188" w:rsidRDefault="00DE1E40" w:rsidP="001B2188">
      <w:pPr>
        <w:pStyle w:val="ListParagraph"/>
        <w:numPr>
          <w:ilvl w:val="0"/>
          <w:numId w:val="1"/>
        </w:numPr>
        <w:tabs>
          <w:tab w:val="left" w:leader="underscore" w:pos="9360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3F7C20">
        <w:rPr>
          <w:rFonts w:ascii="Times New Roman" w:hAnsi="Times New Roman"/>
          <w:sz w:val="24"/>
          <w:szCs w:val="24"/>
        </w:rPr>
        <w:t>lay_witnesses</w:t>
      </w:r>
      <w:proofErr w:type="spellEnd"/>
      <w:r w:rsidR="003F7C20">
        <w:rPr>
          <w:rFonts w:ascii="Times New Roman" w:hAnsi="Times New Roman"/>
          <w:sz w:val="24"/>
          <w:szCs w:val="24"/>
        </w:rPr>
        <w:t>[</w:t>
      </w:r>
      <w:proofErr w:type="spellStart"/>
      <w:r w:rsidR="003F7C20">
        <w:rPr>
          <w:rFonts w:ascii="Times New Roman" w:hAnsi="Times New Roman"/>
          <w:sz w:val="24"/>
          <w:szCs w:val="24"/>
        </w:rPr>
        <w:t>i</w:t>
      </w:r>
      <w:proofErr w:type="spellEnd"/>
      <w:r w:rsidR="003F7C20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</w:rPr>
        <w:t>personality_changes</w:t>
      </w:r>
      <w:proofErr w:type="spellEnd"/>
      <w:r>
        <w:rPr>
          <w:rFonts w:ascii="Times New Roman" w:hAnsi="Times New Roman"/>
          <w:sz w:val="24"/>
          <w:szCs w:val="24"/>
        </w:rPr>
        <w:t xml:space="preserve"> }}</w:t>
      </w:r>
    </w:p>
    <w:p w14:paraId="5091F5A5" w14:textId="74BFC47C" w:rsidR="00724D5B" w:rsidRPr="00DE1E40" w:rsidRDefault="00D81A64" w:rsidP="00DE1E40">
      <w:pPr>
        <w:tabs>
          <w:tab w:val="left" w:leader="underscore" w:pos="9360"/>
        </w:tabs>
        <w:rPr>
          <w:rFonts w:ascii="Times New Roman" w:hAnsi="Times New Roman"/>
          <w:b/>
          <w:bCs/>
          <w:sz w:val="24"/>
          <w:szCs w:val="24"/>
        </w:rPr>
      </w:pPr>
      <w:r w:rsidRPr="00DE1E40">
        <w:rPr>
          <w:rFonts w:ascii="Times New Roman" w:hAnsi="Times New Roman"/>
          <w:b/>
          <w:bCs/>
          <w:sz w:val="24"/>
          <w:szCs w:val="24"/>
        </w:rPr>
        <w:lastRenderedPageBreak/>
        <w:t>Other Comments:</w:t>
      </w:r>
      <w:r w:rsidR="00724D5B" w:rsidRPr="00DE1E40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7BE1CFC4" w14:textId="14ABC065" w:rsidR="00DE1E40" w:rsidRDefault="00DE1E40" w:rsidP="00DE1E40">
      <w:pPr>
        <w:pStyle w:val="ListParagraph"/>
        <w:numPr>
          <w:ilvl w:val="0"/>
          <w:numId w:val="1"/>
        </w:numPr>
        <w:tabs>
          <w:tab w:val="left" w:leader="underscore" w:pos="9360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3F7C20">
        <w:rPr>
          <w:rFonts w:ascii="Times New Roman" w:hAnsi="Times New Roman"/>
          <w:sz w:val="24"/>
          <w:szCs w:val="24"/>
        </w:rPr>
        <w:t>lay_witnesses</w:t>
      </w:r>
      <w:proofErr w:type="spellEnd"/>
      <w:r w:rsidR="003F7C20">
        <w:rPr>
          <w:rFonts w:ascii="Times New Roman" w:hAnsi="Times New Roman"/>
          <w:sz w:val="24"/>
          <w:szCs w:val="24"/>
        </w:rPr>
        <w:t>[</w:t>
      </w:r>
      <w:proofErr w:type="spellStart"/>
      <w:r w:rsidR="003F7C20">
        <w:rPr>
          <w:rFonts w:ascii="Times New Roman" w:hAnsi="Times New Roman"/>
          <w:sz w:val="24"/>
          <w:szCs w:val="24"/>
        </w:rPr>
        <w:t>i</w:t>
      </w:r>
      <w:proofErr w:type="spellEnd"/>
      <w:r w:rsidR="003F7C20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</w:rPr>
        <w:t>other_comments</w:t>
      </w:r>
      <w:proofErr w:type="spellEnd"/>
      <w:r>
        <w:rPr>
          <w:rFonts w:ascii="Times New Roman" w:hAnsi="Times New Roman"/>
          <w:sz w:val="24"/>
          <w:szCs w:val="24"/>
        </w:rPr>
        <w:t xml:space="preserve"> }}</w:t>
      </w:r>
    </w:p>
    <w:p w14:paraId="30EC51F0" w14:textId="77777777" w:rsidR="003C320E" w:rsidRPr="003C320E" w:rsidRDefault="003C320E" w:rsidP="003C320E">
      <w:pPr>
        <w:tabs>
          <w:tab w:val="left" w:leader="underscore" w:pos="9360"/>
        </w:tabs>
        <w:spacing w:line="480" w:lineRule="auto"/>
        <w:rPr>
          <w:rFonts w:ascii="Times New Roman" w:hAnsi="Times New Roman"/>
          <w:sz w:val="24"/>
          <w:szCs w:val="24"/>
        </w:rPr>
      </w:pPr>
    </w:p>
    <w:sectPr w:rsidR="003C320E" w:rsidRPr="003C320E" w:rsidSect="00F9626C">
      <w:headerReference w:type="default" r:id="rId8"/>
      <w:footerReference w:type="default" r:id="rId9"/>
      <w:pgSz w:w="12240" w:h="15840"/>
      <w:pgMar w:top="1260" w:right="1440" w:bottom="5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D224F" w14:textId="77777777" w:rsidR="009D1966" w:rsidRDefault="009D1966">
      <w:r>
        <w:separator/>
      </w:r>
    </w:p>
  </w:endnote>
  <w:endnote w:type="continuationSeparator" w:id="0">
    <w:p w14:paraId="0B804630" w14:textId="77777777" w:rsidR="009D1966" w:rsidRDefault="009D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8DDA2" w14:textId="77777777" w:rsidR="002C4E75" w:rsidRDefault="002C4E75" w:rsidP="00525AC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00C4E" w14:textId="77777777" w:rsidR="009D1966" w:rsidRDefault="009D1966">
      <w:r>
        <w:separator/>
      </w:r>
    </w:p>
  </w:footnote>
  <w:footnote w:type="continuationSeparator" w:id="0">
    <w:p w14:paraId="040359F9" w14:textId="77777777" w:rsidR="009D1966" w:rsidRDefault="009D1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6AA30" w14:textId="2366722E" w:rsidR="00EE61F2" w:rsidRDefault="00E516A0" w:rsidP="00EE61F2">
    <w:pPr>
      <w:pStyle w:val="Header"/>
      <w:jc w:val="center"/>
    </w:pPr>
    <w:r>
      <w:rPr>
        <w:noProof/>
      </w:rPr>
      <w:drawing>
        <wp:inline distT="0" distB="0" distL="0" distR="0" wp14:anchorId="6E801971" wp14:editId="2D8D5E46">
          <wp:extent cx="5943600" cy="12668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266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CBCDF4" w14:textId="77777777" w:rsidR="002C4E75" w:rsidRDefault="002C4E75" w:rsidP="00E14EA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F6062"/>
    <w:multiLevelType w:val="hybridMultilevel"/>
    <w:tmpl w:val="41D85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0F"/>
    <w:rsid w:val="000007A9"/>
    <w:rsid w:val="00002801"/>
    <w:rsid w:val="000102C1"/>
    <w:rsid w:val="00010434"/>
    <w:rsid w:val="00012AE7"/>
    <w:rsid w:val="0001409E"/>
    <w:rsid w:val="0001511C"/>
    <w:rsid w:val="00015F89"/>
    <w:rsid w:val="00021549"/>
    <w:rsid w:val="00022376"/>
    <w:rsid w:val="00022614"/>
    <w:rsid w:val="0002553E"/>
    <w:rsid w:val="00025BB8"/>
    <w:rsid w:val="0002737C"/>
    <w:rsid w:val="00030528"/>
    <w:rsid w:val="000308F5"/>
    <w:rsid w:val="00030CA7"/>
    <w:rsid w:val="000332F1"/>
    <w:rsid w:val="0003338C"/>
    <w:rsid w:val="00035219"/>
    <w:rsid w:val="000363A1"/>
    <w:rsid w:val="00040AAE"/>
    <w:rsid w:val="00041032"/>
    <w:rsid w:val="00041262"/>
    <w:rsid w:val="0005045C"/>
    <w:rsid w:val="00050CE6"/>
    <w:rsid w:val="00050F1E"/>
    <w:rsid w:val="000538F8"/>
    <w:rsid w:val="00054E8C"/>
    <w:rsid w:val="00055AD8"/>
    <w:rsid w:val="00061A53"/>
    <w:rsid w:val="00063119"/>
    <w:rsid w:val="00072A98"/>
    <w:rsid w:val="000732A9"/>
    <w:rsid w:val="00074B18"/>
    <w:rsid w:val="0007717F"/>
    <w:rsid w:val="000800F4"/>
    <w:rsid w:val="00080291"/>
    <w:rsid w:val="00080C2F"/>
    <w:rsid w:val="00080F5D"/>
    <w:rsid w:val="0008252C"/>
    <w:rsid w:val="00083386"/>
    <w:rsid w:val="00091B46"/>
    <w:rsid w:val="000949AD"/>
    <w:rsid w:val="00096850"/>
    <w:rsid w:val="00097E02"/>
    <w:rsid w:val="000A003E"/>
    <w:rsid w:val="000A04F2"/>
    <w:rsid w:val="000A3D22"/>
    <w:rsid w:val="000A40E9"/>
    <w:rsid w:val="000A6181"/>
    <w:rsid w:val="000B20D7"/>
    <w:rsid w:val="000B4D31"/>
    <w:rsid w:val="000C3216"/>
    <w:rsid w:val="000D0A02"/>
    <w:rsid w:val="000D2645"/>
    <w:rsid w:val="000D2903"/>
    <w:rsid w:val="000D4ED8"/>
    <w:rsid w:val="000D5289"/>
    <w:rsid w:val="000D61A7"/>
    <w:rsid w:val="000F231E"/>
    <w:rsid w:val="000F2C33"/>
    <w:rsid w:val="000F60C1"/>
    <w:rsid w:val="000F61E6"/>
    <w:rsid w:val="00100822"/>
    <w:rsid w:val="00101ADD"/>
    <w:rsid w:val="001024ED"/>
    <w:rsid w:val="00103D44"/>
    <w:rsid w:val="00110B57"/>
    <w:rsid w:val="00110CA3"/>
    <w:rsid w:val="001121BB"/>
    <w:rsid w:val="001135C0"/>
    <w:rsid w:val="00115496"/>
    <w:rsid w:val="00116E5C"/>
    <w:rsid w:val="001216D5"/>
    <w:rsid w:val="001242F7"/>
    <w:rsid w:val="00125903"/>
    <w:rsid w:val="00131687"/>
    <w:rsid w:val="00131772"/>
    <w:rsid w:val="00137793"/>
    <w:rsid w:val="00137EF8"/>
    <w:rsid w:val="00143974"/>
    <w:rsid w:val="00143A59"/>
    <w:rsid w:val="00151105"/>
    <w:rsid w:val="00152DAB"/>
    <w:rsid w:val="00152DED"/>
    <w:rsid w:val="001552C4"/>
    <w:rsid w:val="00157A54"/>
    <w:rsid w:val="001722AE"/>
    <w:rsid w:val="001727FD"/>
    <w:rsid w:val="00172A20"/>
    <w:rsid w:val="00173FFF"/>
    <w:rsid w:val="00181149"/>
    <w:rsid w:val="00193292"/>
    <w:rsid w:val="001A03C1"/>
    <w:rsid w:val="001A5986"/>
    <w:rsid w:val="001B2188"/>
    <w:rsid w:val="001B2977"/>
    <w:rsid w:val="001B5C65"/>
    <w:rsid w:val="001C1E98"/>
    <w:rsid w:val="001C3281"/>
    <w:rsid w:val="001C6D16"/>
    <w:rsid w:val="001C7605"/>
    <w:rsid w:val="001D17A5"/>
    <w:rsid w:val="001E19F6"/>
    <w:rsid w:val="001E1F4B"/>
    <w:rsid w:val="001E3CB7"/>
    <w:rsid w:val="001F0BF0"/>
    <w:rsid w:val="001F1F7A"/>
    <w:rsid w:val="001F76A1"/>
    <w:rsid w:val="002067B5"/>
    <w:rsid w:val="002072B0"/>
    <w:rsid w:val="00210B04"/>
    <w:rsid w:val="00213709"/>
    <w:rsid w:val="00215166"/>
    <w:rsid w:val="0022034A"/>
    <w:rsid w:val="00220BA5"/>
    <w:rsid w:val="002312F4"/>
    <w:rsid w:val="002340C9"/>
    <w:rsid w:val="0023447B"/>
    <w:rsid w:val="00234EDF"/>
    <w:rsid w:val="00242B13"/>
    <w:rsid w:val="00245F6B"/>
    <w:rsid w:val="0024699A"/>
    <w:rsid w:val="00251E7E"/>
    <w:rsid w:val="002565C6"/>
    <w:rsid w:val="00256B9C"/>
    <w:rsid w:val="0026124D"/>
    <w:rsid w:val="0026266E"/>
    <w:rsid w:val="00262B4C"/>
    <w:rsid w:val="0026555F"/>
    <w:rsid w:val="0027215E"/>
    <w:rsid w:val="0027324A"/>
    <w:rsid w:val="00275A65"/>
    <w:rsid w:val="00280910"/>
    <w:rsid w:val="00280DD5"/>
    <w:rsid w:val="00283D7A"/>
    <w:rsid w:val="00296A02"/>
    <w:rsid w:val="0029771F"/>
    <w:rsid w:val="002A2390"/>
    <w:rsid w:val="002A3003"/>
    <w:rsid w:val="002B1420"/>
    <w:rsid w:val="002B3C43"/>
    <w:rsid w:val="002B3DC1"/>
    <w:rsid w:val="002B4CF7"/>
    <w:rsid w:val="002C058E"/>
    <w:rsid w:val="002C12F8"/>
    <w:rsid w:val="002C4E75"/>
    <w:rsid w:val="002D1D04"/>
    <w:rsid w:val="002D4408"/>
    <w:rsid w:val="002D45B3"/>
    <w:rsid w:val="002D60BF"/>
    <w:rsid w:val="002D645B"/>
    <w:rsid w:val="002E23F2"/>
    <w:rsid w:val="002F0038"/>
    <w:rsid w:val="002F09B7"/>
    <w:rsid w:val="002F1F73"/>
    <w:rsid w:val="002F5541"/>
    <w:rsid w:val="002F5DF5"/>
    <w:rsid w:val="002F7485"/>
    <w:rsid w:val="003125AF"/>
    <w:rsid w:val="00321ED2"/>
    <w:rsid w:val="00325173"/>
    <w:rsid w:val="00331120"/>
    <w:rsid w:val="003350B4"/>
    <w:rsid w:val="00341158"/>
    <w:rsid w:val="00341955"/>
    <w:rsid w:val="00352178"/>
    <w:rsid w:val="003548EF"/>
    <w:rsid w:val="00354E38"/>
    <w:rsid w:val="00356F78"/>
    <w:rsid w:val="00364AAD"/>
    <w:rsid w:val="003669CA"/>
    <w:rsid w:val="0037012D"/>
    <w:rsid w:val="00371BC8"/>
    <w:rsid w:val="00373829"/>
    <w:rsid w:val="003801B8"/>
    <w:rsid w:val="0038270E"/>
    <w:rsid w:val="003828DE"/>
    <w:rsid w:val="00394BD4"/>
    <w:rsid w:val="00396958"/>
    <w:rsid w:val="00397D39"/>
    <w:rsid w:val="003A4706"/>
    <w:rsid w:val="003B029B"/>
    <w:rsid w:val="003B0A8F"/>
    <w:rsid w:val="003B1BD4"/>
    <w:rsid w:val="003B265D"/>
    <w:rsid w:val="003B37D5"/>
    <w:rsid w:val="003B7F43"/>
    <w:rsid w:val="003C05EE"/>
    <w:rsid w:val="003C320E"/>
    <w:rsid w:val="003C3DC4"/>
    <w:rsid w:val="003C450F"/>
    <w:rsid w:val="003C5FD8"/>
    <w:rsid w:val="003D44A1"/>
    <w:rsid w:val="003D6223"/>
    <w:rsid w:val="003E0A7E"/>
    <w:rsid w:val="003E482B"/>
    <w:rsid w:val="003E4D3D"/>
    <w:rsid w:val="003E7CFE"/>
    <w:rsid w:val="003F1DDB"/>
    <w:rsid w:val="003F4E8E"/>
    <w:rsid w:val="003F574D"/>
    <w:rsid w:val="003F7872"/>
    <w:rsid w:val="003F7C20"/>
    <w:rsid w:val="004001F5"/>
    <w:rsid w:val="00402D66"/>
    <w:rsid w:val="00404A06"/>
    <w:rsid w:val="004124BB"/>
    <w:rsid w:val="00421147"/>
    <w:rsid w:val="00422239"/>
    <w:rsid w:val="004245D2"/>
    <w:rsid w:val="00425CB9"/>
    <w:rsid w:val="0043478D"/>
    <w:rsid w:val="00434B6B"/>
    <w:rsid w:val="0043575F"/>
    <w:rsid w:val="00436925"/>
    <w:rsid w:val="00440ADA"/>
    <w:rsid w:val="004431D6"/>
    <w:rsid w:val="0044375A"/>
    <w:rsid w:val="004437BC"/>
    <w:rsid w:val="00447FBE"/>
    <w:rsid w:val="00452920"/>
    <w:rsid w:val="00453AB7"/>
    <w:rsid w:val="004568F3"/>
    <w:rsid w:val="00456BE0"/>
    <w:rsid w:val="004605A6"/>
    <w:rsid w:val="004634BD"/>
    <w:rsid w:val="004679AF"/>
    <w:rsid w:val="00474D88"/>
    <w:rsid w:val="00477DA3"/>
    <w:rsid w:val="00480B02"/>
    <w:rsid w:val="004837A2"/>
    <w:rsid w:val="00485479"/>
    <w:rsid w:val="00486C6F"/>
    <w:rsid w:val="004900FA"/>
    <w:rsid w:val="00497CB0"/>
    <w:rsid w:val="004A469B"/>
    <w:rsid w:val="004A6A24"/>
    <w:rsid w:val="004B360F"/>
    <w:rsid w:val="004B3A27"/>
    <w:rsid w:val="004B4BA2"/>
    <w:rsid w:val="004C33A0"/>
    <w:rsid w:val="004C6F5A"/>
    <w:rsid w:val="004D0487"/>
    <w:rsid w:val="004D0A39"/>
    <w:rsid w:val="004D4610"/>
    <w:rsid w:val="004D49FA"/>
    <w:rsid w:val="004D4E7F"/>
    <w:rsid w:val="004D6D32"/>
    <w:rsid w:val="004E20CF"/>
    <w:rsid w:val="004E3934"/>
    <w:rsid w:val="004E4183"/>
    <w:rsid w:val="004E7536"/>
    <w:rsid w:val="004F3F9F"/>
    <w:rsid w:val="004F4EE3"/>
    <w:rsid w:val="004F799C"/>
    <w:rsid w:val="00500873"/>
    <w:rsid w:val="0050339E"/>
    <w:rsid w:val="005052DB"/>
    <w:rsid w:val="005075E6"/>
    <w:rsid w:val="0051304C"/>
    <w:rsid w:val="0051481E"/>
    <w:rsid w:val="005177E7"/>
    <w:rsid w:val="00525ACD"/>
    <w:rsid w:val="0052758C"/>
    <w:rsid w:val="00531971"/>
    <w:rsid w:val="00533A4A"/>
    <w:rsid w:val="00535288"/>
    <w:rsid w:val="00536437"/>
    <w:rsid w:val="00544868"/>
    <w:rsid w:val="005500DF"/>
    <w:rsid w:val="00556B63"/>
    <w:rsid w:val="00560A1E"/>
    <w:rsid w:val="00561343"/>
    <w:rsid w:val="00561852"/>
    <w:rsid w:val="00563FF0"/>
    <w:rsid w:val="00564BAC"/>
    <w:rsid w:val="00564CC9"/>
    <w:rsid w:val="00564D24"/>
    <w:rsid w:val="00565522"/>
    <w:rsid w:val="00565C88"/>
    <w:rsid w:val="00565DDE"/>
    <w:rsid w:val="005718F6"/>
    <w:rsid w:val="00572723"/>
    <w:rsid w:val="005757D8"/>
    <w:rsid w:val="005840D2"/>
    <w:rsid w:val="0059276F"/>
    <w:rsid w:val="00597D66"/>
    <w:rsid w:val="005A28E1"/>
    <w:rsid w:val="005A2934"/>
    <w:rsid w:val="005A3EAC"/>
    <w:rsid w:val="005A42B4"/>
    <w:rsid w:val="005B083B"/>
    <w:rsid w:val="005B09C4"/>
    <w:rsid w:val="005B1D7E"/>
    <w:rsid w:val="005B2597"/>
    <w:rsid w:val="005B492F"/>
    <w:rsid w:val="005B554A"/>
    <w:rsid w:val="005B622B"/>
    <w:rsid w:val="005E137D"/>
    <w:rsid w:val="005E288B"/>
    <w:rsid w:val="005E3ADF"/>
    <w:rsid w:val="005E64F5"/>
    <w:rsid w:val="005E6578"/>
    <w:rsid w:val="005E77C2"/>
    <w:rsid w:val="005F4F59"/>
    <w:rsid w:val="005F5B7B"/>
    <w:rsid w:val="005F6E84"/>
    <w:rsid w:val="00603955"/>
    <w:rsid w:val="00604685"/>
    <w:rsid w:val="00607CBD"/>
    <w:rsid w:val="00610D33"/>
    <w:rsid w:val="00611445"/>
    <w:rsid w:val="0062246A"/>
    <w:rsid w:val="00632136"/>
    <w:rsid w:val="006327ED"/>
    <w:rsid w:val="00636BA6"/>
    <w:rsid w:val="0064181D"/>
    <w:rsid w:val="00642F73"/>
    <w:rsid w:val="00643C37"/>
    <w:rsid w:val="00650394"/>
    <w:rsid w:val="006506A4"/>
    <w:rsid w:val="00651E42"/>
    <w:rsid w:val="00657AFB"/>
    <w:rsid w:val="00662FC1"/>
    <w:rsid w:val="006658C4"/>
    <w:rsid w:val="00670504"/>
    <w:rsid w:val="0068257C"/>
    <w:rsid w:val="00683FAA"/>
    <w:rsid w:val="006848D8"/>
    <w:rsid w:val="00687733"/>
    <w:rsid w:val="0069724C"/>
    <w:rsid w:val="00697DD5"/>
    <w:rsid w:val="006A757C"/>
    <w:rsid w:val="006A7765"/>
    <w:rsid w:val="006A7F35"/>
    <w:rsid w:val="006B717B"/>
    <w:rsid w:val="006C0B02"/>
    <w:rsid w:val="006C4A70"/>
    <w:rsid w:val="006C6C57"/>
    <w:rsid w:val="006C73A6"/>
    <w:rsid w:val="006D0B86"/>
    <w:rsid w:val="006D2639"/>
    <w:rsid w:val="006D5589"/>
    <w:rsid w:val="006D583B"/>
    <w:rsid w:val="006D7C73"/>
    <w:rsid w:val="006E6D78"/>
    <w:rsid w:val="006E7772"/>
    <w:rsid w:val="006F2620"/>
    <w:rsid w:val="006F3DC7"/>
    <w:rsid w:val="006F3F77"/>
    <w:rsid w:val="00714BBE"/>
    <w:rsid w:val="0071658C"/>
    <w:rsid w:val="00716F91"/>
    <w:rsid w:val="007245DA"/>
    <w:rsid w:val="00724D5B"/>
    <w:rsid w:val="00725DF0"/>
    <w:rsid w:val="00725FCA"/>
    <w:rsid w:val="00737776"/>
    <w:rsid w:val="0074011A"/>
    <w:rsid w:val="00741259"/>
    <w:rsid w:val="007444AC"/>
    <w:rsid w:val="007447C2"/>
    <w:rsid w:val="00747D8D"/>
    <w:rsid w:val="007573D0"/>
    <w:rsid w:val="0076449E"/>
    <w:rsid w:val="00765FBB"/>
    <w:rsid w:val="00776C82"/>
    <w:rsid w:val="00793B28"/>
    <w:rsid w:val="007963E1"/>
    <w:rsid w:val="007A2F42"/>
    <w:rsid w:val="007A3F68"/>
    <w:rsid w:val="007B365C"/>
    <w:rsid w:val="007C1A08"/>
    <w:rsid w:val="007C2A82"/>
    <w:rsid w:val="007C3402"/>
    <w:rsid w:val="007C383B"/>
    <w:rsid w:val="007C475D"/>
    <w:rsid w:val="007C4D95"/>
    <w:rsid w:val="007C5090"/>
    <w:rsid w:val="007D28DD"/>
    <w:rsid w:val="007D4896"/>
    <w:rsid w:val="007D4F5E"/>
    <w:rsid w:val="007D581D"/>
    <w:rsid w:val="007D64A0"/>
    <w:rsid w:val="007E2804"/>
    <w:rsid w:val="007E3607"/>
    <w:rsid w:val="007E4A2C"/>
    <w:rsid w:val="007F15FA"/>
    <w:rsid w:val="007F77D5"/>
    <w:rsid w:val="008005B2"/>
    <w:rsid w:val="00803CE9"/>
    <w:rsid w:val="00805890"/>
    <w:rsid w:val="00806802"/>
    <w:rsid w:val="008108A8"/>
    <w:rsid w:val="00812315"/>
    <w:rsid w:val="00814907"/>
    <w:rsid w:val="00814BE1"/>
    <w:rsid w:val="00815149"/>
    <w:rsid w:val="00817B82"/>
    <w:rsid w:val="00820733"/>
    <w:rsid w:val="00820849"/>
    <w:rsid w:val="00821015"/>
    <w:rsid w:val="00822492"/>
    <w:rsid w:val="00822FF2"/>
    <w:rsid w:val="0082377D"/>
    <w:rsid w:val="008315D9"/>
    <w:rsid w:val="00833442"/>
    <w:rsid w:val="008351C4"/>
    <w:rsid w:val="00840084"/>
    <w:rsid w:val="00843D40"/>
    <w:rsid w:val="0084571D"/>
    <w:rsid w:val="0085163A"/>
    <w:rsid w:val="008567FE"/>
    <w:rsid w:val="00856D78"/>
    <w:rsid w:val="008604EB"/>
    <w:rsid w:val="00867F9F"/>
    <w:rsid w:val="008711CE"/>
    <w:rsid w:val="008717A4"/>
    <w:rsid w:val="00875975"/>
    <w:rsid w:val="00880861"/>
    <w:rsid w:val="00880FBF"/>
    <w:rsid w:val="00881440"/>
    <w:rsid w:val="00885F8A"/>
    <w:rsid w:val="00891F37"/>
    <w:rsid w:val="0089304E"/>
    <w:rsid w:val="00896328"/>
    <w:rsid w:val="008A19D3"/>
    <w:rsid w:val="008A6C6A"/>
    <w:rsid w:val="008B08DA"/>
    <w:rsid w:val="008B37B8"/>
    <w:rsid w:val="008B3891"/>
    <w:rsid w:val="008B3B27"/>
    <w:rsid w:val="008B605B"/>
    <w:rsid w:val="008B7DCB"/>
    <w:rsid w:val="008C0BB5"/>
    <w:rsid w:val="008C2043"/>
    <w:rsid w:val="008C7ACA"/>
    <w:rsid w:val="008D13D6"/>
    <w:rsid w:val="008D6650"/>
    <w:rsid w:val="008D6ABD"/>
    <w:rsid w:val="008D773D"/>
    <w:rsid w:val="008E2A27"/>
    <w:rsid w:val="008E2ADE"/>
    <w:rsid w:val="008E4509"/>
    <w:rsid w:val="008F126F"/>
    <w:rsid w:val="008F1BDD"/>
    <w:rsid w:val="008F200C"/>
    <w:rsid w:val="008F52A9"/>
    <w:rsid w:val="008F7B55"/>
    <w:rsid w:val="009041C9"/>
    <w:rsid w:val="00911778"/>
    <w:rsid w:val="0091196A"/>
    <w:rsid w:val="00913804"/>
    <w:rsid w:val="00917A51"/>
    <w:rsid w:val="00923DCE"/>
    <w:rsid w:val="00927CED"/>
    <w:rsid w:val="009316BF"/>
    <w:rsid w:val="00935458"/>
    <w:rsid w:val="009452F7"/>
    <w:rsid w:val="00946B19"/>
    <w:rsid w:val="00947FCD"/>
    <w:rsid w:val="009508AF"/>
    <w:rsid w:val="00951EA4"/>
    <w:rsid w:val="009523CB"/>
    <w:rsid w:val="009527D3"/>
    <w:rsid w:val="00957598"/>
    <w:rsid w:val="009577E2"/>
    <w:rsid w:val="00957B2F"/>
    <w:rsid w:val="0096200B"/>
    <w:rsid w:val="00963555"/>
    <w:rsid w:val="0096715F"/>
    <w:rsid w:val="00971537"/>
    <w:rsid w:val="00971D6E"/>
    <w:rsid w:val="00973734"/>
    <w:rsid w:val="009751B6"/>
    <w:rsid w:val="00983EA5"/>
    <w:rsid w:val="00984544"/>
    <w:rsid w:val="00993686"/>
    <w:rsid w:val="009A3181"/>
    <w:rsid w:val="009A3C00"/>
    <w:rsid w:val="009A59E2"/>
    <w:rsid w:val="009B065A"/>
    <w:rsid w:val="009B7333"/>
    <w:rsid w:val="009B7682"/>
    <w:rsid w:val="009C0B28"/>
    <w:rsid w:val="009C18BC"/>
    <w:rsid w:val="009C25C0"/>
    <w:rsid w:val="009C5381"/>
    <w:rsid w:val="009C6C56"/>
    <w:rsid w:val="009C7AC1"/>
    <w:rsid w:val="009D0893"/>
    <w:rsid w:val="009D1966"/>
    <w:rsid w:val="009D28A6"/>
    <w:rsid w:val="009D2C45"/>
    <w:rsid w:val="009E23D4"/>
    <w:rsid w:val="009E285D"/>
    <w:rsid w:val="009E36AC"/>
    <w:rsid w:val="009F28D5"/>
    <w:rsid w:val="009F7855"/>
    <w:rsid w:val="00A004CA"/>
    <w:rsid w:val="00A077F0"/>
    <w:rsid w:val="00A1196B"/>
    <w:rsid w:val="00A132D3"/>
    <w:rsid w:val="00A14A69"/>
    <w:rsid w:val="00A210F2"/>
    <w:rsid w:val="00A21A61"/>
    <w:rsid w:val="00A269A5"/>
    <w:rsid w:val="00A27DD6"/>
    <w:rsid w:val="00A329CF"/>
    <w:rsid w:val="00A344BF"/>
    <w:rsid w:val="00A353C3"/>
    <w:rsid w:val="00A364E1"/>
    <w:rsid w:val="00A37306"/>
    <w:rsid w:val="00A40FCD"/>
    <w:rsid w:val="00A61B4D"/>
    <w:rsid w:val="00A65195"/>
    <w:rsid w:val="00A71C18"/>
    <w:rsid w:val="00A72AC5"/>
    <w:rsid w:val="00A75F61"/>
    <w:rsid w:val="00A7748B"/>
    <w:rsid w:val="00A8183D"/>
    <w:rsid w:val="00A87CBA"/>
    <w:rsid w:val="00AA40FD"/>
    <w:rsid w:val="00AA473C"/>
    <w:rsid w:val="00AA771C"/>
    <w:rsid w:val="00AB3B08"/>
    <w:rsid w:val="00AB58FD"/>
    <w:rsid w:val="00AB5EE2"/>
    <w:rsid w:val="00AB77D2"/>
    <w:rsid w:val="00AC7744"/>
    <w:rsid w:val="00AD1DD0"/>
    <w:rsid w:val="00AD2C6F"/>
    <w:rsid w:val="00AD2CAD"/>
    <w:rsid w:val="00AE132F"/>
    <w:rsid w:val="00AE1FD9"/>
    <w:rsid w:val="00AE3053"/>
    <w:rsid w:val="00AE3D2B"/>
    <w:rsid w:val="00AF3DD4"/>
    <w:rsid w:val="00AF428D"/>
    <w:rsid w:val="00AF6B4B"/>
    <w:rsid w:val="00B02221"/>
    <w:rsid w:val="00B1063F"/>
    <w:rsid w:val="00B108C2"/>
    <w:rsid w:val="00B122FB"/>
    <w:rsid w:val="00B1404A"/>
    <w:rsid w:val="00B17282"/>
    <w:rsid w:val="00B178FD"/>
    <w:rsid w:val="00B23CD3"/>
    <w:rsid w:val="00B31921"/>
    <w:rsid w:val="00B325F5"/>
    <w:rsid w:val="00B33B58"/>
    <w:rsid w:val="00B430DC"/>
    <w:rsid w:val="00B43A45"/>
    <w:rsid w:val="00B4643C"/>
    <w:rsid w:val="00B55708"/>
    <w:rsid w:val="00B563B5"/>
    <w:rsid w:val="00B60C4D"/>
    <w:rsid w:val="00B62859"/>
    <w:rsid w:val="00B62EE5"/>
    <w:rsid w:val="00B6388B"/>
    <w:rsid w:val="00B666F0"/>
    <w:rsid w:val="00B66C11"/>
    <w:rsid w:val="00B70A11"/>
    <w:rsid w:val="00B73C3E"/>
    <w:rsid w:val="00B75FE6"/>
    <w:rsid w:val="00B77FDB"/>
    <w:rsid w:val="00B8418B"/>
    <w:rsid w:val="00B851DA"/>
    <w:rsid w:val="00B94B03"/>
    <w:rsid w:val="00BA2D0D"/>
    <w:rsid w:val="00BA4DA6"/>
    <w:rsid w:val="00BB2BAB"/>
    <w:rsid w:val="00BC69C7"/>
    <w:rsid w:val="00BD2493"/>
    <w:rsid w:val="00BD3209"/>
    <w:rsid w:val="00BD5324"/>
    <w:rsid w:val="00BD5FC5"/>
    <w:rsid w:val="00BE4D34"/>
    <w:rsid w:val="00BE4E1E"/>
    <w:rsid w:val="00BE64B7"/>
    <w:rsid w:val="00BF7819"/>
    <w:rsid w:val="00C07792"/>
    <w:rsid w:val="00C12A31"/>
    <w:rsid w:val="00C1527B"/>
    <w:rsid w:val="00C155DB"/>
    <w:rsid w:val="00C17CE8"/>
    <w:rsid w:val="00C20404"/>
    <w:rsid w:val="00C22D8D"/>
    <w:rsid w:val="00C24ADC"/>
    <w:rsid w:val="00C31EF5"/>
    <w:rsid w:val="00C32E6C"/>
    <w:rsid w:val="00C3629E"/>
    <w:rsid w:val="00C37CD0"/>
    <w:rsid w:val="00C42E26"/>
    <w:rsid w:val="00C43466"/>
    <w:rsid w:val="00C44C06"/>
    <w:rsid w:val="00C50C6E"/>
    <w:rsid w:val="00C5255F"/>
    <w:rsid w:val="00C52C8F"/>
    <w:rsid w:val="00C5698C"/>
    <w:rsid w:val="00C56CA9"/>
    <w:rsid w:val="00C61991"/>
    <w:rsid w:val="00C65FE8"/>
    <w:rsid w:val="00C70831"/>
    <w:rsid w:val="00C70D1E"/>
    <w:rsid w:val="00C70D6D"/>
    <w:rsid w:val="00C714E3"/>
    <w:rsid w:val="00C71D59"/>
    <w:rsid w:val="00C731D9"/>
    <w:rsid w:val="00C73503"/>
    <w:rsid w:val="00C73CE9"/>
    <w:rsid w:val="00C74F90"/>
    <w:rsid w:val="00C76754"/>
    <w:rsid w:val="00C84778"/>
    <w:rsid w:val="00C84970"/>
    <w:rsid w:val="00C861B5"/>
    <w:rsid w:val="00CA202C"/>
    <w:rsid w:val="00CA3066"/>
    <w:rsid w:val="00CA45C7"/>
    <w:rsid w:val="00CA7D1D"/>
    <w:rsid w:val="00CB4561"/>
    <w:rsid w:val="00CB6DF3"/>
    <w:rsid w:val="00CC077C"/>
    <w:rsid w:val="00CC0D49"/>
    <w:rsid w:val="00CC0F28"/>
    <w:rsid w:val="00CC15B4"/>
    <w:rsid w:val="00CC1DAD"/>
    <w:rsid w:val="00CC626E"/>
    <w:rsid w:val="00CC7B0E"/>
    <w:rsid w:val="00CD0B73"/>
    <w:rsid w:val="00CD0BB6"/>
    <w:rsid w:val="00CD428B"/>
    <w:rsid w:val="00CD62CE"/>
    <w:rsid w:val="00CD784E"/>
    <w:rsid w:val="00CE301A"/>
    <w:rsid w:val="00CE304B"/>
    <w:rsid w:val="00CE42EE"/>
    <w:rsid w:val="00CE6007"/>
    <w:rsid w:val="00CF0090"/>
    <w:rsid w:val="00CF2A8D"/>
    <w:rsid w:val="00D0185F"/>
    <w:rsid w:val="00D019EE"/>
    <w:rsid w:val="00D035CE"/>
    <w:rsid w:val="00D04C40"/>
    <w:rsid w:val="00D06780"/>
    <w:rsid w:val="00D11D5F"/>
    <w:rsid w:val="00D13275"/>
    <w:rsid w:val="00D139E6"/>
    <w:rsid w:val="00D13B23"/>
    <w:rsid w:val="00D15357"/>
    <w:rsid w:val="00D15E25"/>
    <w:rsid w:val="00D17562"/>
    <w:rsid w:val="00D220EA"/>
    <w:rsid w:val="00D2253F"/>
    <w:rsid w:val="00D23BD7"/>
    <w:rsid w:val="00D265E9"/>
    <w:rsid w:val="00D27C5D"/>
    <w:rsid w:val="00D43719"/>
    <w:rsid w:val="00D465C7"/>
    <w:rsid w:val="00D506B2"/>
    <w:rsid w:val="00D51B1F"/>
    <w:rsid w:val="00D55256"/>
    <w:rsid w:val="00D62B91"/>
    <w:rsid w:val="00D65F89"/>
    <w:rsid w:val="00D706C0"/>
    <w:rsid w:val="00D71681"/>
    <w:rsid w:val="00D7239F"/>
    <w:rsid w:val="00D7636F"/>
    <w:rsid w:val="00D81A64"/>
    <w:rsid w:val="00D81D76"/>
    <w:rsid w:val="00D8664B"/>
    <w:rsid w:val="00D90B95"/>
    <w:rsid w:val="00D9215D"/>
    <w:rsid w:val="00D923A3"/>
    <w:rsid w:val="00D932F9"/>
    <w:rsid w:val="00D96635"/>
    <w:rsid w:val="00DA5BE0"/>
    <w:rsid w:val="00DB0E1C"/>
    <w:rsid w:val="00DB75FF"/>
    <w:rsid w:val="00DC05F5"/>
    <w:rsid w:val="00DC251F"/>
    <w:rsid w:val="00DC73C3"/>
    <w:rsid w:val="00DD0E40"/>
    <w:rsid w:val="00DD1C89"/>
    <w:rsid w:val="00DD48BC"/>
    <w:rsid w:val="00DD5097"/>
    <w:rsid w:val="00DD54A5"/>
    <w:rsid w:val="00DE0318"/>
    <w:rsid w:val="00DE1149"/>
    <w:rsid w:val="00DE1169"/>
    <w:rsid w:val="00DE1E40"/>
    <w:rsid w:val="00DF431F"/>
    <w:rsid w:val="00DF4920"/>
    <w:rsid w:val="00DF728E"/>
    <w:rsid w:val="00E00DCC"/>
    <w:rsid w:val="00E05AC9"/>
    <w:rsid w:val="00E066D9"/>
    <w:rsid w:val="00E07142"/>
    <w:rsid w:val="00E14EAC"/>
    <w:rsid w:val="00E15A40"/>
    <w:rsid w:val="00E15F18"/>
    <w:rsid w:val="00E2017A"/>
    <w:rsid w:val="00E2281D"/>
    <w:rsid w:val="00E239D9"/>
    <w:rsid w:val="00E27DD8"/>
    <w:rsid w:val="00E300E3"/>
    <w:rsid w:val="00E3130E"/>
    <w:rsid w:val="00E3394C"/>
    <w:rsid w:val="00E34F4C"/>
    <w:rsid w:val="00E35233"/>
    <w:rsid w:val="00E46F89"/>
    <w:rsid w:val="00E47AA9"/>
    <w:rsid w:val="00E47C9B"/>
    <w:rsid w:val="00E516A0"/>
    <w:rsid w:val="00E51FBF"/>
    <w:rsid w:val="00E5337A"/>
    <w:rsid w:val="00E55CD3"/>
    <w:rsid w:val="00E5684D"/>
    <w:rsid w:val="00E8092A"/>
    <w:rsid w:val="00E822F5"/>
    <w:rsid w:val="00E82AB2"/>
    <w:rsid w:val="00E84D1D"/>
    <w:rsid w:val="00E953BC"/>
    <w:rsid w:val="00EA4EAA"/>
    <w:rsid w:val="00EB2914"/>
    <w:rsid w:val="00EB57B9"/>
    <w:rsid w:val="00EB5A37"/>
    <w:rsid w:val="00EC1713"/>
    <w:rsid w:val="00ED13EF"/>
    <w:rsid w:val="00ED3A68"/>
    <w:rsid w:val="00ED5C02"/>
    <w:rsid w:val="00EE5C09"/>
    <w:rsid w:val="00EE61F2"/>
    <w:rsid w:val="00EE6E8B"/>
    <w:rsid w:val="00EE7D69"/>
    <w:rsid w:val="00EF64A7"/>
    <w:rsid w:val="00F01766"/>
    <w:rsid w:val="00F02F8A"/>
    <w:rsid w:val="00F03718"/>
    <w:rsid w:val="00F15041"/>
    <w:rsid w:val="00F15B52"/>
    <w:rsid w:val="00F267A6"/>
    <w:rsid w:val="00F30603"/>
    <w:rsid w:val="00F31F34"/>
    <w:rsid w:val="00F36F0A"/>
    <w:rsid w:val="00F37FFB"/>
    <w:rsid w:val="00F42F7A"/>
    <w:rsid w:val="00F444DA"/>
    <w:rsid w:val="00F44568"/>
    <w:rsid w:val="00F47953"/>
    <w:rsid w:val="00F47A72"/>
    <w:rsid w:val="00F50DA8"/>
    <w:rsid w:val="00F53E67"/>
    <w:rsid w:val="00F5580B"/>
    <w:rsid w:val="00F607E6"/>
    <w:rsid w:val="00F6491D"/>
    <w:rsid w:val="00F650D7"/>
    <w:rsid w:val="00F66568"/>
    <w:rsid w:val="00F70E5D"/>
    <w:rsid w:val="00F71181"/>
    <w:rsid w:val="00F80834"/>
    <w:rsid w:val="00F86B26"/>
    <w:rsid w:val="00F876EC"/>
    <w:rsid w:val="00F92127"/>
    <w:rsid w:val="00F9626C"/>
    <w:rsid w:val="00F9674A"/>
    <w:rsid w:val="00F97526"/>
    <w:rsid w:val="00FA03FD"/>
    <w:rsid w:val="00FA0B6B"/>
    <w:rsid w:val="00FA3D73"/>
    <w:rsid w:val="00FA79F3"/>
    <w:rsid w:val="00FB5D0E"/>
    <w:rsid w:val="00FB673D"/>
    <w:rsid w:val="00FB6DFC"/>
    <w:rsid w:val="00FB7228"/>
    <w:rsid w:val="00FB7529"/>
    <w:rsid w:val="00FC0289"/>
    <w:rsid w:val="00FC1AB7"/>
    <w:rsid w:val="00FD0F93"/>
    <w:rsid w:val="00FD1CA4"/>
    <w:rsid w:val="00FD1D2B"/>
    <w:rsid w:val="00FE13FC"/>
    <w:rsid w:val="00FE3A60"/>
    <w:rsid w:val="00FE6D00"/>
    <w:rsid w:val="00FF19D1"/>
    <w:rsid w:val="00FF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5A51D1"/>
  <w15:docId w15:val="{1E620BC0-755F-449F-A6BA-F9A87055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645B"/>
    <w:rPr>
      <w:rFonts w:ascii="Times New (W1)" w:hAnsi="Times New (W1)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E15A40"/>
    <w:rPr>
      <w:rFonts w:ascii="Times New Roman" w:hAnsi="Times New Roman" w:cs="Arial"/>
      <w:smallCaps/>
    </w:rPr>
  </w:style>
  <w:style w:type="paragraph" w:styleId="EnvelopeAddress">
    <w:name w:val="envelope address"/>
    <w:basedOn w:val="Normal"/>
    <w:rsid w:val="00096850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Header">
    <w:name w:val="header"/>
    <w:basedOn w:val="Normal"/>
    <w:link w:val="HeaderChar"/>
    <w:uiPriority w:val="99"/>
    <w:rsid w:val="00D81A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81A6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EE61F2"/>
    <w:rPr>
      <w:rFonts w:ascii="Times New (W1)" w:hAnsi="Times New (W1)"/>
      <w:sz w:val="22"/>
      <w:szCs w:val="22"/>
    </w:rPr>
  </w:style>
  <w:style w:type="paragraph" w:styleId="BalloonText">
    <w:name w:val="Balloon Text"/>
    <w:basedOn w:val="Normal"/>
    <w:link w:val="BalloonTextChar"/>
    <w:rsid w:val="00EE61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E61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2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Williams\Documents\Office\Trial%20Prep\LAY%20WITNESS%20QUESTIONNAI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D63C1-C3BB-4426-A6D8-CD4507310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LAY WITNESS QUESTIONNAIRE.dot</Template>
  <TotalTime>22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LAY WITNESS QUESTIONNAIRE</vt:lpstr>
    </vt:vector>
  </TitlesOfParts>
  <Company>Tim Williams, Attorney, P.C.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LAY WITNESS QUESTIONNAIRE</dc:title>
  <dc:creator>TWilliams</dc:creator>
  <cp:lastModifiedBy>Scott Cumming</cp:lastModifiedBy>
  <cp:revision>8</cp:revision>
  <cp:lastPrinted>2008-06-04T18:14:00Z</cp:lastPrinted>
  <dcterms:created xsi:type="dcterms:W3CDTF">2021-10-06T18:07:00Z</dcterms:created>
  <dcterms:modified xsi:type="dcterms:W3CDTF">2021-10-07T03:31:00Z</dcterms:modified>
</cp:coreProperties>
</file>